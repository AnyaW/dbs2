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77777777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Übung 1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Gabl, Daniel</w:t>
      </w:r>
    </w:p>
    <w:p w14:paraId="30D598AC" w14:textId="105CE1B0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EF3060">
        <w:rPr>
          <w:sz w:val="32"/>
          <w:szCs w:val="32"/>
        </w:rPr>
        <w:t>5B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493A5F">
        <w:rPr>
          <w:noProof/>
          <w:sz w:val="32"/>
          <w:szCs w:val="32"/>
        </w:rPr>
        <w:t>07.11.2018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29386089"/>
      <w:bookmarkStart w:id="1" w:name="_Inhaltsverzeichnis"/>
      <w:bookmarkEnd w:id="1"/>
      <w:r>
        <w:lastRenderedPageBreak/>
        <w:t>Inhaltsverzeichnis</w:t>
      </w:r>
      <w:bookmarkEnd w:id="0"/>
    </w:p>
    <w:p w14:paraId="71B6DD2E" w14:textId="6ABA9D90" w:rsidR="00671B9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671B9A" w:rsidRPr="000B3403">
          <w:rPr>
            <w:rStyle w:val="Hyperlink"/>
            <w:noProof/>
          </w:rPr>
          <w:t>Inhaltsverzeichnis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_Toc529386089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II</w:t>
      </w:r>
      <w:r w:rsidR="00671B9A">
        <w:rPr>
          <w:noProof/>
        </w:rPr>
        <w:fldChar w:fldCharType="end"/>
      </w:r>
    </w:p>
    <w:p w14:paraId="0F5013FE" w14:textId="01B99DB4" w:rsidR="00671B9A" w:rsidRDefault="000B340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671B9A" w:rsidRPr="000B3403">
          <w:rPr>
            <w:rStyle w:val="Hyperlink"/>
            <w:noProof/>
          </w:rPr>
          <w:t>Aufgaben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_Toc529386090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1</w:t>
      </w:r>
      <w:r w:rsidR="00671B9A">
        <w:rPr>
          <w:noProof/>
        </w:rPr>
        <w:fldChar w:fldCharType="end"/>
      </w:r>
    </w:p>
    <w:p w14:paraId="0E1BA881" w14:textId="4ECC0B37" w:rsidR="00671B9A" w:rsidRDefault="000B340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A" w:history="1">
        <w:r w:rsidR="00671B9A" w:rsidRPr="000B3403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_Toc529386091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1</w:t>
      </w:r>
      <w:r w:rsidR="00671B9A">
        <w:rPr>
          <w:noProof/>
        </w:rPr>
        <w:fldChar w:fldCharType="end"/>
      </w:r>
    </w:p>
    <w:p w14:paraId="561C1D4D" w14:textId="71841A18" w:rsidR="00671B9A" w:rsidRDefault="000B3403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QL-Statements" w:history="1">
        <w:r w:rsidR="00671B9A" w:rsidRPr="000B3403">
          <w:rPr>
            <w:rStyle w:val="Hyperlink"/>
            <w:rFonts w:ascii="Arial" w:hAnsi="Arial" w:cs="Arial"/>
            <w:noProof/>
          </w:rPr>
          <w:t>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_Toc529386092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2</w:t>
      </w:r>
      <w:r w:rsidR="00671B9A">
        <w:rPr>
          <w:noProof/>
        </w:rPr>
        <w:fldChar w:fldCharType="end"/>
      </w:r>
    </w:p>
    <w:p w14:paraId="0F9CF4E8" w14:textId="44CCB8ED" w:rsidR="00671B9A" w:rsidRDefault="000B340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eil_B" w:history="1">
        <w:r w:rsidR="00671B9A" w:rsidRPr="000B3403">
          <w:rPr>
            <w:rStyle w:val="Hyperlink"/>
            <w:noProof/>
          </w:rPr>
          <w:t>Teil B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_Toc529386093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3</w:t>
      </w:r>
      <w:r w:rsidR="00671B9A">
        <w:rPr>
          <w:noProof/>
        </w:rPr>
        <w:fldChar w:fldCharType="end"/>
      </w:r>
    </w:p>
    <w:p w14:paraId="136C2B45" w14:textId="190254F1" w:rsidR="00671B9A" w:rsidRDefault="000B3403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Hardgecodete_SQL-Statements" w:history="1">
        <w:r w:rsidR="00671B9A" w:rsidRPr="000B3403">
          <w:rPr>
            <w:rStyle w:val="Hyperlink"/>
            <w:rFonts w:ascii="Arial" w:hAnsi="Arial" w:cs="Arial"/>
            <w:noProof/>
          </w:rPr>
          <w:t>Hardgecodete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_Toc529386094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5</w:t>
      </w:r>
      <w:r w:rsidR="00671B9A">
        <w:rPr>
          <w:noProof/>
        </w:rPr>
        <w:fldChar w:fldCharType="end"/>
      </w:r>
    </w:p>
    <w:p w14:paraId="37C4B861" w14:textId="0447876F" w:rsidR="00671B9A" w:rsidRDefault="000B3403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Generierte_SQL-Statements" w:history="1">
        <w:r w:rsidR="00671B9A" w:rsidRPr="000B3403">
          <w:rPr>
            <w:rStyle w:val="Hyperlink"/>
            <w:rFonts w:ascii="Arial" w:hAnsi="Arial" w:cs="Arial"/>
            <w:noProof/>
          </w:rPr>
          <w:t>Generierte SQL-Statements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_Toc529386095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5</w:t>
      </w:r>
      <w:r w:rsidR="00671B9A">
        <w:rPr>
          <w:noProof/>
        </w:rPr>
        <w:fldChar w:fldCharType="end"/>
      </w:r>
    </w:p>
    <w:p w14:paraId="10E23191" w14:textId="21132621" w:rsidR="00671B9A" w:rsidRDefault="000B340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Quellcode" w:history="1">
        <w:r w:rsidR="00671B9A" w:rsidRPr="000B3403">
          <w:rPr>
            <w:rStyle w:val="Hyperlink"/>
            <w:noProof/>
          </w:rPr>
          <w:t>Quellcode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_Toc529386096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6</w:t>
      </w:r>
      <w:r w:rsidR="00671B9A">
        <w:rPr>
          <w:noProof/>
        </w:rPr>
        <w:fldChar w:fldCharType="end"/>
      </w:r>
    </w:p>
    <w:p w14:paraId="5094305C" w14:textId="19D28756" w:rsidR="00671B9A" w:rsidRDefault="0089235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/index.php_–_Startseite" w:history="1">
        <w:r w:rsidRPr="0089235B">
          <w:rPr>
            <w:rStyle w:val="Hyperlink"/>
            <w:noProof/>
          </w:rPr>
          <w:t>Teil A</w:t>
        </w:r>
      </w:hyperlink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_Toc529386097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10</w:t>
      </w:r>
      <w:r w:rsidR="00671B9A">
        <w:rPr>
          <w:noProof/>
        </w:rPr>
        <w:fldChar w:fldCharType="end"/>
      </w:r>
    </w:p>
    <w:p w14:paraId="60102B76" w14:textId="4E1EF2B0" w:rsidR="00671B9A" w:rsidRDefault="0089235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B/index.php_–_Startseite" w:history="1">
        <w:r w:rsidRPr="0089235B">
          <w:rPr>
            <w:rStyle w:val="Hyperlink"/>
            <w:noProof/>
          </w:rPr>
          <w:t>Teil B</w:t>
        </w:r>
      </w:hyperlink>
      <w:bookmarkStart w:id="2" w:name="_GoBack"/>
      <w:bookmarkEnd w:id="2"/>
      <w:r w:rsidR="00671B9A">
        <w:rPr>
          <w:noProof/>
        </w:rPr>
        <w:tab/>
      </w:r>
      <w:r w:rsidR="00671B9A">
        <w:rPr>
          <w:noProof/>
        </w:rPr>
        <w:fldChar w:fldCharType="begin"/>
      </w:r>
      <w:r w:rsidR="00671B9A">
        <w:rPr>
          <w:noProof/>
        </w:rPr>
        <w:instrText xml:space="preserve"> PAGEREF _Toc529386098 \h </w:instrText>
      </w:r>
      <w:r w:rsidR="00671B9A">
        <w:rPr>
          <w:noProof/>
        </w:rPr>
      </w:r>
      <w:r w:rsidR="00671B9A">
        <w:rPr>
          <w:noProof/>
        </w:rPr>
        <w:fldChar w:fldCharType="separate"/>
      </w:r>
      <w:r w:rsidR="00493A5F">
        <w:rPr>
          <w:noProof/>
        </w:rPr>
        <w:t>19</w:t>
      </w:r>
      <w:r w:rsidR="00671B9A">
        <w:rPr>
          <w:noProof/>
        </w:rPr>
        <w:fldChar w:fldCharType="end"/>
      </w:r>
    </w:p>
    <w:p w14:paraId="30D598B5" w14:textId="77777777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3" w:name="_Toc529386090"/>
      <w:bookmarkStart w:id="4" w:name="_Aufgaben"/>
      <w:bookmarkEnd w:id="4"/>
      <w:r>
        <w:lastRenderedPageBreak/>
        <w:t>Aufgaben</w:t>
      </w:r>
      <w:bookmarkEnd w:id="3"/>
    </w:p>
    <w:p w14:paraId="30D598B7" w14:textId="63077CC7" w:rsidR="00093648" w:rsidRDefault="00424C12" w:rsidP="00093648">
      <w:pPr>
        <w:pStyle w:val="berschrift2"/>
      </w:pPr>
      <w:bookmarkStart w:id="5" w:name="_Toc529386091"/>
      <w:bookmarkStart w:id="6" w:name="_Teil_A"/>
      <w:bookmarkEnd w:id="6"/>
      <w:r>
        <w:t>Teil A</w:t>
      </w:r>
      <w:bookmarkEnd w:id="5"/>
    </w:p>
    <w:p w14:paraId="1D1336BD" w14:textId="77777777" w:rsidR="008A266F" w:rsidRDefault="00A64C41" w:rsidP="00A64C41">
      <w:pPr>
        <w:jc w:val="both"/>
      </w:pPr>
      <w:r>
        <w:t>Im ersten Teil der Übung sollten wir eine Webseite erstellen, wo Nutzer (anonym) für ihren Lieblingsfußballverein abstimmen können</w:t>
      </w:r>
      <w:r w:rsidR="00424C12">
        <w:t>.</w:t>
      </w:r>
      <w:r>
        <w:t xml:space="preserve"> Zusätzlich sollte es die Möglichkeit geben, dass ein Nutzer einen weiteren (noch nicht existierenden Verein) zur Liste hinzufügt, unter der dann letztendlich abgestimmt wird.</w:t>
      </w:r>
    </w:p>
    <w:p w14:paraId="61571044" w14:textId="77777777" w:rsidR="008A266F" w:rsidRDefault="008A266F" w:rsidP="00A64C41">
      <w:pPr>
        <w:jc w:val="both"/>
      </w:pPr>
    </w:p>
    <w:p w14:paraId="50456E18" w14:textId="77777777" w:rsidR="00425900" w:rsidRDefault="008A266F" w:rsidP="00A64C41">
      <w:pPr>
        <w:jc w:val="both"/>
      </w:pPr>
      <w:r>
        <w:rPr>
          <w:noProof/>
        </w:rPr>
        <w:drawing>
          <wp:inline distT="0" distB="0" distL="0" distR="0" wp14:anchorId="15CE6DFB" wp14:editId="217CB60C">
            <wp:extent cx="5762445" cy="1233577"/>
            <wp:effectExtent l="19050" t="19050" r="10160" b="241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Ma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4"/>
                    <a:stretch/>
                  </pic:blipFill>
                  <pic:spPr bwMode="auto">
                    <a:xfrm>
                      <a:off x="0" y="0"/>
                      <a:ext cx="5759450" cy="123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FF67" w14:textId="77777777" w:rsidR="00425900" w:rsidRDefault="00425900" w:rsidP="00A64C41">
      <w:pPr>
        <w:jc w:val="both"/>
      </w:pPr>
    </w:p>
    <w:p w14:paraId="06A0085B" w14:textId="72055300" w:rsidR="00425900" w:rsidRDefault="00425900" w:rsidP="00A64C41">
      <w:pPr>
        <w:jc w:val="both"/>
      </w:pPr>
      <w:r>
        <w:t>Natürlich darf keine Fehlerbehandlung fehlen, diese kann hier aber sehr einfach sein.</w:t>
      </w:r>
      <w:r>
        <w:br/>
        <w:t>Wenn ein neuer Verein hinzugefügt wird prüfen wir, ob es diesen bereits gibt, die Groß- und Kleinschreibung wird hierbei ignoriert.</w:t>
      </w:r>
    </w:p>
    <w:p w14:paraId="514E2B06" w14:textId="77777777" w:rsidR="00425900" w:rsidRDefault="00425900" w:rsidP="00A64C41">
      <w:pPr>
        <w:jc w:val="both"/>
      </w:pPr>
    </w:p>
    <w:p w14:paraId="3ED5611E" w14:textId="3FF16DBD" w:rsidR="00425900" w:rsidRDefault="00425900" w:rsidP="00A64C41">
      <w:pPr>
        <w:jc w:val="both"/>
      </w:pPr>
      <w:r>
        <w:rPr>
          <w:noProof/>
        </w:rPr>
        <w:drawing>
          <wp:inline distT="0" distB="0" distL="0" distR="0" wp14:anchorId="2C0BC460" wp14:editId="4560A9F7">
            <wp:extent cx="5762445" cy="1768415"/>
            <wp:effectExtent l="19050" t="19050" r="10160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Error_Exist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5759450" cy="1767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2FC4" w14:textId="77777777" w:rsidR="00425900" w:rsidRDefault="00425900" w:rsidP="00A64C41">
      <w:pPr>
        <w:jc w:val="both"/>
      </w:pPr>
    </w:p>
    <w:p w14:paraId="2CA93D03" w14:textId="77777777" w:rsidR="00755413" w:rsidRDefault="00425900" w:rsidP="00A64C41">
      <w:pPr>
        <w:jc w:val="both"/>
      </w:pPr>
      <w:r>
        <w:t xml:space="preserve">Zusätzlich haben wir noch mit </w:t>
      </w:r>
      <w:proofErr w:type="spellStart"/>
      <w:r>
        <w:t>Prepared</w:t>
      </w:r>
      <w:proofErr w:type="spellEnd"/>
      <w:r>
        <w:t xml:space="preserve"> Statements gearbeitet, da wir User-Input in eine Datenbank-Anfrage setzen und dies immer potentiell gefährlich sein </w:t>
      </w:r>
      <w:proofErr w:type="gramStart"/>
      <w:r w:rsidR="005257F9">
        <w:t>kann</w:t>
      </w:r>
      <w:proofErr w:type="gramEnd"/>
      <w:r w:rsidR="005257F9">
        <w:t>.</w:t>
      </w:r>
    </w:p>
    <w:p w14:paraId="077C7742" w14:textId="77777777" w:rsidR="00170087" w:rsidRDefault="00755413" w:rsidP="00A64C41">
      <w:pPr>
        <w:jc w:val="both"/>
      </w:pPr>
      <w:r>
        <w:t xml:space="preserve">Auch haben wir mittels JavaScript und Hidden-Fields </w:t>
      </w:r>
      <w:r w:rsidR="00170087">
        <w:t xml:space="preserve">das Formular vor Manipulation geschützt (JavaScript setzt beim Absenden einen </w:t>
      </w:r>
      <w:proofErr w:type="spellStart"/>
      <w:r w:rsidR="00170087">
        <w:t>Prüfwert</w:t>
      </w:r>
      <w:proofErr w:type="spellEnd"/>
      <w:r w:rsidR="00170087">
        <w:t xml:space="preserve"> in </w:t>
      </w:r>
      <w:proofErr w:type="gramStart"/>
      <w:r w:rsidR="00170087">
        <w:t>das</w:t>
      </w:r>
      <w:proofErr w:type="gramEnd"/>
      <w:r w:rsidR="00170087">
        <w:t xml:space="preserve"> Hidden-Field).</w:t>
      </w:r>
    </w:p>
    <w:p w14:paraId="5843757A" w14:textId="77777777" w:rsidR="00170087" w:rsidRDefault="00170087" w:rsidP="00A64C41">
      <w:pPr>
        <w:jc w:val="both"/>
      </w:pPr>
    </w:p>
    <w:p w14:paraId="3108B935" w14:textId="041C8AEE" w:rsidR="00170087" w:rsidRDefault="009869D9" w:rsidP="00A64C4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4A1F0" wp14:editId="3B531C22">
            <wp:simplePos x="0" y="0"/>
            <wp:positionH relativeFrom="insideMargin">
              <wp:posOffset>4666615</wp:posOffset>
            </wp:positionH>
            <wp:positionV relativeFrom="insideMargin">
              <wp:posOffset>7729220</wp:posOffset>
            </wp:positionV>
            <wp:extent cx="2009140" cy="2277110"/>
            <wp:effectExtent l="19050" t="19050" r="10160" b="2794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Ch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56" b="43315"/>
                    <a:stretch/>
                  </pic:blipFill>
                  <pic:spPr bwMode="auto">
                    <a:xfrm>
                      <a:off x="0" y="0"/>
                      <a:ext cx="2009140" cy="227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087">
        <w:t>Nach dem Absenden erhält der User ein Feedback und kann das Gesamtergebnis einsehen.</w:t>
      </w:r>
    </w:p>
    <w:p w14:paraId="18598FF1" w14:textId="3730C799" w:rsidR="00E658B3" w:rsidRDefault="00E658B3" w:rsidP="00A64C41">
      <w:pPr>
        <w:jc w:val="both"/>
        <w:rPr>
          <w:noProof/>
        </w:rPr>
      </w:pPr>
    </w:p>
    <w:p w14:paraId="6F74E87B" w14:textId="5A5F2AF1" w:rsidR="00E658B3" w:rsidRDefault="00FC123B" w:rsidP="00A64C4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FFF46E1" wp14:editId="75850CAC">
            <wp:extent cx="3595852" cy="1035170"/>
            <wp:effectExtent l="19050" t="19050" r="24130" b="127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_Result_Vot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0" r="40120" b="89887"/>
                    <a:stretch/>
                  </pic:blipFill>
                  <pic:spPr bwMode="auto">
                    <a:xfrm>
                      <a:off x="0" y="0"/>
                      <a:ext cx="3593987" cy="1034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A3356" w14:textId="3B936C85" w:rsidR="00072ACE" w:rsidRPr="00072ACE" w:rsidRDefault="00072ACE" w:rsidP="00A64C41">
      <w:pPr>
        <w:jc w:val="both"/>
      </w:pPr>
      <w:r>
        <w:br w:type="page"/>
      </w:r>
    </w:p>
    <w:p w14:paraId="6444A5B0" w14:textId="3834C1A3" w:rsidR="00342E36" w:rsidRPr="00342E36" w:rsidRDefault="00342E36" w:rsidP="00342E36">
      <w:pPr>
        <w:pStyle w:val="berschrift3"/>
        <w:rPr>
          <w:rFonts w:ascii="Arial" w:hAnsi="Arial" w:cs="Arial"/>
          <w:color w:val="auto"/>
        </w:rPr>
      </w:pPr>
      <w:bookmarkStart w:id="7" w:name="_Toc529386092"/>
      <w:bookmarkStart w:id="8" w:name="_SQL-Statements"/>
      <w:bookmarkEnd w:id="8"/>
      <w:r w:rsidRPr="00342E36">
        <w:rPr>
          <w:rFonts w:ascii="Arial" w:hAnsi="Arial" w:cs="Arial"/>
          <w:color w:val="auto"/>
        </w:rPr>
        <w:lastRenderedPageBreak/>
        <w:t>SQL-Statements</w:t>
      </w:r>
      <w:bookmarkEnd w:id="7"/>
    </w:p>
    <w:p w14:paraId="17722975" w14:textId="456DE345" w:rsidR="00D016A6" w:rsidRDefault="00D016A6" w:rsidP="00342E36">
      <w:r>
        <w:t>Um für die Startseite die aktuellen Fußballvereine zu erhalten:</w:t>
      </w:r>
    </w:p>
    <w:p w14:paraId="41573C98" w14:textId="361F2A0F" w:rsidR="005529CF" w:rsidRDefault="005529CF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49D4196" w14:textId="291812EE" w:rsidR="00D43CA8" w:rsidRPr="00D43CA8" w:rsidRDefault="00D43CA8" w:rsidP="00342E36">
      <w:pPr>
        <w:rPr>
          <w:szCs w:val="23"/>
          <w:lang w:val="en-US"/>
        </w:rPr>
      </w:pPr>
    </w:p>
    <w:p w14:paraId="4ABC7048" w14:textId="1B7CBB82" w:rsidR="005529CF" w:rsidRDefault="005529CF" w:rsidP="00342E36">
      <w:r w:rsidRPr="005529CF">
        <w:t xml:space="preserve">Abfrage, ob es den </w:t>
      </w:r>
      <w:r>
        <w:t xml:space="preserve">Verein mit der gegebenen ID und dem gegeben Namen </w:t>
      </w:r>
      <w:r w:rsidR="009E6F16">
        <w:t>(</w:t>
      </w:r>
      <w:r w:rsidR="009E6F16">
        <w:rPr>
          <w:rFonts w:ascii="Cambria Math" w:hAnsi="Cambria Math" w:cs="Cambria Math"/>
          <w:color w:val="222222"/>
          <w:shd w:val="clear" w:color="auto" w:fill="FFFFFF"/>
        </w:rPr>
        <w:t>≙</w:t>
      </w:r>
      <w:r w:rsidR="009E6F16">
        <w:t xml:space="preserve"> </w:t>
      </w:r>
      <w:proofErr w:type="spellStart"/>
      <w:r w:rsidR="009E6F16">
        <w:t>Prüfwert</w:t>
      </w:r>
      <w:proofErr w:type="spellEnd"/>
      <w:r w:rsidR="009E6F16">
        <w:t xml:space="preserve">) </w:t>
      </w:r>
      <w:r>
        <w:t>gibt:</w:t>
      </w:r>
    </w:p>
    <w:p w14:paraId="69A32C29" w14:textId="2AC98F8B" w:rsidR="005529CF" w:rsidRPr="00FC123B" w:rsidRDefault="005529CF" w:rsidP="00342E36">
      <w:pPr>
        <w:rPr>
          <w:rFonts w:ascii="Courier New" w:hAnsi="Courier New" w:cs="Courier New"/>
          <w:sz w:val="23"/>
          <w:szCs w:val="23"/>
        </w:rPr>
      </w:pP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529C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5529CF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5529CF">
        <w:rPr>
          <w:rFonts w:ascii="Courier New" w:hAnsi="Courier New" w:cs="Courier New"/>
          <w:sz w:val="23"/>
          <w:szCs w:val="23"/>
          <w:lang w:val="en-US"/>
        </w:rPr>
        <w:t>= ?</w:t>
      </w:r>
      <w:proofErr w:type="gramEnd"/>
      <w:r w:rsidRPr="005529C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FC123B">
        <w:rPr>
          <w:rFonts w:ascii="Courier New" w:hAnsi="Courier New" w:cs="Courier New"/>
          <w:color w:val="770088"/>
          <w:sz w:val="23"/>
          <w:szCs w:val="23"/>
        </w:rPr>
        <w:t xml:space="preserve">AND </w:t>
      </w:r>
      <w:proofErr w:type="spellStart"/>
      <w:r w:rsidRPr="00FC123B">
        <w:rPr>
          <w:rFonts w:ascii="Courier New" w:hAnsi="Courier New" w:cs="Courier New"/>
          <w:sz w:val="23"/>
          <w:szCs w:val="23"/>
        </w:rPr>
        <w:t>club_name</w:t>
      </w:r>
      <w:proofErr w:type="spellEnd"/>
      <w:r w:rsidRPr="00FC123B">
        <w:rPr>
          <w:rFonts w:ascii="Courier New" w:hAnsi="Courier New" w:cs="Courier New"/>
          <w:sz w:val="23"/>
          <w:szCs w:val="23"/>
        </w:rPr>
        <w:t xml:space="preserve"> = ?;</w:t>
      </w:r>
    </w:p>
    <w:p w14:paraId="00E3BE62" w14:textId="77777777" w:rsidR="005529CF" w:rsidRPr="00FC123B" w:rsidRDefault="005529CF" w:rsidP="00342E36"/>
    <w:p w14:paraId="400CE7A3" w14:textId="53EDF87F" w:rsidR="005529CF" w:rsidRPr="00B074D3" w:rsidRDefault="00B074D3" w:rsidP="00342E36">
      <w:r w:rsidRPr="00B074D3">
        <w:t>Abfrage bei einem neuen Vereinsnamen, ob es diesen bereits gibt:</w:t>
      </w:r>
    </w:p>
    <w:p w14:paraId="5202E3E7" w14:textId="04BD53CC" w:rsidR="00B074D3" w:rsidRPr="00034F91" w:rsidRDefault="00B074D3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034F9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6B630955" w14:textId="77777777" w:rsidR="00B074D3" w:rsidRPr="00034F91" w:rsidRDefault="00B074D3" w:rsidP="00342E36">
      <w:pPr>
        <w:rPr>
          <w:lang w:val="en-US"/>
        </w:rPr>
      </w:pPr>
    </w:p>
    <w:p w14:paraId="6E447F17" w14:textId="34B02552" w:rsidR="00B074D3" w:rsidRPr="00B95AC7" w:rsidRDefault="00034F91" w:rsidP="00342E36">
      <w:r w:rsidRPr="00B95AC7">
        <w:t>Neuen Verein hinzufügen:</w:t>
      </w:r>
    </w:p>
    <w:p w14:paraId="324FA66B" w14:textId="2D24EA9F" w:rsidR="00034F91" w:rsidRPr="00034F91" w:rsidRDefault="00034F9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proofErr w:type="spellStart"/>
      <w:r w:rsidR="00B95AC7"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="00B95AC7"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B95AC7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="00B95AC7">
        <w:rPr>
          <w:rFonts w:ascii="Courier New" w:hAnsi="Courier New" w:cs="Courier New"/>
          <w:sz w:val="23"/>
          <w:szCs w:val="23"/>
          <w:lang w:val="en-US"/>
        </w:rPr>
        <w:t>club_name</w:t>
      </w:r>
      <w:proofErr w:type="spellEnd"/>
      <w:r w:rsidR="00B95AC7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B95AC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034F91">
        <w:rPr>
          <w:rFonts w:ascii="Courier New" w:hAnsi="Courier New" w:cs="Courier New"/>
          <w:sz w:val="23"/>
          <w:szCs w:val="23"/>
          <w:lang w:val="en-US"/>
        </w:rPr>
        <w:t>(</w:t>
      </w:r>
      <w:proofErr w:type="gramStart"/>
      <w:r w:rsidRPr="00034F91">
        <w:rPr>
          <w:rFonts w:ascii="Courier New" w:hAnsi="Courier New" w:cs="Courier New"/>
          <w:sz w:val="23"/>
          <w:szCs w:val="23"/>
          <w:lang w:val="en-US"/>
        </w:rPr>
        <w:t>?,</w:t>
      </w:r>
      <w:proofErr w:type="gram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1);</w:t>
      </w:r>
    </w:p>
    <w:p w14:paraId="64949B72" w14:textId="77777777" w:rsidR="00034F91" w:rsidRDefault="00034F91" w:rsidP="00342E36">
      <w:pPr>
        <w:rPr>
          <w:lang w:val="en-US"/>
        </w:rPr>
      </w:pPr>
    </w:p>
    <w:p w14:paraId="09BDFE38" w14:textId="77777777" w:rsidR="008D308C" w:rsidRDefault="008D308C" w:rsidP="00342E36">
      <w:r>
        <w:t>Abfrage, wie viele Teilnehmer an der Umfrage teilgenommen haben:</w:t>
      </w:r>
    </w:p>
    <w:p w14:paraId="7DB60CB1" w14:textId="1394D99E" w:rsidR="008D308C" w:rsidRPr="008D308C" w:rsidRDefault="008D308C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8D308C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8D308C">
        <w:rPr>
          <w:rFonts w:ascii="Courier New" w:hAnsi="Courier New" w:cs="Courier New"/>
          <w:sz w:val="23"/>
          <w:szCs w:val="23"/>
          <w:lang w:val="en-US"/>
        </w:rPr>
        <w:t xml:space="preserve">) as fans </w:t>
      </w:r>
      <w:r w:rsidRPr="008D308C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8D308C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8D308C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54CCBA74" w14:textId="77777777" w:rsidR="008D308C" w:rsidRPr="008D308C" w:rsidRDefault="008D308C" w:rsidP="00342E36">
      <w:pPr>
        <w:rPr>
          <w:lang w:val="en-US"/>
        </w:rPr>
      </w:pPr>
    </w:p>
    <w:p w14:paraId="2992A2A5" w14:textId="2F8997F8" w:rsidR="004124C1" w:rsidRPr="004124C1" w:rsidRDefault="004124C1" w:rsidP="00342E36">
      <w:r w:rsidRPr="004124C1">
        <w:t>Existieren</w:t>
      </w:r>
      <w:r>
        <w:t>den</w:t>
      </w:r>
      <w:r w:rsidRPr="004124C1">
        <w:t xml:space="preserve"> Verein aktualisieren:</w:t>
      </w:r>
    </w:p>
    <w:p w14:paraId="6CEB4D0D" w14:textId="77777777" w:rsidR="004124C1" w:rsidRPr="004124C1" w:rsidRDefault="004124C1" w:rsidP="00342E36">
      <w:pPr>
        <w:rPr>
          <w:rFonts w:ascii="Courier New" w:hAnsi="Courier New" w:cs="Courier New"/>
          <w:sz w:val="23"/>
          <w:szCs w:val="23"/>
        </w:rPr>
      </w:pPr>
      <w:r w:rsidRPr="004124C1">
        <w:rPr>
          <w:rFonts w:ascii="Courier New" w:hAnsi="Courier New" w:cs="Courier New"/>
          <w:color w:val="770088"/>
          <w:sz w:val="23"/>
          <w:szCs w:val="23"/>
        </w:rPr>
        <w:t xml:space="preserve">UPDATE </w:t>
      </w:r>
      <w:proofErr w:type="spellStart"/>
      <w:r w:rsidRPr="004124C1">
        <w:rPr>
          <w:rFonts w:ascii="Courier New" w:hAnsi="Courier New" w:cs="Courier New"/>
          <w:sz w:val="23"/>
          <w:szCs w:val="23"/>
        </w:rPr>
        <w:t>football_clubs</w:t>
      </w:r>
      <w:proofErr w:type="spellEnd"/>
    </w:p>
    <w:p w14:paraId="532EE25E" w14:textId="25EC7481" w:rsidR="004124C1" w:rsidRPr="004124C1" w:rsidRDefault="004124C1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SET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+ 1 </w:t>
      </w:r>
      <w:r w:rsidRPr="004124C1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4124C1">
        <w:rPr>
          <w:rFonts w:ascii="Courier New" w:hAnsi="Courier New" w:cs="Courier New"/>
          <w:sz w:val="23"/>
          <w:szCs w:val="23"/>
          <w:lang w:val="en-US"/>
        </w:rPr>
        <w:t>club_id</w:t>
      </w:r>
      <w:proofErr w:type="spellEnd"/>
      <w:r w:rsidRPr="004124C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4124C1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E0521BE" w14:textId="77777777" w:rsidR="004124C1" w:rsidRPr="004124C1" w:rsidRDefault="004124C1" w:rsidP="00342E36">
      <w:pPr>
        <w:rPr>
          <w:lang w:val="en-US"/>
        </w:rPr>
      </w:pPr>
    </w:p>
    <w:p w14:paraId="5CE8707A" w14:textId="77777777" w:rsidR="00C310E0" w:rsidRDefault="00C310E0" w:rsidP="00342E36">
      <w:r>
        <w:t>Aktuellen Zustand der Datenbank (Vereine, Abstimmungen, Teilnehmer) erhalten:</w:t>
      </w:r>
    </w:p>
    <w:p w14:paraId="0598595C" w14:textId="352D206D" w:rsid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sz w:val="23"/>
          <w:szCs w:val="23"/>
          <w:lang w:val="en-US"/>
        </w:rPr>
        <w:t>*, (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C310E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C71733"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6E525B27" w14:textId="74FAAA7F" w:rsidR="00C310E0" w:rsidRPr="00C310E0" w:rsidRDefault="00C310E0" w:rsidP="00342E36">
      <w:pPr>
        <w:rPr>
          <w:rFonts w:ascii="Courier New" w:hAnsi="Courier New" w:cs="Courier New"/>
          <w:sz w:val="23"/>
          <w:szCs w:val="23"/>
          <w:lang w:val="en-US"/>
        </w:rPr>
      </w:pP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034F9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034F9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C310E0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club_id</w:t>
      </w:r>
      <w:proofErr w:type="spellEnd"/>
      <w:r w:rsidRPr="00C71733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C717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C310E0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1BD710D7" w14:textId="687FEB44" w:rsidR="00C310E0" w:rsidRPr="00C310E0" w:rsidRDefault="00C310E0" w:rsidP="00342E36">
      <w:pPr>
        <w:rPr>
          <w:lang w:val="en-US"/>
        </w:rPr>
      </w:pPr>
      <w:r w:rsidRPr="00C310E0">
        <w:rPr>
          <w:lang w:val="en-US"/>
        </w:rPr>
        <w:t xml:space="preserve"> </w:t>
      </w:r>
    </w:p>
    <w:p w14:paraId="7C49AE53" w14:textId="7826C3DA" w:rsidR="00B95AC7" w:rsidRDefault="00567970" w:rsidP="00342E36">
      <w:r>
        <w:t>Aktuelle Ergebnisse (Vereine, Abstimmungen, prozentuale Verteilung, Teilnehmer) erhalten:</w:t>
      </w:r>
    </w:p>
    <w:p w14:paraId="776A09AA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*,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CONCAT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</w:p>
    <w:p w14:paraId="3A01BA7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CASE WHEN</w:t>
      </w:r>
    </w:p>
    <w:p w14:paraId="67D35270" w14:textId="527882BA" w:rsidR="004F7709" w:rsidRDefault="004F7709" w:rsidP="0056797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="00567970"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>)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  <w:lang w:val="en-US"/>
        </w:rPr>
        <w:t>=</w:t>
      </w:r>
      <w:r w:rsidR="00567970" w:rsidRPr="0056797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3"/>
          <w:szCs w:val="23"/>
          <w:lang w:val="en-US"/>
        </w:rPr>
        <w:t>0</w:t>
      </w:r>
    </w:p>
    <w:p w14:paraId="6F5B3CDF" w14:textId="310E875A" w:rsidR="00567970" w:rsidRPr="00567970" w:rsidRDefault="002D73ED" w:rsidP="004F7709">
      <w:pPr>
        <w:ind w:left="708" w:firstLine="708"/>
        <w:rPr>
          <w:rFonts w:ascii="Courier New" w:hAnsi="Courier New" w:cs="Courier New"/>
          <w:sz w:val="23"/>
          <w:szCs w:val="23"/>
          <w:lang w:val="en-US"/>
        </w:rPr>
      </w:pP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>/* in case there are no votes */</w:t>
      </w:r>
    </w:p>
    <w:p w14:paraId="1A3B2875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THEN</w:t>
      </w:r>
    </w:p>
    <w:p w14:paraId="6A8BC447" w14:textId="4BF09654" w:rsidR="00567970" w:rsidRPr="00567970" w:rsidRDefault="003B3C11" w:rsidP="00567970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ab/>
      </w:r>
      <w:r>
        <w:rPr>
          <w:rFonts w:ascii="Courier New" w:hAnsi="Courier New" w:cs="Courier New"/>
          <w:sz w:val="23"/>
          <w:szCs w:val="23"/>
          <w:lang w:val="en-US"/>
        </w:rPr>
        <w:tab/>
        <w:t>0</w:t>
      </w:r>
    </w:p>
    <w:p w14:paraId="0EF5C557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ELSE</w:t>
      </w:r>
    </w:p>
    <w:p w14:paraId="05A06384" w14:textId="163D46F0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r w:rsidRPr="00567970">
        <w:rPr>
          <w:rFonts w:ascii="Courier New" w:hAnsi="Courier New" w:cs="Courier New"/>
          <w:sz w:val="23"/>
          <w:szCs w:val="23"/>
          <w:lang w:val="en-US"/>
        </w:rPr>
        <w:tab/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club_votes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 * 100 / 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="00DB2F9F"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="003B3C11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="003B3C11">
        <w:rPr>
          <w:rFonts w:ascii="Courier New" w:hAnsi="Courier New" w:cs="Courier New"/>
          <w:sz w:val="23"/>
          <w:szCs w:val="23"/>
          <w:lang w:val="en-US"/>
        </w:rPr>
        <w:t>)</w:t>
      </w:r>
    </w:p>
    <w:p w14:paraId="75166850" w14:textId="77777777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 xml:space="preserve">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567970">
        <w:rPr>
          <w:rFonts w:ascii="Courier New" w:hAnsi="Courier New" w:cs="Courier New"/>
          <w:sz w:val="23"/>
          <w:szCs w:val="23"/>
          <w:lang w:val="en-US"/>
        </w:rPr>
        <w:t>), '%') as percent,</w:t>
      </w:r>
    </w:p>
    <w:p w14:paraId="7CA74428" w14:textId="77777777" w:rsidR="003B3C11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567970">
        <w:rPr>
          <w:rFonts w:ascii="Courier New" w:hAnsi="Courier New" w:cs="Courier New"/>
          <w:sz w:val="23"/>
          <w:szCs w:val="23"/>
          <w:lang w:val="en-US"/>
        </w:rPr>
        <w:tab/>
        <w:t>(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gramStart"/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>SUM</w:t>
      </w:r>
      <w:r w:rsidRPr="00567970">
        <w:rPr>
          <w:rFonts w:ascii="Courier New" w:hAnsi="Courier New" w:cs="Courier New"/>
          <w:sz w:val="23"/>
          <w:szCs w:val="23"/>
          <w:lang w:val="en-US"/>
        </w:rPr>
        <w:t>(</w:t>
      </w:r>
      <w:proofErr w:type="gram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club_votes</w:t>
      </w:r>
      <w:proofErr w:type="spellEnd"/>
      <w:r w:rsidRPr="00DB2F9F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56797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>) as fans</w:t>
      </w:r>
    </w:p>
    <w:p w14:paraId="2AA7885B" w14:textId="37EEAE50" w:rsidR="00567970" w:rsidRPr="00567970" w:rsidRDefault="00567970" w:rsidP="00567970">
      <w:pPr>
        <w:rPr>
          <w:rFonts w:ascii="Courier New" w:hAnsi="Courier New" w:cs="Courier New"/>
          <w:sz w:val="23"/>
          <w:szCs w:val="23"/>
          <w:lang w:val="en-US"/>
        </w:rPr>
      </w:pPr>
      <w:r w:rsidRPr="00DB2F9F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67970">
        <w:rPr>
          <w:rFonts w:ascii="Courier New" w:hAnsi="Courier New" w:cs="Courier New"/>
          <w:sz w:val="23"/>
          <w:szCs w:val="23"/>
          <w:lang w:val="en-US"/>
        </w:rPr>
        <w:t>football_clubs</w:t>
      </w:r>
      <w:proofErr w:type="spellEnd"/>
      <w:r w:rsidRPr="00567970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50803987" w14:textId="77777777" w:rsidR="00262FE8" w:rsidRDefault="00262FE8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14:paraId="104C4DDE" w14:textId="3BE1622D" w:rsidR="009A4AAD" w:rsidRDefault="00424C12" w:rsidP="009A4AAD">
      <w:pPr>
        <w:pStyle w:val="berschrift2"/>
      </w:pPr>
      <w:bookmarkStart w:id="9" w:name="_Toc529386093"/>
      <w:bookmarkStart w:id="10" w:name="_Teil_B"/>
      <w:bookmarkEnd w:id="10"/>
      <w:r>
        <w:lastRenderedPageBreak/>
        <w:t>Teil B</w:t>
      </w:r>
      <w:bookmarkEnd w:id="9"/>
    </w:p>
    <w:p w14:paraId="3C4493A1" w14:textId="77777777" w:rsidR="00AB2203" w:rsidRDefault="00AB2203" w:rsidP="00424C12">
      <w:r>
        <w:t>Im zweiten Teil der Übung sollten wir einen Mailverteiler für den DFB programmieren.</w:t>
      </w:r>
    </w:p>
    <w:p w14:paraId="67F85CB2" w14:textId="77777777" w:rsidR="0037349F" w:rsidRDefault="0037349F" w:rsidP="00424C12">
      <w:pPr>
        <w:rPr>
          <w:noProof/>
        </w:rPr>
      </w:pPr>
    </w:p>
    <w:p w14:paraId="79D55FA8" w14:textId="30803602" w:rsidR="00AB2203" w:rsidRDefault="00AB2203" w:rsidP="0037349F">
      <w:pPr>
        <w:jc w:val="both"/>
      </w:pPr>
      <w:r>
        <w:t>Ein Nutzer kann sich hier mit Namen, E-Mail und ggf. einer Mitgliedschaft in einem Verein in den Mailverteiler eintragen. Dabei kann der Nutzer sich auch selbst noch in verschiedene Mailing-Listen eintragen (bspw. 1. Liga, EM 2020, Regionalliga Bayern, etc.).</w:t>
      </w:r>
    </w:p>
    <w:p w14:paraId="69247D6E" w14:textId="19899402" w:rsidR="0037349F" w:rsidRDefault="0037349F" w:rsidP="0037349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AA02" wp14:editId="375E0EA9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3054985" cy="2078355"/>
            <wp:effectExtent l="19050" t="19050" r="12065" b="1714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Main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01" b="69395"/>
                    <a:stretch/>
                  </pic:blipFill>
                  <pic:spPr bwMode="auto">
                    <a:xfrm>
                      <a:off x="0" y="0"/>
                      <a:ext cx="3054985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Auch hierfür haben wir eine kleine Fehlerbehandlung für vergessene Felder implementiert.</w:t>
      </w:r>
    </w:p>
    <w:p w14:paraId="745573EC" w14:textId="14F8DA72" w:rsidR="0037349F" w:rsidRDefault="00AB1F59" w:rsidP="00424C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7A1EF90" wp14:editId="0D6C68F9">
            <wp:simplePos x="0" y="0"/>
            <wp:positionH relativeFrom="column">
              <wp:posOffset>3645535</wp:posOffset>
            </wp:positionH>
            <wp:positionV relativeFrom="paragraph">
              <wp:posOffset>2449195</wp:posOffset>
            </wp:positionV>
            <wp:extent cx="2086610" cy="405130"/>
            <wp:effectExtent l="19050" t="19050" r="27940" b="139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Succes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91484"/>
                    <a:stretch/>
                  </pic:blipFill>
                  <pic:spPr bwMode="auto">
                    <a:xfrm>
                      <a:off x="0" y="0"/>
                      <a:ext cx="208661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376B" w14:textId="7B91AE87" w:rsidR="00AB1F59" w:rsidRDefault="00EF6E14" w:rsidP="00424C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37CE" wp14:editId="2E968DBC">
            <wp:simplePos x="0" y="0"/>
            <wp:positionH relativeFrom="rightMargin">
              <wp:posOffset>-2700655</wp:posOffset>
            </wp:positionH>
            <wp:positionV relativeFrom="paragraph">
              <wp:posOffset>13970</wp:posOffset>
            </wp:positionV>
            <wp:extent cx="2661920" cy="2078355"/>
            <wp:effectExtent l="19050" t="19050" r="24130" b="1714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Error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9" b="65936"/>
                    <a:stretch/>
                  </pic:blipFill>
                  <pic:spPr bwMode="auto">
                    <a:xfrm>
                      <a:off x="0" y="0"/>
                      <a:ext cx="2661920" cy="20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59">
        <w:t>Nach der erfolgreichen Registration bekommt der Nutzer</w:t>
      </w:r>
      <w:r w:rsidR="00AB1F59">
        <w:br/>
        <w:t>ein kleines Feedback, dass alles geklappt hat.</w:t>
      </w:r>
    </w:p>
    <w:p w14:paraId="74F1F367" w14:textId="41FCD181" w:rsidR="00AB1F59" w:rsidRDefault="00AB1F59" w:rsidP="00424C12"/>
    <w:p w14:paraId="0FED70D5" w14:textId="5CCF5C37" w:rsidR="00C45579" w:rsidRDefault="00C45579" w:rsidP="002C14D6">
      <w:pPr>
        <w:jc w:val="both"/>
      </w:pPr>
      <w:r>
        <w:t>Nun fehlte nur noch eine Oberfläche, mit der sich bequem E-Mail</w:t>
      </w:r>
      <w:r w:rsidR="00DA520F">
        <w:t>s</w:t>
      </w:r>
      <w:r>
        <w:t xml:space="preserve"> versenden lassen konnten.</w:t>
      </w:r>
    </w:p>
    <w:p w14:paraId="1AFEB2BA" w14:textId="06F267A1" w:rsidR="002A0D9D" w:rsidRDefault="002C14D6" w:rsidP="002C14D6">
      <w:pPr>
        <w:jc w:val="both"/>
      </w:pPr>
      <w:r>
        <w:t>Und wie auch zuvor haben wir hierfür eine bequeme Fehlerbehandlung implementiert und auch – wie auch zuvor – darauf geachtet, dass beim Abschicken der alte Input erhalten bleibt.</w:t>
      </w:r>
      <w:r w:rsidR="002A0D9D">
        <w:t xml:space="preserve"> Nach dem korrekten Ausfüllen der Maske wird der Versender darüber informiert, an wen alles E-Mails verschickt wurden und wie die E-Mail am Ende aussah. Hat es bei der </w:t>
      </w:r>
      <w:proofErr w:type="spellStart"/>
      <w:r w:rsidR="002A0D9D">
        <w:t>Vordefintion</w:t>
      </w:r>
      <w:proofErr w:type="spellEnd"/>
      <w:r w:rsidR="002A0D9D">
        <w:t xml:space="preserve"> keine Treffer gegeben, so wird der Versender darüber informiert.</w:t>
      </w:r>
    </w:p>
    <w:p w14:paraId="42F6F63A" w14:textId="77777777" w:rsidR="002C14D6" w:rsidRDefault="002C14D6" w:rsidP="00424C12">
      <w:pPr>
        <w:rPr>
          <w:noProof/>
        </w:rPr>
      </w:pPr>
    </w:p>
    <w:p w14:paraId="32F2B49F" w14:textId="2E6C7200" w:rsidR="00CB0E4E" w:rsidRDefault="002A0D9D" w:rsidP="00424C12">
      <w:r>
        <w:rPr>
          <w:noProof/>
        </w:rPr>
        <w:drawing>
          <wp:anchor distT="0" distB="0" distL="114300" distR="114300" simplePos="0" relativeHeight="251662336" behindDoc="0" locked="0" layoutInCell="1" allowOverlap="1" wp14:anchorId="229735F0" wp14:editId="06F99EC7">
            <wp:simplePos x="0" y="0"/>
            <wp:positionH relativeFrom="column">
              <wp:posOffset>2381250</wp:posOffset>
            </wp:positionH>
            <wp:positionV relativeFrom="paragraph">
              <wp:posOffset>10795</wp:posOffset>
            </wp:positionV>
            <wp:extent cx="3347085" cy="3122295"/>
            <wp:effectExtent l="19050" t="19050" r="24765" b="2095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Error_No-Matche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2" r="24401" b="14839"/>
                    <a:stretch/>
                  </pic:blipFill>
                  <pic:spPr bwMode="auto">
                    <a:xfrm>
                      <a:off x="0" y="0"/>
                      <a:ext cx="3347085" cy="312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76">
        <w:rPr>
          <w:noProof/>
        </w:rPr>
        <w:drawing>
          <wp:inline distT="0" distB="0" distL="0" distR="0" wp14:anchorId="06CB49C4" wp14:editId="03F10763">
            <wp:extent cx="3243532" cy="2869639"/>
            <wp:effectExtent l="19050" t="19050" r="14605" b="260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Mai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1" r="23653" b="18299"/>
                    <a:stretch/>
                  </pic:blipFill>
                  <pic:spPr bwMode="auto">
                    <a:xfrm>
                      <a:off x="0" y="0"/>
                      <a:ext cx="3248109" cy="287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A4C7" w14:textId="77777777" w:rsidR="00CB0E4E" w:rsidRDefault="00CB0E4E" w:rsidP="00424C12"/>
    <w:p w14:paraId="74E4A494" w14:textId="77777777" w:rsidR="002A0D9D" w:rsidRDefault="002A0D9D" w:rsidP="00424C12">
      <w:pPr>
        <w:rPr>
          <w:noProof/>
        </w:rPr>
      </w:pPr>
    </w:p>
    <w:p w14:paraId="30D598C4" w14:textId="1559BB20" w:rsidR="00093648" w:rsidRPr="0076608D" w:rsidRDefault="00093648" w:rsidP="00424C12">
      <w:r w:rsidRPr="0076608D">
        <w:br w:type="page"/>
      </w:r>
    </w:p>
    <w:p w14:paraId="3771D2B8" w14:textId="4759775D" w:rsidR="00B70C94" w:rsidRPr="00B70C94" w:rsidRDefault="00B70C94" w:rsidP="00B70C94">
      <w:r w:rsidRPr="00B70C94">
        <w:lastRenderedPageBreak/>
        <w:t xml:space="preserve">Hier ein paar Beispiele, wie bei welcher Eingabe welche E-Mail </w:t>
      </w:r>
      <w:r>
        <w:t>generiert wird:</w:t>
      </w:r>
    </w:p>
    <w:p w14:paraId="1743C696" w14:textId="679CB934" w:rsidR="00B70C94" w:rsidRPr="00B70C94" w:rsidRDefault="00EC2C69" w:rsidP="00B70C94">
      <w:r>
        <w:rPr>
          <w:noProof/>
        </w:rPr>
        <w:drawing>
          <wp:anchor distT="0" distB="0" distL="114300" distR="114300" simplePos="0" relativeHeight="251664384" behindDoc="0" locked="0" layoutInCell="1" allowOverlap="1" wp14:anchorId="1221CA9D" wp14:editId="7FA951D7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4062730" cy="3575685"/>
            <wp:effectExtent l="19050" t="19050" r="13970" b="2476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All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3" r="23803" b="18033"/>
                    <a:stretch/>
                  </pic:blipFill>
                  <pic:spPr bwMode="auto">
                    <a:xfrm>
                      <a:off x="0" y="0"/>
                      <a:ext cx="4062730" cy="357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C315A9" wp14:editId="2D011755">
            <wp:simplePos x="0" y="0"/>
            <wp:positionH relativeFrom="column">
              <wp:posOffset>4065905</wp:posOffset>
            </wp:positionH>
            <wp:positionV relativeFrom="paragraph">
              <wp:posOffset>226060</wp:posOffset>
            </wp:positionV>
            <wp:extent cx="1707515" cy="3662680"/>
            <wp:effectExtent l="19050" t="19050" r="26035" b="1397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All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8" b="9239"/>
                    <a:stretch/>
                  </pic:blipFill>
                  <pic:spPr bwMode="auto">
                    <a:xfrm>
                      <a:off x="0" y="0"/>
                      <a:ext cx="1707515" cy="366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6AF6" w14:textId="1F01BA65" w:rsidR="00AF4B6A" w:rsidRDefault="00AE59DA" w:rsidP="00B70C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A2C520" wp14:editId="7D168EF8">
            <wp:simplePos x="0" y="0"/>
            <wp:positionH relativeFrom="column">
              <wp:posOffset>3458845</wp:posOffset>
            </wp:positionH>
            <wp:positionV relativeFrom="paragraph">
              <wp:posOffset>6431280</wp:posOffset>
            </wp:positionV>
            <wp:extent cx="2311400" cy="2083435"/>
            <wp:effectExtent l="19050" t="19050" r="12700" b="12065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Private-Messages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61145"/>
                    <a:stretch/>
                  </pic:blipFill>
                  <pic:spPr bwMode="auto">
                    <a:xfrm>
                      <a:off x="0" y="0"/>
                      <a:ext cx="2311400" cy="208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986D7" wp14:editId="20587894">
            <wp:simplePos x="0" y="0"/>
            <wp:positionH relativeFrom="column">
              <wp:posOffset>-3810</wp:posOffset>
            </wp:positionH>
            <wp:positionV relativeFrom="paragraph">
              <wp:posOffset>6431280</wp:posOffset>
            </wp:positionV>
            <wp:extent cx="3357245" cy="2087245"/>
            <wp:effectExtent l="19050" t="19050" r="14605" b="27305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Private-Messages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2" r="24400" b="43581"/>
                    <a:stretch/>
                  </pic:blipFill>
                  <pic:spPr bwMode="auto">
                    <a:xfrm>
                      <a:off x="0" y="0"/>
                      <a:ext cx="3357245" cy="2087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5408" behindDoc="0" locked="0" layoutInCell="1" allowOverlap="1" wp14:anchorId="4851DE34" wp14:editId="1B3B236E">
            <wp:simplePos x="0" y="0"/>
            <wp:positionH relativeFrom="column">
              <wp:posOffset>2964815</wp:posOffset>
            </wp:positionH>
            <wp:positionV relativeFrom="paragraph">
              <wp:posOffset>3754755</wp:posOffset>
            </wp:positionV>
            <wp:extent cx="2811145" cy="1052195"/>
            <wp:effectExtent l="19050" t="19050" r="27305" b="1460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Result_Valide-Both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0" b="76581"/>
                    <a:stretch/>
                  </pic:blipFill>
                  <pic:spPr bwMode="auto">
                    <a:xfrm>
                      <a:off x="0" y="0"/>
                      <a:ext cx="2811145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8E">
        <w:rPr>
          <w:noProof/>
        </w:rPr>
        <w:drawing>
          <wp:anchor distT="0" distB="0" distL="114300" distR="114300" simplePos="0" relativeHeight="251666432" behindDoc="0" locked="0" layoutInCell="1" allowOverlap="1" wp14:anchorId="2610A238" wp14:editId="523763DE">
            <wp:simplePos x="0" y="0"/>
            <wp:positionH relativeFrom="column">
              <wp:posOffset>-1905</wp:posOffset>
            </wp:positionH>
            <wp:positionV relativeFrom="paragraph">
              <wp:posOffset>3754120</wp:posOffset>
            </wp:positionV>
            <wp:extent cx="2941320" cy="2647950"/>
            <wp:effectExtent l="19050" t="19050" r="11430" b="1905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er_Valide-Both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1" r="24252" b="18299"/>
                    <a:stretch/>
                  </pic:blipFill>
                  <pic:spPr bwMode="auto">
                    <a:xfrm>
                      <a:off x="0" y="0"/>
                      <a:ext cx="294132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EEC17" w14:textId="4A118AC3" w:rsidR="00AE59DA" w:rsidRPr="00342E36" w:rsidRDefault="009B7A70" w:rsidP="00AE59DA">
      <w:pPr>
        <w:pStyle w:val="berschrift3"/>
        <w:rPr>
          <w:rFonts w:ascii="Arial" w:hAnsi="Arial" w:cs="Arial"/>
          <w:color w:val="auto"/>
        </w:rPr>
      </w:pPr>
      <w:bookmarkStart w:id="11" w:name="_Toc529386094"/>
      <w:bookmarkStart w:id="12" w:name="_Hardgecodete_SQL-Statements"/>
      <w:bookmarkEnd w:id="12"/>
      <w:proofErr w:type="spellStart"/>
      <w:r>
        <w:rPr>
          <w:rFonts w:ascii="Arial" w:hAnsi="Arial" w:cs="Arial"/>
          <w:color w:val="auto"/>
        </w:rPr>
        <w:lastRenderedPageBreak/>
        <w:t>Hardgecodete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AE59DA" w:rsidRPr="00342E36">
        <w:rPr>
          <w:rFonts w:ascii="Arial" w:hAnsi="Arial" w:cs="Arial"/>
          <w:color w:val="auto"/>
        </w:rPr>
        <w:t>SQL-Statements</w:t>
      </w:r>
      <w:bookmarkEnd w:id="11"/>
    </w:p>
    <w:p w14:paraId="20F42532" w14:textId="78F30D5A" w:rsidR="00AE59DA" w:rsidRDefault="00AE59DA" w:rsidP="00AE59DA">
      <w:r>
        <w:t xml:space="preserve">Um für die Startseite die </w:t>
      </w:r>
      <w:r w:rsidR="005349FA">
        <w:t xml:space="preserve">Mailing-Listen </w:t>
      </w:r>
      <w:r>
        <w:t>zu erhalten:</w:t>
      </w:r>
    </w:p>
    <w:p w14:paraId="605ED979" w14:textId="77777777" w:rsidR="00D95920" w:rsidRPr="005349FA" w:rsidRDefault="00D95920">
      <w:pPr>
        <w:rPr>
          <w:rFonts w:ascii="Courier New" w:hAnsi="Courier New" w:cs="Courier New"/>
          <w:sz w:val="23"/>
          <w:szCs w:val="23"/>
          <w:lang w:val="en-US"/>
        </w:rPr>
      </w:pP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proofErr w:type="spellStart"/>
      <w:r w:rsidRPr="005349FA">
        <w:rPr>
          <w:rFonts w:ascii="Courier New" w:hAnsi="Courier New" w:cs="Courier New"/>
          <w:sz w:val="23"/>
          <w:szCs w:val="23"/>
          <w:lang w:val="en-US"/>
        </w:rPr>
        <w:t>mailinglist_id</w:t>
      </w:r>
      <w:proofErr w:type="spellEnd"/>
      <w:r w:rsidRPr="005349FA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5349FA">
        <w:rPr>
          <w:rFonts w:ascii="Courier New" w:hAnsi="Courier New" w:cs="Courier New"/>
          <w:sz w:val="23"/>
          <w:szCs w:val="23"/>
          <w:lang w:val="en-US"/>
        </w:rPr>
        <w:t>mailinglist_name</w:t>
      </w:r>
      <w:proofErr w:type="spellEnd"/>
      <w:r w:rsidRPr="005349FA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5349F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5349FA">
        <w:rPr>
          <w:rFonts w:ascii="Courier New" w:hAnsi="Courier New" w:cs="Courier New"/>
          <w:sz w:val="23"/>
          <w:szCs w:val="23"/>
          <w:lang w:val="en-US"/>
        </w:rPr>
        <w:t>mailinglists</w:t>
      </w:r>
      <w:proofErr w:type="spellEnd"/>
      <w:r w:rsidRPr="005349FA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A8943AC" w14:textId="77777777" w:rsidR="00D95920" w:rsidRDefault="00D95920">
      <w:pPr>
        <w:rPr>
          <w:lang w:val="en-US"/>
        </w:rPr>
      </w:pPr>
    </w:p>
    <w:p w14:paraId="6C6B5F8D" w14:textId="77777777" w:rsidR="00E3344A" w:rsidRDefault="00E3344A">
      <w:r w:rsidRPr="00E3344A">
        <w:t>Um zu prüfen, ob die eingegebene E-Mail-Adresse bereits</w:t>
      </w:r>
      <w:r>
        <w:t xml:space="preserve"> in unserer Datenbank ist:</w:t>
      </w:r>
    </w:p>
    <w:p w14:paraId="7DC5BB1F" w14:textId="6DE48FFD" w:rsidR="00E3344A" w:rsidRDefault="00E3344A">
      <w:pPr>
        <w:rPr>
          <w:rFonts w:ascii="Courier New" w:hAnsi="Courier New" w:cs="Courier New"/>
          <w:sz w:val="23"/>
          <w:szCs w:val="23"/>
          <w:lang w:val="en-US"/>
        </w:rPr>
      </w:pP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1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proofErr w:type="spellStart"/>
      <w:r w:rsidRPr="00E3344A">
        <w:rPr>
          <w:rFonts w:ascii="Courier New" w:hAnsi="Courier New" w:cs="Courier New"/>
          <w:sz w:val="23"/>
          <w:szCs w:val="23"/>
          <w:lang w:val="en-US"/>
        </w:rPr>
        <w:t>newsletter_members</w:t>
      </w:r>
      <w:proofErr w:type="spellEnd"/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3344A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E3344A">
        <w:rPr>
          <w:rFonts w:ascii="Courier New" w:hAnsi="Courier New" w:cs="Courier New"/>
          <w:sz w:val="23"/>
          <w:szCs w:val="23"/>
          <w:lang w:val="en-US"/>
        </w:rPr>
        <w:t>person_mail</w:t>
      </w:r>
      <w:proofErr w:type="spellEnd"/>
      <w:r w:rsidRPr="00E3344A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Pr="00E3344A">
        <w:rPr>
          <w:rFonts w:ascii="Courier New" w:hAnsi="Courier New" w:cs="Courier New"/>
          <w:sz w:val="23"/>
          <w:szCs w:val="23"/>
          <w:lang w:val="en-US"/>
        </w:rPr>
        <w:t>= ?;</w:t>
      </w:r>
      <w:proofErr w:type="gramEnd"/>
    </w:p>
    <w:p w14:paraId="7474DFE2" w14:textId="77777777" w:rsidR="00E3344A" w:rsidRDefault="00E3344A"/>
    <w:p w14:paraId="42BDCE6C" w14:textId="22F4479B" w:rsidR="00E3344A" w:rsidRDefault="00E3344A">
      <w:r w:rsidRPr="00E3344A">
        <w:t xml:space="preserve">Um </w:t>
      </w:r>
      <w:r w:rsidR="00FD39EB">
        <w:t>einen neuen Nutzer zur Datenbank hinzuzufügen:</w:t>
      </w:r>
    </w:p>
    <w:p w14:paraId="167995AB" w14:textId="77777777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newsletter_members</w:t>
      </w:r>
      <w:proofErr w:type="spellEnd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</w:p>
    <w:p w14:paraId="0A16ACEA" w14:textId="3B0CCC70" w:rsidR="00FD39EB" w:rsidRDefault="00FD39EB">
      <w:pPr>
        <w:rPr>
          <w:rFonts w:ascii="Courier New" w:hAnsi="Courier New" w:cs="Courier New"/>
          <w:sz w:val="23"/>
          <w:szCs w:val="23"/>
          <w:lang w:val="en-US"/>
        </w:rPr>
      </w:pPr>
      <w:r w:rsidRPr="00FD39EB">
        <w:rPr>
          <w:rFonts w:ascii="Courier New" w:hAnsi="Courier New" w:cs="Courier New"/>
          <w:sz w:val="23"/>
          <w:szCs w:val="23"/>
          <w:lang w:val="en-US"/>
        </w:rPr>
        <w:t>(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person_name</w:t>
      </w:r>
      <w:proofErr w:type="spellEnd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person_mail</w:t>
      </w:r>
      <w:proofErr w:type="spellEnd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club_member</w:t>
      </w:r>
      <w:proofErr w:type="spellEnd"/>
      <w:r w:rsidRPr="00FD39EB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FD39EB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FD39EB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VALUES </w:t>
      </w:r>
      <w:r w:rsidRPr="00FD39EB">
        <w:rPr>
          <w:rFonts w:ascii="Courier New" w:hAnsi="Courier New" w:cs="Courier New"/>
          <w:sz w:val="23"/>
          <w:szCs w:val="23"/>
          <w:lang w:val="en-US"/>
        </w:rPr>
        <w:t>(?</w:t>
      </w:r>
      <w:proofErr w:type="gramStart"/>
      <w:r w:rsidRPr="00FD39EB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FD39EB">
        <w:rPr>
          <w:rFonts w:ascii="Courier New" w:hAnsi="Courier New" w:cs="Courier New"/>
          <w:sz w:val="23"/>
          <w:szCs w:val="23"/>
          <w:lang w:val="en-US"/>
        </w:rPr>
        <w:t>, ?)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6C834F9E" w14:textId="77777777" w:rsidR="00FD39EB" w:rsidRDefault="00FD39EB"/>
    <w:p w14:paraId="7E25AC89" w14:textId="51DE905F" w:rsidR="00E3344A" w:rsidRDefault="00AE65C0">
      <w:r>
        <w:t>Um die Mailing-Listen für den Nutzer zu speichern:</w:t>
      </w:r>
    </w:p>
    <w:p w14:paraId="155DCD65" w14:textId="77777777" w:rsid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INSERT INTO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newsletter_mailing_mapping</w:t>
      </w:r>
      <w:proofErr w:type="spellEnd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</w:p>
    <w:p w14:paraId="5955F681" w14:textId="4A9D5D67" w:rsidR="00AE65C0" w:rsidRPr="00AE65C0" w:rsidRDefault="00AE65C0">
      <w:pPr>
        <w:rPr>
          <w:rFonts w:ascii="Courier New" w:hAnsi="Courier New" w:cs="Courier New"/>
          <w:sz w:val="23"/>
          <w:szCs w:val="23"/>
          <w:lang w:val="en-US"/>
        </w:rPr>
      </w:pPr>
      <w:r w:rsidRPr="00AE65C0">
        <w:rPr>
          <w:rFonts w:ascii="Courier New" w:hAnsi="Courier New" w:cs="Courier New"/>
          <w:sz w:val="23"/>
          <w:szCs w:val="23"/>
          <w:lang w:val="en-US"/>
        </w:rPr>
        <w:t>(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person_id</w:t>
      </w:r>
      <w:proofErr w:type="spellEnd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mailinglist_id</w:t>
      </w:r>
      <w:proofErr w:type="spellEnd"/>
      <w:r w:rsidRPr="00AE65C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) </w:t>
      </w:r>
      <w:r w:rsidRPr="00AE65C0">
        <w:rPr>
          <w:rFonts w:ascii="Courier New" w:hAnsi="Courier New" w:cs="Courier New"/>
          <w:color w:val="770088"/>
          <w:sz w:val="23"/>
          <w:szCs w:val="23"/>
          <w:lang w:val="en-US"/>
        </w:rPr>
        <w:t>VALUES</w:t>
      </w:r>
      <w:r w:rsidRPr="00AE65C0">
        <w:rPr>
          <w:rFonts w:ascii="Courier New" w:hAnsi="Courier New" w:cs="Courier New"/>
          <w:sz w:val="23"/>
          <w:szCs w:val="23"/>
          <w:lang w:val="en-US"/>
        </w:rPr>
        <w:t xml:space="preserve"> (?</w:t>
      </w:r>
      <w:proofErr w:type="gramStart"/>
      <w:r w:rsidRPr="00AE65C0">
        <w:rPr>
          <w:rFonts w:ascii="Courier New" w:hAnsi="Courier New" w:cs="Courier New"/>
          <w:sz w:val="23"/>
          <w:szCs w:val="23"/>
          <w:lang w:val="en-US"/>
        </w:rPr>
        <w:t>, ?</w:t>
      </w:r>
      <w:proofErr w:type="gramEnd"/>
      <w:r w:rsidRPr="00AE65C0">
        <w:rPr>
          <w:rFonts w:ascii="Courier New" w:hAnsi="Courier New" w:cs="Courier New"/>
          <w:sz w:val="23"/>
          <w:szCs w:val="23"/>
          <w:lang w:val="en-US"/>
        </w:rPr>
        <w:t>)</w:t>
      </w:r>
      <w:r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3E3728B6" w14:textId="77777777" w:rsidR="00AE65C0" w:rsidRDefault="00AE65C0"/>
    <w:p w14:paraId="7E922B2F" w14:textId="77777777" w:rsidR="00D500F7" w:rsidRDefault="00AE65C0">
      <w:r w:rsidRPr="00E3344A">
        <w:t xml:space="preserve">Um </w:t>
      </w:r>
      <w:r w:rsidR="00D500F7">
        <w:t>den Namen der Mailing-Liste über die ID aus dem Formular zu erhalten:</w:t>
      </w:r>
    </w:p>
    <w:p w14:paraId="0A18F6E4" w14:textId="77777777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D500F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D500F7">
        <w:rPr>
          <w:rFonts w:ascii="Courier New" w:hAnsi="Courier New" w:cs="Courier New"/>
          <w:sz w:val="23"/>
          <w:szCs w:val="23"/>
          <w:lang w:val="en-US"/>
        </w:rPr>
        <w:t>l.mailing</w:t>
      </w:r>
      <w:r>
        <w:rPr>
          <w:rFonts w:ascii="Courier New" w:hAnsi="Courier New" w:cs="Courier New"/>
          <w:sz w:val="23"/>
          <w:szCs w:val="23"/>
          <w:lang w:val="en-US"/>
        </w:rPr>
        <w:t>list_name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proofErr w:type="spellStart"/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mailinglists</w:t>
      </w:r>
      <w:proofErr w:type="spellEnd"/>
      <w:r w:rsidRPr="001532F0">
        <w:rPr>
          <w:rFonts w:ascii="Courier New" w:hAnsi="Courier New" w:cs="Courier New"/>
          <w:color w:val="0055AA"/>
          <w:sz w:val="23"/>
          <w:szCs w:val="23"/>
          <w:lang w:val="en-US"/>
        </w:rPr>
        <w:t>`</w:t>
      </w:r>
      <w:r>
        <w:rPr>
          <w:rFonts w:ascii="Courier New" w:hAnsi="Courier New" w:cs="Courier New"/>
          <w:sz w:val="23"/>
          <w:szCs w:val="23"/>
          <w:lang w:val="en-US"/>
        </w:rPr>
        <w:t xml:space="preserve"> l</w:t>
      </w:r>
    </w:p>
    <w:p w14:paraId="5C091FD6" w14:textId="45645D5D" w:rsidR="00D500F7" w:rsidRPr="00567970" w:rsidRDefault="00D500F7" w:rsidP="00D500F7">
      <w:pPr>
        <w:rPr>
          <w:rFonts w:ascii="Courier New" w:hAnsi="Courier New" w:cs="Courier New"/>
          <w:sz w:val="23"/>
          <w:szCs w:val="23"/>
          <w:lang w:val="en-US"/>
        </w:rPr>
      </w:pPr>
      <w:r w:rsidRPr="00D500F7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D500F7">
        <w:rPr>
          <w:rFonts w:ascii="Courier New" w:hAnsi="Courier New" w:cs="Courier New"/>
          <w:sz w:val="23"/>
          <w:szCs w:val="23"/>
          <w:lang w:val="en-US"/>
        </w:rPr>
        <w:t>l.mailinglist_id</w:t>
      </w:r>
      <w:proofErr w:type="spellEnd"/>
      <w:r w:rsidRPr="00D500F7">
        <w:rPr>
          <w:rFonts w:ascii="Courier New" w:hAnsi="Courier New" w:cs="Courier New"/>
          <w:sz w:val="23"/>
          <w:szCs w:val="23"/>
          <w:lang w:val="en-US"/>
        </w:rPr>
        <w:t xml:space="preserve"> = $mailing</w:t>
      </w:r>
      <w:r>
        <w:rPr>
          <w:rFonts w:ascii="Courier New" w:hAnsi="Courier New" w:cs="Courier New"/>
          <w:sz w:val="23"/>
          <w:szCs w:val="23"/>
          <w:lang w:val="en-US"/>
        </w:rPr>
        <w:t xml:space="preserve">; 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color w:val="AA5500"/>
          <w:sz w:val="23"/>
          <w:szCs w:val="23"/>
          <w:lang w:val="en-US"/>
        </w:rPr>
        <w:t>variable with list id</w:t>
      </w:r>
      <w:r w:rsidRPr="002D73ED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*/</w:t>
      </w:r>
    </w:p>
    <w:p w14:paraId="4324C6C4" w14:textId="0A14D3AC" w:rsidR="00D500F7" w:rsidRDefault="00D500F7">
      <w:pPr>
        <w:rPr>
          <w:rFonts w:ascii="Courier New" w:hAnsi="Courier New" w:cs="Courier New"/>
          <w:sz w:val="23"/>
          <w:szCs w:val="23"/>
          <w:lang w:val="en-US"/>
        </w:rPr>
      </w:pPr>
    </w:p>
    <w:p w14:paraId="297825E7" w14:textId="0152D1C2" w:rsidR="009B7A70" w:rsidRPr="00342E36" w:rsidRDefault="009B7A70" w:rsidP="009B7A70">
      <w:pPr>
        <w:pStyle w:val="berschrift3"/>
        <w:rPr>
          <w:rFonts w:ascii="Arial" w:hAnsi="Arial" w:cs="Arial"/>
          <w:color w:val="auto"/>
        </w:rPr>
      </w:pPr>
      <w:bookmarkStart w:id="13" w:name="_Toc529386095"/>
      <w:bookmarkStart w:id="14" w:name="_Generierte_SQL-Statements"/>
      <w:bookmarkEnd w:id="14"/>
      <w:r>
        <w:rPr>
          <w:rFonts w:ascii="Arial" w:hAnsi="Arial" w:cs="Arial"/>
          <w:color w:val="auto"/>
        </w:rPr>
        <w:t xml:space="preserve">Generierte </w:t>
      </w:r>
      <w:r w:rsidRPr="00342E36">
        <w:rPr>
          <w:rFonts w:ascii="Arial" w:hAnsi="Arial" w:cs="Arial"/>
          <w:color w:val="auto"/>
        </w:rPr>
        <w:t>SQL-Statements</w:t>
      </w:r>
      <w:bookmarkEnd w:id="13"/>
    </w:p>
    <w:p w14:paraId="21427A4D" w14:textId="31270C6D" w:rsidR="0068624E" w:rsidRDefault="009B7A70">
      <w:r w:rsidRPr="009B7A70">
        <w:t xml:space="preserve">Um die korrekten E-Mail-Adressen und Namen zu erhalten, </w:t>
      </w:r>
      <w:r w:rsidR="005A0D8C">
        <w:t xml:space="preserve">bauen wir diese dynamisch in unserem Script zusammen, es folgen </w:t>
      </w:r>
      <w:r w:rsidR="0068624E">
        <w:t>einige</w:t>
      </w:r>
      <w:r w:rsidR="005A0D8C">
        <w:t xml:space="preserve"> mögliche Variationen:</w:t>
      </w:r>
    </w:p>
    <w:p w14:paraId="6B2F88BB" w14:textId="77777777" w:rsidR="0068624E" w:rsidRPr="000040AF" w:rsidRDefault="0068624E">
      <w:pPr>
        <w:rPr>
          <w:sz w:val="20"/>
        </w:rPr>
      </w:pPr>
    </w:p>
    <w:p w14:paraId="5A272450" w14:textId="6FD764B1" w:rsidR="0068624E" w:rsidRPr="000040AF" w:rsidRDefault="000040AF" w:rsidP="000040AF">
      <w:r>
        <w:t xml:space="preserve">- </w:t>
      </w:r>
      <w:r w:rsidR="0068624E">
        <w:t>Alle Nutzer aus der Datenbank holen:</w:t>
      </w:r>
    </w:p>
    <w:p w14:paraId="199D582F" w14:textId="438D8D15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p.person_name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p.person_mail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mailinglists</w:t>
      </w:r>
      <w:proofErr w:type="spellEnd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newsletter_members</w:t>
      </w:r>
      <w:proofErr w:type="spellEnd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newsletter_mailing_mapping</w:t>
      </w:r>
      <w:proofErr w:type="spellEnd"/>
      <w:r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IS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;</w:t>
      </w:r>
    </w:p>
    <w:p w14:paraId="6C2370A9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30171142" w14:textId="213CDB1C" w:rsidR="0068624E" w:rsidRPr="0068624E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>Alle Nutzer aus der Datenbank</w:t>
      </w:r>
      <w:r>
        <w:rPr>
          <w:rFonts w:ascii="Arial" w:hAnsi="Arial" w:cs="Arial"/>
          <w:color w:val="000000"/>
          <w:sz w:val="23"/>
          <w:szCs w:val="23"/>
        </w:rPr>
        <w:t xml:space="preserve"> holen</w:t>
      </w:r>
      <w:r w:rsidR="0068624E" w:rsidRPr="0068624E">
        <w:rPr>
          <w:rFonts w:ascii="Arial" w:hAnsi="Arial" w:cs="Arial"/>
          <w:color w:val="000000"/>
          <w:sz w:val="23"/>
          <w:szCs w:val="23"/>
        </w:rPr>
        <w:t xml:space="preserve">, die </w:t>
      </w:r>
      <w:r w:rsidR="0068624E" w:rsidRPr="0068624E">
        <w:rPr>
          <w:rFonts w:ascii="Arial" w:hAnsi="Arial" w:cs="Arial"/>
          <w:b/>
          <w:color w:val="000000"/>
          <w:sz w:val="23"/>
          <w:szCs w:val="23"/>
        </w:rPr>
        <w:t>in einem Fußballverein</w:t>
      </w:r>
      <w:r>
        <w:rPr>
          <w:rFonts w:ascii="Arial" w:hAnsi="Arial" w:cs="Arial"/>
          <w:color w:val="000000"/>
          <w:sz w:val="23"/>
          <w:szCs w:val="23"/>
        </w:rPr>
        <w:t xml:space="preserve"> sind</w:t>
      </w:r>
      <w:r w:rsidR="0068624E">
        <w:rPr>
          <w:rFonts w:ascii="Arial" w:hAnsi="Arial" w:cs="Arial"/>
          <w:color w:val="000000"/>
          <w:sz w:val="23"/>
          <w:szCs w:val="23"/>
        </w:rPr>
        <w:t>:</w:t>
      </w:r>
    </w:p>
    <w:p w14:paraId="26A5E554" w14:textId="6377C4C1" w:rsidR="0068624E" w:rsidRP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p.person_name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p.person_mail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mailinglists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newsletter_members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newsletter_mailing_mapping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AND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p.club_member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;</w:t>
      </w:r>
    </w:p>
    <w:p w14:paraId="514B6B21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6C242736" w14:textId="36AE9192" w:rsidR="0068624E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 aus der Datenbank holen, die </w:t>
      </w:r>
      <w:r w:rsidRPr="000040AF">
        <w:rPr>
          <w:rFonts w:ascii="Arial" w:hAnsi="Arial" w:cs="Arial"/>
          <w:b/>
          <w:color w:val="000000"/>
          <w:sz w:val="23"/>
          <w:szCs w:val="23"/>
        </w:rPr>
        <w:t>in der Mailing-Liste x</w:t>
      </w:r>
      <w:r>
        <w:rPr>
          <w:rFonts w:ascii="Arial" w:hAnsi="Arial" w:cs="Arial"/>
          <w:color w:val="000000"/>
          <w:sz w:val="23"/>
          <w:szCs w:val="23"/>
        </w:rPr>
        <w:t xml:space="preserve"> sind:</w:t>
      </w:r>
    </w:p>
    <w:p w14:paraId="48903D66" w14:textId="6F69BF84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r>
        <w:rPr>
          <w:rFonts w:ascii="Arial" w:hAnsi="Arial" w:cs="Arial"/>
          <w:color w:val="000000"/>
          <w:sz w:val="23"/>
          <w:szCs w:val="23"/>
          <w:lang w:val="en-US"/>
        </w:rPr>
        <w:t>*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mailinglists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newsletter_members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newsletter_mailing_mapping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r w:rsidRPr="0068624E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IS NOT NULL GROUP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;</w:t>
      </w:r>
    </w:p>
    <w:p w14:paraId="11793022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7181DC97" w14:textId="6213640E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 xml:space="preserve">Alle Nutzer, die </w:t>
      </w:r>
      <w:r w:rsidRPr="0068624E">
        <w:rPr>
          <w:rFonts w:ascii="Arial" w:hAnsi="Arial" w:cs="Arial"/>
          <w:b/>
          <w:color w:val="000000"/>
          <w:sz w:val="23"/>
          <w:szCs w:val="23"/>
        </w:rPr>
        <w:t>in einem Fußballverei</w:t>
      </w:r>
      <w:r>
        <w:rPr>
          <w:rFonts w:ascii="Arial" w:hAnsi="Arial" w:cs="Arial"/>
          <w:b/>
          <w:color w:val="000000"/>
          <w:sz w:val="23"/>
          <w:szCs w:val="23"/>
        </w:rPr>
        <w:t>n UND i</w:t>
      </w:r>
      <w:r w:rsidRPr="000040AF">
        <w:rPr>
          <w:rFonts w:ascii="Arial" w:hAnsi="Arial" w:cs="Arial"/>
          <w:b/>
          <w:color w:val="000000"/>
          <w:sz w:val="23"/>
          <w:szCs w:val="23"/>
        </w:rPr>
        <w:t>n der Mailing-Liste x</w:t>
      </w:r>
      <w:r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sind:</w:t>
      </w:r>
    </w:p>
    <w:p w14:paraId="789B5070" w14:textId="5C3D62C0" w:rsidR="0068624E" w:rsidRDefault="0068624E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p.person_name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p.person_mail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mailinglists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newsletter_members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newsletter_mailing_mapping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(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p.club_member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'true'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>AND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r w:rsidR="000040AF"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x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NOT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;</w:t>
      </w:r>
    </w:p>
    <w:p w14:paraId="6AC6EA9D" w14:textId="77777777" w:rsidR="0068624E" w:rsidRPr="000040AF" w:rsidRDefault="0068624E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14:paraId="4428E6D4" w14:textId="1CF25B02" w:rsidR="000040AF" w:rsidRPr="000040AF" w:rsidRDefault="000040AF">
      <w:pPr>
        <w:rPr>
          <w:rFonts w:ascii="Arial" w:hAnsi="Arial" w:cs="Arial"/>
          <w:color w:val="000000"/>
          <w:sz w:val="23"/>
          <w:szCs w:val="23"/>
        </w:rPr>
      </w:pPr>
      <w:r>
        <w:t xml:space="preserve">- </w:t>
      </w:r>
      <w:r w:rsidRPr="000040AF">
        <w:rPr>
          <w:rFonts w:ascii="Arial" w:hAnsi="Arial" w:cs="Arial"/>
          <w:color w:val="000000"/>
          <w:sz w:val="23"/>
          <w:szCs w:val="23"/>
        </w:rPr>
        <w:t>Nutzer mit der ID 1, 3 oder 5 aus der Datenbank holen</w:t>
      </w:r>
    </w:p>
    <w:p w14:paraId="68E2E49C" w14:textId="01F80C93" w:rsidR="00AE59DA" w:rsidRPr="0068624E" w:rsidRDefault="0068624E">
      <w:pPr>
        <w:rPr>
          <w:lang w:val="en-US"/>
        </w:rPr>
      </w:pP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SELECT </w:t>
      </w:r>
      <w:proofErr w:type="spellStart"/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>p.person_name</w:t>
      </w:r>
      <w:proofErr w:type="spellEnd"/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 w:rsidR="000040AF" w:rsidRPr="0068624E">
        <w:rPr>
          <w:rFonts w:ascii="Arial" w:hAnsi="Arial" w:cs="Arial"/>
          <w:color w:val="000000"/>
          <w:sz w:val="23"/>
          <w:szCs w:val="23"/>
          <w:lang w:val="en-US"/>
        </w:rPr>
        <w:t>p.person_mail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FROM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mailinglists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l,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newsletter_members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as p </w:t>
      </w:r>
      <w:r w:rsidR="00955576" w:rsidRPr="002A42E1">
        <w:rPr>
          <w:rFonts w:ascii="Arial" w:hAnsi="Arial" w:cs="Arial"/>
          <w:color w:val="770088"/>
          <w:sz w:val="23"/>
          <w:szCs w:val="23"/>
          <w:lang w:val="en-US"/>
        </w:rPr>
        <w:t xml:space="preserve">LEFT JOIN </w:t>
      </w:r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proofErr w:type="spellStart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newsletter_mailing_mapping</w:t>
      </w:r>
      <w:proofErr w:type="spellEnd"/>
      <w:r w:rsidR="00955576" w:rsidRPr="00955576">
        <w:rPr>
          <w:rFonts w:ascii="Arial" w:hAnsi="Arial" w:cs="Arial"/>
          <w:color w:val="0055AA"/>
          <w:sz w:val="23"/>
          <w:szCs w:val="23"/>
          <w:lang w:val="en-US"/>
        </w:rPr>
        <w:t>`</w:t>
      </w:r>
      <w:r w:rsidR="00955576"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m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ON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WHERE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l.mailinglist_id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=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m.mailinglist_id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>IS NULL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AND 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spellStart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</w:t>
      </w:r>
      <w:proofErr w:type="spellEnd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 = 1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proofErr w:type="spellStart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</w:t>
      </w:r>
      <w:proofErr w:type="spellEnd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 = 3 </w:t>
      </w:r>
      <w:r w:rsidRPr="002D47E5">
        <w:rPr>
          <w:rFonts w:ascii="Arial" w:hAnsi="Arial" w:cs="Arial"/>
          <w:b/>
          <w:color w:val="770088"/>
          <w:sz w:val="23"/>
          <w:szCs w:val="23"/>
          <w:lang w:val="en-US"/>
        </w:rPr>
        <w:t xml:space="preserve">OR </w:t>
      </w:r>
      <w:proofErr w:type="spellStart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>p.person_id</w:t>
      </w:r>
      <w:proofErr w:type="spellEnd"/>
      <w:r w:rsidRPr="000040AF">
        <w:rPr>
          <w:rFonts w:ascii="Arial" w:hAnsi="Arial" w:cs="Arial"/>
          <w:b/>
          <w:color w:val="000000"/>
          <w:sz w:val="23"/>
          <w:szCs w:val="23"/>
          <w:lang w:val="en-US"/>
        </w:rPr>
        <w:t xml:space="preserve"> = 5</w:t>
      </w:r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)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GROUP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2D47E5">
        <w:rPr>
          <w:rFonts w:ascii="Arial" w:hAnsi="Arial" w:cs="Arial"/>
          <w:color w:val="770088"/>
          <w:sz w:val="23"/>
          <w:szCs w:val="23"/>
          <w:lang w:val="en-US"/>
        </w:rPr>
        <w:t xml:space="preserve">ORDER BY </w:t>
      </w:r>
      <w:proofErr w:type="spellStart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p.person_id</w:t>
      </w:r>
      <w:proofErr w:type="spellEnd"/>
      <w:r w:rsidRPr="0068624E">
        <w:rPr>
          <w:rFonts w:ascii="Arial" w:hAnsi="Arial" w:cs="Arial"/>
          <w:color w:val="000000"/>
          <w:sz w:val="23"/>
          <w:szCs w:val="23"/>
          <w:lang w:val="en-US"/>
        </w:rPr>
        <w:t>;</w:t>
      </w:r>
      <w:r w:rsidR="00AE59DA" w:rsidRPr="0068624E">
        <w:rPr>
          <w:rFonts w:ascii="Courier New" w:hAnsi="Courier New" w:cs="Courier New"/>
          <w:sz w:val="23"/>
          <w:szCs w:val="23"/>
          <w:lang w:val="en-US"/>
        </w:rPr>
        <w:br w:type="page"/>
      </w:r>
    </w:p>
    <w:p w14:paraId="52CE81AA" w14:textId="3B0278D9" w:rsidR="00E7030C" w:rsidRPr="00FD39EB" w:rsidRDefault="00D16AAB" w:rsidP="00E7030C">
      <w:pPr>
        <w:pStyle w:val="berschrift1"/>
        <w:rPr>
          <w:lang w:val="en-US"/>
        </w:rPr>
      </w:pPr>
      <w:bookmarkStart w:id="15" w:name="_Toc529386096"/>
      <w:bookmarkStart w:id="16" w:name="_Quellcode"/>
      <w:bookmarkEnd w:id="16"/>
      <w:proofErr w:type="spellStart"/>
      <w:r w:rsidRPr="00FD39EB">
        <w:rPr>
          <w:lang w:val="en-US"/>
        </w:rPr>
        <w:lastRenderedPageBreak/>
        <w:t>Quellc</w:t>
      </w:r>
      <w:r w:rsidR="00E7030C" w:rsidRPr="00FD39EB">
        <w:rPr>
          <w:lang w:val="en-US"/>
        </w:rPr>
        <w:t>ode</w:t>
      </w:r>
      <w:bookmarkEnd w:id="15"/>
      <w:proofErr w:type="spellEnd"/>
    </w:p>
    <w:p w14:paraId="1A6A1B6A" w14:textId="5E282C99" w:rsidR="00EF7B82" w:rsidRPr="00EF7B82" w:rsidRDefault="00EF7B82">
      <w:pPr>
        <w:rPr>
          <w:b/>
          <w:u w:val="single"/>
        </w:rPr>
      </w:pPr>
      <w:r w:rsidRPr="00EF7B82">
        <w:rPr>
          <w:b/>
          <w:u w:val="single"/>
        </w:rPr>
        <w:t xml:space="preserve">Den Quellcode für unser Projekt finden Sie </w:t>
      </w:r>
      <w:r w:rsidR="009177AD">
        <w:rPr>
          <w:b/>
          <w:u w:val="single"/>
        </w:rPr>
        <w:t xml:space="preserve">zusätzlich </w:t>
      </w:r>
      <w:r w:rsidRPr="00EF7B82">
        <w:rPr>
          <w:b/>
          <w:u w:val="single"/>
        </w:rPr>
        <w:t xml:space="preserve">auf </w:t>
      </w:r>
      <w:hyperlink r:id="rId28" w:history="1">
        <w:proofErr w:type="spellStart"/>
        <w:r w:rsidRPr="00827D63">
          <w:rPr>
            <w:rStyle w:val="Hyperlink"/>
            <w:b/>
          </w:rPr>
          <w:t>GitHub</w:t>
        </w:r>
        <w:proofErr w:type="spellEnd"/>
      </w:hyperlink>
      <w:r w:rsidRPr="00EF7B82">
        <w:rPr>
          <w:b/>
          <w:u w:val="single"/>
        </w:rPr>
        <w:t>.</w:t>
      </w:r>
    </w:p>
    <w:p w14:paraId="6F43976D" w14:textId="77777777" w:rsidR="00EF7B82" w:rsidRDefault="00EF7B82"/>
    <w:p w14:paraId="0BF16591" w14:textId="77777777" w:rsidR="00521789" w:rsidRDefault="004A00E1">
      <w:proofErr w:type="spellStart"/>
      <w:r w:rsidRPr="00402AD1">
        <w:rPr>
          <w:i/>
          <w:u w:val="single"/>
        </w:rPr>
        <w:t>dbConnect.php</w:t>
      </w:r>
      <w:proofErr w:type="spellEnd"/>
      <w:r>
        <w:t xml:space="preserve"> - </w:t>
      </w:r>
      <w:r w:rsidR="00EF7B82" w:rsidRPr="00EF7B82">
        <w:t xml:space="preserve">Unsere </w:t>
      </w:r>
      <w:proofErr w:type="spellStart"/>
      <w:r w:rsidR="00EF7B82" w:rsidRPr="00EF7B82">
        <w:t>Utils</w:t>
      </w:r>
      <w:proofErr w:type="spellEnd"/>
      <w:r w:rsidR="00EF7B82" w:rsidRPr="00EF7B82">
        <w:t>-Datei zum Erstellen der Dat</w:t>
      </w:r>
      <w:r w:rsidR="000D27ED">
        <w:t>enbank/</w:t>
      </w:r>
      <w:r w:rsidR="00EF7B82">
        <w:t>Tabellen und Initialisieren:</w:t>
      </w:r>
    </w:p>
    <w:p w14:paraId="21B1031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&lt;?</w:t>
      </w:r>
      <w:proofErr w:type="spellStart"/>
      <w:r w:rsidRPr="00521789">
        <w:rPr>
          <w:lang w:val="en-US"/>
        </w:rPr>
        <w:t>php</w:t>
      </w:r>
      <w:proofErr w:type="spellEnd"/>
      <w:proofErr w:type="gramEnd"/>
    </w:p>
    <w:p w14:paraId="1ED119F2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check_db</w:t>
      </w:r>
      <w:proofErr w:type="spellEnd"/>
      <w:r w:rsidRPr="00521789">
        <w:rPr>
          <w:lang w:val="en-US"/>
        </w:rPr>
        <w:t>'))  {</w:t>
      </w:r>
    </w:p>
    <w:p w14:paraId="56DD2B6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// Check if the given database exists, if not try to create it.</w:t>
      </w:r>
    </w:p>
    <w:p w14:paraId="7DD734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check_db</w:t>
      </w:r>
      <w:proofErr w:type="spellEnd"/>
      <w:r w:rsidRPr="00521789">
        <w:rPr>
          <w:lang w:val="en-US"/>
        </w:rPr>
        <w:t>($connection, $database)  {</w:t>
      </w:r>
    </w:p>
    <w:p w14:paraId="44045A2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spellStart"/>
      <w:r w:rsidRPr="00521789">
        <w:rPr>
          <w:lang w:val="en-US"/>
        </w:rPr>
        <w:t>mysqli_select_db</w:t>
      </w:r>
      <w:proofErr w:type="spellEnd"/>
      <w:r w:rsidRPr="00521789">
        <w:rPr>
          <w:lang w:val="en-US"/>
        </w:rPr>
        <w:t xml:space="preserve"> will return false if database does not exist</w:t>
      </w:r>
    </w:p>
    <w:p w14:paraId="76024D9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db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mysqli_select_</w:t>
      </w:r>
      <w:proofErr w:type="gramStart"/>
      <w:r w:rsidRPr="00521789">
        <w:rPr>
          <w:lang w:val="en-US"/>
        </w:rPr>
        <w:t>db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$database);</w:t>
      </w:r>
    </w:p>
    <w:p w14:paraId="5166D2F9" w14:textId="77777777" w:rsidR="00521789" w:rsidRPr="00521789" w:rsidRDefault="00521789" w:rsidP="00521789">
      <w:pPr>
        <w:rPr>
          <w:lang w:val="en-US"/>
        </w:rPr>
      </w:pPr>
    </w:p>
    <w:p w14:paraId="70B87AE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db</w:t>
      </w:r>
      <w:proofErr w:type="spellEnd"/>
      <w:r w:rsidRPr="00521789">
        <w:rPr>
          <w:lang w:val="en-US"/>
        </w:rPr>
        <w:t>)  {</w:t>
      </w:r>
    </w:p>
    <w:p w14:paraId="704F4DE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sql_create</w:t>
      </w:r>
      <w:proofErr w:type="spellEnd"/>
      <w:r w:rsidRPr="00521789">
        <w:rPr>
          <w:lang w:val="en-US"/>
        </w:rPr>
        <w:t xml:space="preserve"> = 'CREATE DATABASE </w:t>
      </w:r>
      <w:proofErr w:type="gramStart"/>
      <w:r w:rsidRPr="00521789">
        <w:rPr>
          <w:lang w:val="en-US"/>
        </w:rPr>
        <w:t>' .</w:t>
      </w:r>
      <w:proofErr w:type="gramEnd"/>
      <w:r w:rsidRPr="00521789">
        <w:rPr>
          <w:lang w:val="en-US"/>
        </w:rPr>
        <w:t xml:space="preserve"> $database;</w:t>
      </w:r>
    </w:p>
    <w:p w14:paraId="2D6C5F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was_created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query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sql_create</w:t>
      </w:r>
      <w:proofErr w:type="spellEnd"/>
      <w:r w:rsidRPr="00521789">
        <w:rPr>
          <w:lang w:val="en-US"/>
        </w:rPr>
        <w:t>);</w:t>
      </w:r>
    </w:p>
    <w:p w14:paraId="318832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($</w:t>
      </w:r>
      <w:proofErr w:type="spellStart"/>
      <w:r w:rsidRPr="00521789">
        <w:rPr>
          <w:lang w:val="en-US"/>
        </w:rPr>
        <w:t>was_created</w:t>
      </w:r>
      <w:proofErr w:type="spellEnd"/>
      <w:r w:rsidRPr="00521789">
        <w:rPr>
          <w:lang w:val="en-US"/>
        </w:rPr>
        <w:t>)  {</w:t>
      </w:r>
    </w:p>
    <w:p w14:paraId="510F90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5D35796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6780303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false;</w:t>
      </w:r>
    </w:p>
    <w:p w14:paraId="3BC5FA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3516C9A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$database;</w:t>
      </w:r>
    </w:p>
    <w:p w14:paraId="4642A19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 xml:space="preserve">    }</w:t>
      </w:r>
    </w:p>
    <w:p w14:paraId="053F331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6496F900" w14:textId="77777777" w:rsidR="00521789" w:rsidRPr="00521789" w:rsidRDefault="00521789" w:rsidP="00521789">
      <w:pPr>
        <w:rPr>
          <w:lang w:val="en-US"/>
        </w:rPr>
      </w:pPr>
    </w:p>
    <w:p w14:paraId="0EDB6F70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open_connection</w:t>
      </w:r>
      <w:proofErr w:type="spellEnd"/>
      <w:r w:rsidRPr="00521789">
        <w:rPr>
          <w:lang w:val="en-US"/>
        </w:rPr>
        <w:t>'))  {</w:t>
      </w:r>
    </w:p>
    <w:p w14:paraId="134EC78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open_connection</w:t>
      </w:r>
      <w:proofErr w:type="spellEnd"/>
      <w:r w:rsidRPr="00521789">
        <w:rPr>
          <w:lang w:val="en-US"/>
        </w:rPr>
        <w:t>($</w:t>
      </w:r>
      <w:proofErr w:type="spellStart"/>
      <w:r w:rsidRPr="00521789">
        <w:rPr>
          <w:lang w:val="en-US"/>
        </w:rPr>
        <w:t>servername</w:t>
      </w:r>
      <w:proofErr w:type="spellEnd"/>
      <w:r w:rsidRPr="00521789">
        <w:rPr>
          <w:lang w:val="en-US"/>
        </w:rPr>
        <w:t>, $username, $password, $database)  {</w:t>
      </w:r>
    </w:p>
    <w:p w14:paraId="50491D1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$con =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connect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</w:t>
      </w:r>
      <w:proofErr w:type="spellStart"/>
      <w:r w:rsidRPr="00521789">
        <w:rPr>
          <w:lang w:val="en-US"/>
        </w:rPr>
        <w:t>servername</w:t>
      </w:r>
      <w:proofErr w:type="spellEnd"/>
      <w:r w:rsidRPr="00521789">
        <w:rPr>
          <w:lang w:val="en-US"/>
        </w:rPr>
        <w:t>, $username, $password);</w:t>
      </w:r>
    </w:p>
    <w:p w14:paraId="1FEF060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(!$con) {</w:t>
      </w:r>
    </w:p>
    <w:p w14:paraId="2FC622B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"Connection failed: " . </w:t>
      </w:r>
      <w:proofErr w:type="spellStart"/>
      <w:r w:rsidRPr="00521789">
        <w:rPr>
          <w:lang w:val="en-US"/>
        </w:rPr>
        <w:t>mysqli_connect_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));</w:t>
      </w:r>
    </w:p>
    <w:p w14:paraId="3D41EE6E" w14:textId="42610AE8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2564D39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newDB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check_</w:t>
      </w:r>
      <w:proofErr w:type="gramStart"/>
      <w:r w:rsidRPr="00521789">
        <w:rPr>
          <w:lang w:val="en-US"/>
        </w:rPr>
        <w:t>db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$con, $database);</w:t>
      </w:r>
    </w:p>
    <w:p w14:paraId="28163BB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newDB</w:t>
      </w:r>
      <w:proofErr w:type="spellEnd"/>
      <w:r w:rsidRPr="00521789">
        <w:rPr>
          <w:lang w:val="en-US"/>
        </w:rPr>
        <w:t>)  {</w:t>
      </w:r>
    </w:p>
    <w:p w14:paraId="77FCEE7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database " . $</w:t>
      </w:r>
      <w:proofErr w:type="gramStart"/>
      <w:r w:rsidRPr="00521789">
        <w:rPr>
          <w:lang w:val="en-US"/>
        </w:rPr>
        <w:t>database .</w:t>
      </w:r>
      <w:proofErr w:type="gramEnd"/>
      <w:r w:rsidRPr="00521789">
        <w:rPr>
          <w:lang w:val="en-US"/>
        </w:rPr>
        <w:t xml:space="preserve"> ": " .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$con));</w:t>
      </w:r>
    </w:p>
    <w:p w14:paraId="3D54F3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F15AA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D385C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Select the DB which exists as of now</w:t>
      </w:r>
    </w:p>
    <w:p w14:paraId="76308F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mysqli_select_</w:t>
      </w:r>
      <w:proofErr w:type="gramStart"/>
      <w:r w:rsidRPr="00521789">
        <w:rPr>
          <w:lang w:val="en-US"/>
        </w:rPr>
        <w:t>db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$con, $</w:t>
      </w:r>
      <w:proofErr w:type="spellStart"/>
      <w:r w:rsidRPr="00521789">
        <w:rPr>
          <w:lang w:val="en-US"/>
        </w:rPr>
        <w:t>newDB</w:t>
      </w:r>
      <w:proofErr w:type="spellEnd"/>
      <w:r w:rsidRPr="00521789">
        <w:rPr>
          <w:lang w:val="en-US"/>
        </w:rPr>
        <w:t>);</w:t>
      </w:r>
    </w:p>
    <w:p w14:paraId="3FFD28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6DF5F70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spellStart"/>
      <w:r w:rsidRPr="00521789">
        <w:rPr>
          <w:lang w:val="en-US"/>
        </w:rPr>
        <w:t>Init</w:t>
      </w:r>
      <w:proofErr w:type="spellEnd"/>
      <w:r w:rsidRPr="00521789">
        <w:rPr>
          <w:lang w:val="en-US"/>
        </w:rPr>
        <w:t xml:space="preserve"> all Tables</w:t>
      </w:r>
    </w:p>
    <w:p w14:paraId="10138B6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init_</w:t>
      </w:r>
      <w:proofErr w:type="gramStart"/>
      <w:r w:rsidRPr="00521789">
        <w:rPr>
          <w:lang w:val="en-US"/>
        </w:rPr>
        <w:t>tables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$con);</w:t>
      </w:r>
    </w:p>
    <w:p w14:paraId="58D70A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$con;</w:t>
      </w:r>
    </w:p>
    <w:p w14:paraId="4CBC251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68E82F8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E74737C" w14:textId="77777777" w:rsidR="00521789" w:rsidRPr="00521789" w:rsidRDefault="00521789" w:rsidP="00521789">
      <w:pPr>
        <w:rPr>
          <w:lang w:val="en-US"/>
        </w:rPr>
      </w:pPr>
    </w:p>
    <w:p w14:paraId="447F3849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check_table</w:t>
      </w:r>
      <w:proofErr w:type="spellEnd"/>
      <w:r w:rsidRPr="00521789">
        <w:rPr>
          <w:lang w:val="en-US"/>
        </w:rPr>
        <w:t>'))  {</w:t>
      </w:r>
    </w:p>
    <w:p w14:paraId="5F9F12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check_table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>)  {</w:t>
      </w:r>
    </w:p>
    <w:p w14:paraId="74A8AF9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sql_table_exits</w:t>
      </w:r>
      <w:proofErr w:type="spellEnd"/>
      <w:r w:rsidRPr="00521789">
        <w:rPr>
          <w:lang w:val="en-US"/>
        </w:rPr>
        <w:t xml:space="preserve"> = "SELECT 1 </w:t>
      </w:r>
      <w:proofErr w:type="gramStart"/>
      <w:r w:rsidRPr="00521789">
        <w:rPr>
          <w:lang w:val="en-US"/>
        </w:rPr>
        <w:t>FROM "</w:t>
      </w:r>
      <w:proofErr w:type="gramEnd"/>
      <w:r w:rsidRPr="00521789">
        <w:rPr>
          <w:lang w:val="en-US"/>
        </w:rPr>
        <w:t xml:space="preserve"> . $</w:t>
      </w:r>
      <w:proofErr w:type="spellStart"/>
      <w:r w:rsidRPr="00521789">
        <w:rPr>
          <w:lang w:val="en-US"/>
        </w:rPr>
        <w:t>table_</w:t>
      </w:r>
      <w:proofErr w:type="gramStart"/>
      <w:r w:rsidRPr="00521789">
        <w:rPr>
          <w:lang w:val="en-US"/>
        </w:rPr>
        <w:t>name</w:t>
      </w:r>
      <w:proofErr w:type="spellEnd"/>
      <w:r w:rsidRPr="00521789">
        <w:rPr>
          <w:lang w:val="en-US"/>
        </w:rPr>
        <w:t xml:space="preserve"> .</w:t>
      </w:r>
      <w:proofErr w:type="gramEnd"/>
      <w:r w:rsidRPr="00521789">
        <w:rPr>
          <w:lang w:val="en-US"/>
        </w:rPr>
        <w:t xml:space="preserve"> </w:t>
      </w:r>
      <w:proofErr w:type="gramStart"/>
      <w:r w:rsidRPr="00521789">
        <w:rPr>
          <w:lang w:val="en-US"/>
        </w:rPr>
        <w:t>" LIMIT</w:t>
      </w:r>
      <w:proofErr w:type="gramEnd"/>
      <w:r w:rsidRPr="00521789">
        <w:rPr>
          <w:lang w:val="en-US"/>
        </w:rPr>
        <w:t xml:space="preserve"> 1;";</w:t>
      </w:r>
    </w:p>
    <w:p w14:paraId="0665A7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query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sql_table_exits</w:t>
      </w:r>
      <w:proofErr w:type="spellEnd"/>
      <w:r w:rsidRPr="00521789">
        <w:rPr>
          <w:lang w:val="en-US"/>
        </w:rPr>
        <w:t>);</w:t>
      </w:r>
    </w:p>
    <w:p w14:paraId="04D88DD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($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!= false ? true : false);</w:t>
      </w:r>
    </w:p>
    <w:p w14:paraId="02C5E92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D8EC0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C0B00CC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lastRenderedPageBreak/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init_tables</w:t>
      </w:r>
      <w:proofErr w:type="spellEnd"/>
      <w:r w:rsidRPr="00521789">
        <w:rPr>
          <w:lang w:val="en-US"/>
        </w:rPr>
        <w:t>'))  {</w:t>
      </w:r>
    </w:p>
    <w:p w14:paraId="6D2A53E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init_tables</w:t>
      </w:r>
      <w:proofErr w:type="spellEnd"/>
      <w:r w:rsidRPr="00521789">
        <w:rPr>
          <w:lang w:val="en-US"/>
        </w:rPr>
        <w:t>($connection)  {</w:t>
      </w:r>
    </w:p>
    <w:p w14:paraId="0BE1647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1A</w:t>
      </w:r>
    </w:p>
    <w:p w14:paraId="60D7EED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init_</w:t>
      </w:r>
      <w:proofErr w:type="gramStart"/>
      <w:r w:rsidRPr="00521789">
        <w:rPr>
          <w:lang w:val="en-US"/>
        </w:rPr>
        <w:t>football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56F27E2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FDD918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 1B</w:t>
      </w:r>
    </w:p>
    <w:p w14:paraId="6224C4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init_newsletter_</w:t>
      </w:r>
      <w:proofErr w:type="gramStart"/>
      <w:r w:rsidRPr="00521789">
        <w:rPr>
          <w:lang w:val="en-US"/>
        </w:rPr>
        <w:t>members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3787E8C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init_</w:t>
      </w:r>
      <w:proofErr w:type="gramStart"/>
      <w:r w:rsidRPr="00521789">
        <w:rPr>
          <w:lang w:val="en-US"/>
        </w:rPr>
        <w:t>mailinglist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73F973E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init_newsletter_mailing_</w:t>
      </w:r>
      <w:proofErr w:type="gramStart"/>
      <w:r w:rsidRPr="00521789">
        <w:rPr>
          <w:lang w:val="en-US"/>
        </w:rPr>
        <w:t>mapping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43E14B4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35129AB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25C66534" w14:textId="77777777" w:rsidR="00521789" w:rsidRPr="00521789" w:rsidRDefault="00521789" w:rsidP="00521789">
      <w:pPr>
        <w:rPr>
          <w:lang w:val="en-US"/>
        </w:rPr>
      </w:pPr>
    </w:p>
    <w:p w14:paraId="472545FF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init_football</w:t>
      </w:r>
      <w:proofErr w:type="spellEnd"/>
      <w:r w:rsidRPr="00521789">
        <w:rPr>
          <w:lang w:val="en-US"/>
        </w:rPr>
        <w:t>'))  {</w:t>
      </w:r>
    </w:p>
    <w:p w14:paraId="7BFB13C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init_football</w:t>
      </w:r>
      <w:proofErr w:type="spellEnd"/>
      <w:r w:rsidRPr="00521789">
        <w:rPr>
          <w:lang w:val="en-US"/>
        </w:rPr>
        <w:t>($connection)  {</w:t>
      </w:r>
    </w:p>
    <w:p w14:paraId="6A320E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 xml:space="preserve"> = "</w:t>
      </w:r>
      <w:proofErr w:type="spellStart"/>
      <w:r w:rsidRPr="00521789">
        <w:rPr>
          <w:lang w:val="en-US"/>
        </w:rPr>
        <w:t>football_clubs</w:t>
      </w:r>
      <w:proofErr w:type="spellEnd"/>
      <w:r w:rsidRPr="00521789">
        <w:rPr>
          <w:lang w:val="en-US"/>
        </w:rPr>
        <w:t>";</w:t>
      </w:r>
    </w:p>
    <w:p w14:paraId="1D6935C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check_</w:t>
      </w:r>
      <w:proofErr w:type="gramStart"/>
      <w:r w:rsidRPr="00521789">
        <w:rPr>
          <w:lang w:val="en-US"/>
        </w:rPr>
        <w:t>table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>);</w:t>
      </w:r>
    </w:p>
    <w:p w14:paraId="683FBDB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05F2EA9" w14:textId="0CE50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>
        <w:rPr>
          <w:lang w:val="en-US"/>
        </w:rPr>
        <w:tab/>
        <w:t xml:space="preserve">//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about IF NOT EXISTS, </w:t>
      </w:r>
      <w:r w:rsidRPr="00521789">
        <w:rPr>
          <w:lang w:val="en-US"/>
        </w:rPr>
        <w:t>we don't want t</w:t>
      </w:r>
      <w:r>
        <w:rPr>
          <w:lang w:val="en-US"/>
        </w:rPr>
        <w:t>o add the initial data again</w:t>
      </w:r>
    </w:p>
    <w:p w14:paraId="0E8E074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>)  {</w:t>
      </w:r>
    </w:p>
    <w:p w14:paraId="79B9E8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6C10386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autocommit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false);</w:t>
      </w:r>
    </w:p>
    <w:p w14:paraId="45503D7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proofErr w:type="spellStart"/>
      <w:r w:rsidRPr="00521789">
        <w:rPr>
          <w:lang w:val="en-US"/>
        </w:rPr>
        <w:t>mysqli_begin_</w:t>
      </w:r>
      <w:proofErr w:type="gramStart"/>
      <w:r w:rsidRPr="00521789">
        <w:rPr>
          <w:lang w:val="en-US"/>
        </w:rPr>
        <w:t>transaction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$con);</w:t>
      </w:r>
    </w:p>
    <w:p w14:paraId="32525EF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D12CD3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football_table</w:t>
      </w:r>
      <w:proofErr w:type="spellEnd"/>
      <w:r w:rsidRPr="00521789">
        <w:rPr>
          <w:lang w:val="en-US"/>
        </w:rPr>
        <w:t xml:space="preserve"> = "CREATE TABLE `". $</w:t>
      </w:r>
      <w:proofErr w:type="spellStart"/>
      <w:r w:rsidRPr="00521789">
        <w:rPr>
          <w:lang w:val="en-US"/>
        </w:rPr>
        <w:t>table_</w:t>
      </w:r>
      <w:proofErr w:type="gramStart"/>
      <w:r w:rsidRPr="00521789">
        <w:rPr>
          <w:lang w:val="en-US"/>
        </w:rPr>
        <w:t>name</w:t>
      </w:r>
      <w:proofErr w:type="spellEnd"/>
      <w:r w:rsidRPr="00521789">
        <w:rPr>
          <w:lang w:val="en-US"/>
        </w:rPr>
        <w:t xml:space="preserve"> ."</w:t>
      </w:r>
      <w:proofErr w:type="gramEnd"/>
      <w:r w:rsidRPr="00521789">
        <w:rPr>
          <w:lang w:val="en-US"/>
        </w:rPr>
        <w:t>` (</w:t>
      </w:r>
    </w:p>
    <w:p w14:paraId="75570DB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club_id</w:t>
      </w:r>
      <w:proofErr w:type="spellEnd"/>
      <w:r w:rsidRPr="00521789">
        <w:rPr>
          <w:lang w:val="en-US"/>
        </w:rPr>
        <w:t xml:space="preserve">` </w:t>
      </w:r>
      <w:proofErr w:type="spellStart"/>
      <w:proofErr w:type="gramStart"/>
      <w:r w:rsidRPr="00521789">
        <w:rPr>
          <w:lang w:val="en-US"/>
        </w:rPr>
        <w:t>int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11) NOT NULL AUTO_INCREMENT PRIMARY KEY,</w:t>
      </w:r>
    </w:p>
    <w:p w14:paraId="27B53C4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club_name</w:t>
      </w:r>
      <w:proofErr w:type="spellEnd"/>
      <w:r w:rsidRPr="00521789">
        <w:rPr>
          <w:lang w:val="en-US"/>
        </w:rPr>
        <w:t xml:space="preserve">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COLLATE utf8_german2_ci NOT NULL,</w:t>
      </w:r>
    </w:p>
    <w:p w14:paraId="6ED66F1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club_votes</w:t>
      </w:r>
      <w:proofErr w:type="spellEnd"/>
      <w:r w:rsidRPr="00521789">
        <w:rPr>
          <w:lang w:val="en-US"/>
        </w:rPr>
        <w:t xml:space="preserve">` </w:t>
      </w:r>
      <w:proofErr w:type="spellStart"/>
      <w:proofErr w:type="gramStart"/>
      <w:r w:rsidRPr="00521789">
        <w:rPr>
          <w:lang w:val="en-US"/>
        </w:rPr>
        <w:t>int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11) NOT NULL DEFAULT '0'</w:t>
      </w:r>
    </w:p>
    <w:p w14:paraId="3370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</w:t>
      </w:r>
      <w:proofErr w:type="spellStart"/>
      <w:r w:rsidRPr="00521789">
        <w:rPr>
          <w:lang w:val="en-US"/>
        </w:rPr>
        <w:t>InnoDB</w:t>
      </w:r>
      <w:proofErr w:type="spellEnd"/>
      <w:r w:rsidRPr="00521789">
        <w:rPr>
          <w:lang w:val="en-US"/>
        </w:rPr>
        <w:t xml:space="preserve">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0BD5C88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37BA0E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football_table</w:t>
      </w:r>
      <w:proofErr w:type="spellEnd"/>
      <w:r w:rsidRPr="00521789">
        <w:rPr>
          <w:lang w:val="en-US"/>
        </w:rPr>
        <w:t>))  {</w:t>
      </w:r>
    </w:p>
    <w:p w14:paraId="58D8123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 . "'");</w:t>
      </w:r>
    </w:p>
    <w:p w14:paraId="6586D508" w14:textId="3A8DA694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00A77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</w:t>
      </w:r>
      <w:proofErr w:type="spellStart"/>
      <w:r w:rsidRPr="00521789">
        <w:rPr>
          <w:lang w:val="en-US"/>
        </w:rPr>
        <w:t>mysql</w:t>
      </w:r>
      <w:proofErr w:type="spellEnd"/>
      <w:r w:rsidRPr="00521789">
        <w:rPr>
          <w:lang w:val="en-US"/>
        </w:rPr>
        <w:t xml:space="preserve"> and uncomment all UTF8 </w:t>
      </w:r>
      <w:proofErr w:type="spellStart"/>
      <w:r w:rsidRPr="00521789">
        <w:rPr>
          <w:lang w:val="en-US"/>
        </w:rPr>
        <w:t>config</w:t>
      </w:r>
      <w:proofErr w:type="spellEnd"/>
      <w:r w:rsidRPr="00521789">
        <w:rPr>
          <w:lang w:val="en-US"/>
        </w:rPr>
        <w:t xml:space="preserve"> lines </w:t>
      </w:r>
    </w:p>
    <w:p w14:paraId="33DEF66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football_insert</w:t>
      </w:r>
      <w:proofErr w:type="spellEnd"/>
      <w:r w:rsidRPr="00521789">
        <w:rPr>
          <w:lang w:val="en-US"/>
        </w:rPr>
        <w:t xml:space="preserve"> = "INSERT INTO `". $</w:t>
      </w:r>
      <w:proofErr w:type="spellStart"/>
      <w:r w:rsidRPr="00521789">
        <w:rPr>
          <w:lang w:val="en-US"/>
        </w:rPr>
        <w:t>table_</w:t>
      </w:r>
      <w:proofErr w:type="gramStart"/>
      <w:r w:rsidRPr="00521789">
        <w:rPr>
          <w:lang w:val="en-US"/>
        </w:rPr>
        <w:t>name</w:t>
      </w:r>
      <w:proofErr w:type="spellEnd"/>
      <w:r w:rsidRPr="00521789">
        <w:rPr>
          <w:lang w:val="en-US"/>
        </w:rPr>
        <w:t xml:space="preserve"> ."</w:t>
      </w:r>
      <w:proofErr w:type="gramEnd"/>
      <w:r w:rsidRPr="00521789">
        <w:rPr>
          <w:lang w:val="en-US"/>
        </w:rPr>
        <w:t>` (`</w:t>
      </w:r>
      <w:proofErr w:type="spellStart"/>
      <w:r w:rsidRPr="00521789">
        <w:rPr>
          <w:lang w:val="en-US"/>
        </w:rPr>
        <w:t>club_name</w:t>
      </w:r>
      <w:proofErr w:type="spellEnd"/>
      <w:r w:rsidRPr="00521789">
        <w:rPr>
          <w:lang w:val="en-US"/>
        </w:rPr>
        <w:t>`) VALUES</w:t>
      </w:r>
    </w:p>
    <w:p w14:paraId="0B9F9A3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('Bayern </w:t>
      </w:r>
      <w:proofErr w:type="spellStart"/>
      <w:r w:rsidRPr="00521789">
        <w:rPr>
          <w:lang w:val="en-US"/>
        </w:rPr>
        <w:t>München</w:t>
      </w:r>
      <w:proofErr w:type="spellEnd"/>
      <w:r w:rsidRPr="00521789">
        <w:rPr>
          <w:lang w:val="en-US"/>
        </w:rPr>
        <w:t>'), ('FC Augsburg'), ('</w:t>
      </w:r>
      <w:proofErr w:type="spellStart"/>
      <w:r w:rsidRPr="00521789">
        <w:rPr>
          <w:lang w:val="en-US"/>
        </w:rPr>
        <w:t>Schalke</w:t>
      </w:r>
      <w:proofErr w:type="spellEnd"/>
      <w:r w:rsidRPr="00521789">
        <w:rPr>
          <w:lang w:val="en-US"/>
        </w:rPr>
        <w:t xml:space="preserve"> 04'), ('Borussia Dortmund'),</w:t>
      </w:r>
    </w:p>
    <w:p w14:paraId="04EC42A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('Dynamo Dresden'), ('RB Leipzig'), ('TSV 1860 </w:t>
      </w:r>
      <w:proofErr w:type="spellStart"/>
      <w:r w:rsidRPr="00521789">
        <w:rPr>
          <w:lang w:val="en-US"/>
        </w:rPr>
        <w:t>München</w:t>
      </w:r>
      <w:proofErr w:type="spellEnd"/>
      <w:r w:rsidRPr="00521789">
        <w:rPr>
          <w:lang w:val="en-US"/>
        </w:rPr>
        <w:t>');</w:t>
      </w:r>
      <w:proofErr w:type="gramStart"/>
      <w:r w:rsidRPr="00521789">
        <w:rPr>
          <w:lang w:val="en-US"/>
        </w:rPr>
        <w:t>";</w:t>
      </w:r>
      <w:proofErr w:type="gramEnd"/>
    </w:p>
    <w:p w14:paraId="76C5DC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FB70AD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football_insert</w:t>
      </w:r>
      <w:proofErr w:type="spellEnd"/>
      <w:r w:rsidRPr="00521789">
        <w:rPr>
          <w:lang w:val="en-US"/>
        </w:rPr>
        <w:t>))  {</w:t>
      </w:r>
    </w:p>
    <w:p w14:paraId="4C271E8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inserting Data into the Football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 . "'");</w:t>
      </w:r>
    </w:p>
    <w:p w14:paraId="7BF3B5E5" w14:textId="00C74D7D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F961B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4C970F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commit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5A3FE05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F8E5AA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733955F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79A4E5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4604BBC2" w14:textId="77777777" w:rsidR="00521789" w:rsidRPr="00521789" w:rsidRDefault="00521789" w:rsidP="00521789">
      <w:pPr>
        <w:rPr>
          <w:lang w:val="en-US"/>
        </w:rPr>
      </w:pPr>
    </w:p>
    <w:p w14:paraId="3EA3E91A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init_newsletter_members</w:t>
      </w:r>
      <w:proofErr w:type="spellEnd"/>
      <w:r w:rsidRPr="00521789">
        <w:rPr>
          <w:lang w:val="en-US"/>
        </w:rPr>
        <w:t>'))  {</w:t>
      </w:r>
    </w:p>
    <w:p w14:paraId="31326C4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init_newsletter_members</w:t>
      </w:r>
      <w:proofErr w:type="spellEnd"/>
      <w:r w:rsidRPr="00521789">
        <w:rPr>
          <w:lang w:val="en-US"/>
        </w:rPr>
        <w:t>($connection)  {</w:t>
      </w:r>
    </w:p>
    <w:p w14:paraId="7671A85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 xml:space="preserve"> = "</w:t>
      </w:r>
      <w:proofErr w:type="spellStart"/>
      <w:r w:rsidRPr="00521789">
        <w:rPr>
          <w:lang w:val="en-US"/>
        </w:rPr>
        <w:t>newsletter_members</w:t>
      </w:r>
      <w:proofErr w:type="spellEnd"/>
      <w:r w:rsidRPr="00521789">
        <w:rPr>
          <w:lang w:val="en-US"/>
        </w:rPr>
        <w:t>";</w:t>
      </w:r>
    </w:p>
    <w:p w14:paraId="0154717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check_</w:t>
      </w:r>
      <w:proofErr w:type="gramStart"/>
      <w:r w:rsidRPr="00521789">
        <w:rPr>
          <w:lang w:val="en-US"/>
        </w:rPr>
        <w:t>table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>);</w:t>
      </w:r>
    </w:p>
    <w:p w14:paraId="1F92BE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BAB91C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60046B1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>)  {</w:t>
      </w:r>
    </w:p>
    <w:p w14:paraId="248CB017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newsletter_table</w:t>
      </w:r>
      <w:proofErr w:type="spellEnd"/>
      <w:r w:rsidRPr="00521789">
        <w:rPr>
          <w:lang w:val="en-US"/>
        </w:rPr>
        <w:t xml:space="preserve"> = "CREATE TABLE `". </w:t>
      </w:r>
      <w:r>
        <w:t>$</w:t>
      </w:r>
      <w:proofErr w:type="spellStart"/>
      <w:r>
        <w:t>table_name</w:t>
      </w:r>
      <w:proofErr w:type="spellEnd"/>
      <w:r>
        <w:t xml:space="preserve"> ."` (</w:t>
      </w:r>
    </w:p>
    <w:p w14:paraId="444C2352" w14:textId="77777777" w:rsidR="00521789" w:rsidRPr="00521789" w:rsidRDefault="00521789" w:rsidP="0052178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21789">
        <w:rPr>
          <w:lang w:val="en-US"/>
        </w:rPr>
        <w:t>`</w:t>
      </w:r>
      <w:proofErr w:type="spellStart"/>
      <w:r w:rsidRPr="00521789">
        <w:rPr>
          <w:lang w:val="en-US"/>
        </w:rPr>
        <w:t>person_id</w:t>
      </w:r>
      <w:proofErr w:type="spellEnd"/>
      <w:r w:rsidRPr="00521789">
        <w:rPr>
          <w:lang w:val="en-US"/>
        </w:rPr>
        <w:t>` INT NOT NULL AUTO_INCREMENT PRIMARY KEY,</w:t>
      </w:r>
    </w:p>
    <w:p w14:paraId="37F3C6C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person_name</w:t>
      </w:r>
      <w:proofErr w:type="spellEnd"/>
      <w:r w:rsidRPr="00521789">
        <w:rPr>
          <w:lang w:val="en-US"/>
        </w:rPr>
        <w:t xml:space="preserve">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1E1D666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person_mail</w:t>
      </w:r>
      <w:proofErr w:type="spellEnd"/>
      <w:r w:rsidRPr="00521789">
        <w:rPr>
          <w:lang w:val="en-US"/>
        </w:rPr>
        <w:t xml:space="preserve">` </w:t>
      </w:r>
      <w:proofErr w:type="gramStart"/>
      <w:r w:rsidRPr="00521789">
        <w:rPr>
          <w:lang w:val="en-US"/>
        </w:rPr>
        <w:t>VARCHAR(</w:t>
      </w:r>
      <w:proofErr w:type="gramEnd"/>
      <w:r w:rsidRPr="00521789">
        <w:rPr>
          <w:lang w:val="en-US"/>
        </w:rPr>
        <w:t>64) NOT NULL,</w:t>
      </w:r>
    </w:p>
    <w:p w14:paraId="68EF754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club_member</w:t>
      </w:r>
      <w:proofErr w:type="spellEnd"/>
      <w:r w:rsidRPr="00521789">
        <w:rPr>
          <w:lang w:val="en-US"/>
        </w:rPr>
        <w:t xml:space="preserve">` </w:t>
      </w:r>
      <w:proofErr w:type="gramStart"/>
      <w:r w:rsidRPr="00521789">
        <w:rPr>
          <w:lang w:val="en-US"/>
        </w:rPr>
        <w:t>ENUM(</w:t>
      </w:r>
      <w:proofErr w:type="gramEnd"/>
      <w:r w:rsidRPr="00521789">
        <w:rPr>
          <w:lang w:val="en-US"/>
        </w:rPr>
        <w:t>'false', 'true') NOT NULL DEFAULT 'false'</w:t>
      </w:r>
    </w:p>
    <w:p w14:paraId="4572430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) ENGINE = </w:t>
      </w:r>
      <w:proofErr w:type="spellStart"/>
      <w:r w:rsidRPr="00521789">
        <w:rPr>
          <w:lang w:val="en-US"/>
        </w:rPr>
        <w:t>InnoDB</w:t>
      </w:r>
      <w:proofErr w:type="spellEnd"/>
      <w:r w:rsidRPr="00521789">
        <w:rPr>
          <w:lang w:val="en-US"/>
        </w:rPr>
        <w:t xml:space="preserve">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4B81A25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3E55D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newsletter_table</w:t>
      </w:r>
      <w:proofErr w:type="spellEnd"/>
      <w:r w:rsidRPr="00521789">
        <w:rPr>
          <w:lang w:val="en-US"/>
        </w:rPr>
        <w:t>))  {</w:t>
      </w:r>
    </w:p>
    <w:p w14:paraId="3D70490A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Newsletter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 xml:space="preserve">$connection) . </w:t>
      </w:r>
      <w:r>
        <w:t>"'");</w:t>
      </w:r>
    </w:p>
    <w:p w14:paraId="17AECAFE" w14:textId="77777777" w:rsidR="00521789" w:rsidRDefault="00521789" w:rsidP="00521789">
      <w:r>
        <w:tab/>
      </w:r>
      <w:r>
        <w:tab/>
      </w:r>
      <w:r>
        <w:tab/>
        <w:t>}</w:t>
      </w:r>
    </w:p>
    <w:p w14:paraId="27AE3B41" w14:textId="77777777" w:rsidR="00521789" w:rsidRDefault="00521789" w:rsidP="00521789">
      <w:r>
        <w:tab/>
      </w:r>
      <w:r>
        <w:tab/>
        <w:t>}</w:t>
      </w:r>
    </w:p>
    <w:p w14:paraId="6224034E" w14:textId="77777777" w:rsidR="00521789" w:rsidRDefault="00521789" w:rsidP="00521789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A9FA73F" w14:textId="77777777" w:rsidR="00521789" w:rsidRPr="00521789" w:rsidRDefault="00521789" w:rsidP="00521789">
      <w:pPr>
        <w:rPr>
          <w:lang w:val="en-US"/>
        </w:rPr>
      </w:pPr>
      <w:r>
        <w:tab/>
      </w:r>
      <w:r w:rsidRPr="00521789">
        <w:rPr>
          <w:lang w:val="en-US"/>
        </w:rPr>
        <w:t>}</w:t>
      </w:r>
    </w:p>
    <w:p w14:paraId="79DFE28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1D02D35A" w14:textId="77777777" w:rsidR="00521789" w:rsidRPr="00521789" w:rsidRDefault="00521789" w:rsidP="00521789">
      <w:pPr>
        <w:rPr>
          <w:lang w:val="en-US"/>
        </w:rPr>
      </w:pPr>
    </w:p>
    <w:p w14:paraId="1072EA0E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init_mailinglist</w:t>
      </w:r>
      <w:proofErr w:type="spellEnd"/>
      <w:r w:rsidRPr="00521789">
        <w:rPr>
          <w:lang w:val="en-US"/>
        </w:rPr>
        <w:t>'))  {</w:t>
      </w:r>
    </w:p>
    <w:p w14:paraId="2389E411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init_mailinglist</w:t>
      </w:r>
      <w:proofErr w:type="spellEnd"/>
      <w:r w:rsidRPr="00521789">
        <w:rPr>
          <w:lang w:val="en-US"/>
        </w:rPr>
        <w:t>($connection)  {</w:t>
      </w:r>
    </w:p>
    <w:p w14:paraId="7BFF36DD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 xml:space="preserve"> = "</w:t>
      </w:r>
      <w:proofErr w:type="spellStart"/>
      <w:r w:rsidRPr="00521789">
        <w:rPr>
          <w:lang w:val="en-US"/>
        </w:rPr>
        <w:t>mailinglists</w:t>
      </w:r>
      <w:proofErr w:type="spellEnd"/>
      <w:r w:rsidRPr="00521789">
        <w:rPr>
          <w:lang w:val="en-US"/>
        </w:rPr>
        <w:t>";</w:t>
      </w:r>
    </w:p>
    <w:p w14:paraId="08E8C28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check_</w:t>
      </w:r>
      <w:proofErr w:type="gramStart"/>
      <w:r w:rsidRPr="00521789">
        <w:rPr>
          <w:lang w:val="en-US"/>
        </w:rPr>
        <w:t>table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>);</w:t>
      </w:r>
    </w:p>
    <w:p w14:paraId="647CAE9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1E43552A" w14:textId="7AB4943A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r w:rsidR="002E0658">
        <w:rPr>
          <w:lang w:val="en-US"/>
        </w:rPr>
        <w:t xml:space="preserve"> </w:t>
      </w:r>
      <w:proofErr w:type="gramStart"/>
      <w:r w:rsidR="002E0658">
        <w:rPr>
          <w:lang w:val="en-US"/>
        </w:rPr>
        <w:t>We</w:t>
      </w:r>
      <w:proofErr w:type="gramEnd"/>
      <w:r w:rsidR="002E0658">
        <w:rPr>
          <w:lang w:val="en-US"/>
        </w:rPr>
        <w:t xml:space="preserve"> know about IF NOT EXISTS,</w:t>
      </w:r>
      <w:r w:rsidRPr="00521789">
        <w:rPr>
          <w:lang w:val="en-US"/>
        </w:rPr>
        <w:t xml:space="preserve"> we don't want to add the initial data </w:t>
      </w:r>
      <w:r w:rsidR="002E0658">
        <w:rPr>
          <w:lang w:val="en-US"/>
        </w:rPr>
        <w:t>again</w:t>
      </w:r>
    </w:p>
    <w:p w14:paraId="1826F27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>)  {</w:t>
      </w:r>
    </w:p>
    <w:p w14:paraId="2930A0A4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Lock Database</w:t>
      </w:r>
    </w:p>
    <w:p w14:paraId="498F6C2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autocommit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false);</w:t>
      </w:r>
    </w:p>
    <w:p w14:paraId="1E34CCF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</w:t>
      </w:r>
      <w:proofErr w:type="spellStart"/>
      <w:r w:rsidRPr="00521789">
        <w:rPr>
          <w:lang w:val="en-US"/>
        </w:rPr>
        <w:t>mysqli_begin_</w:t>
      </w:r>
      <w:proofErr w:type="gramStart"/>
      <w:r w:rsidRPr="00521789">
        <w:rPr>
          <w:lang w:val="en-US"/>
        </w:rPr>
        <w:t>transaction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$con);</w:t>
      </w:r>
    </w:p>
    <w:p w14:paraId="6AA7ED6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474C7CA9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mailinglist_table</w:t>
      </w:r>
      <w:proofErr w:type="spellEnd"/>
      <w:r w:rsidRPr="00521789">
        <w:rPr>
          <w:lang w:val="en-US"/>
        </w:rPr>
        <w:t xml:space="preserve"> = "CREATE TABLE `". </w:t>
      </w:r>
      <w:r>
        <w:t>$</w:t>
      </w:r>
      <w:proofErr w:type="spellStart"/>
      <w:r>
        <w:t>table_name</w:t>
      </w:r>
      <w:proofErr w:type="spellEnd"/>
      <w:r>
        <w:t xml:space="preserve"> ."` (</w:t>
      </w:r>
    </w:p>
    <w:p w14:paraId="5C574838" w14:textId="77777777" w:rsidR="00521789" w:rsidRPr="00521789" w:rsidRDefault="00521789" w:rsidP="0052178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21789">
        <w:rPr>
          <w:lang w:val="en-US"/>
        </w:rPr>
        <w:t>`</w:t>
      </w:r>
      <w:proofErr w:type="spellStart"/>
      <w:r w:rsidRPr="00521789">
        <w:rPr>
          <w:lang w:val="en-US"/>
        </w:rPr>
        <w:t>mailinglist_id</w:t>
      </w:r>
      <w:proofErr w:type="spellEnd"/>
      <w:r w:rsidRPr="00521789">
        <w:rPr>
          <w:lang w:val="en-US"/>
        </w:rPr>
        <w:t>` INT NOT NULL AUTO_INCREMENT PRIMARY KEY,</w:t>
      </w:r>
    </w:p>
    <w:p w14:paraId="1B7A6A9B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>
        <w:t>`</w:t>
      </w:r>
      <w:proofErr w:type="spellStart"/>
      <w:r>
        <w:t>mailinglist_name</w:t>
      </w:r>
      <w:proofErr w:type="spellEnd"/>
      <w:r>
        <w:t>` VARCHAR(32) NOT NULL</w:t>
      </w:r>
    </w:p>
    <w:p w14:paraId="4258831E" w14:textId="77777777" w:rsidR="00521789" w:rsidRPr="00521789" w:rsidRDefault="00521789" w:rsidP="00521789">
      <w:pPr>
        <w:rPr>
          <w:lang w:val="en-US"/>
        </w:rPr>
      </w:pPr>
      <w:r>
        <w:tab/>
      </w:r>
      <w:r>
        <w:tab/>
      </w:r>
      <w:r>
        <w:tab/>
      </w:r>
      <w:r w:rsidRPr="00521789">
        <w:rPr>
          <w:lang w:val="en-US"/>
        </w:rPr>
        <w:t xml:space="preserve">) ENGINE = </w:t>
      </w:r>
      <w:proofErr w:type="spellStart"/>
      <w:r w:rsidRPr="00521789">
        <w:rPr>
          <w:lang w:val="en-US"/>
        </w:rPr>
        <w:t>InnoDB</w:t>
      </w:r>
      <w:proofErr w:type="spellEnd"/>
      <w:r w:rsidRPr="00521789">
        <w:rPr>
          <w:lang w:val="en-US"/>
        </w:rPr>
        <w:t xml:space="preserve"> CHARSET=utf8 COLLATE utf8_german2_ci;</w:t>
      </w:r>
      <w:proofErr w:type="gramStart"/>
      <w:r w:rsidRPr="00521789">
        <w:rPr>
          <w:lang w:val="en-US"/>
        </w:rPr>
        <w:t>";</w:t>
      </w:r>
      <w:proofErr w:type="gramEnd"/>
    </w:p>
    <w:p w14:paraId="58AAE25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EB96E7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mailinglist_table</w:t>
      </w:r>
      <w:proofErr w:type="spellEnd"/>
      <w:r w:rsidRPr="00521789">
        <w:rPr>
          <w:lang w:val="en-US"/>
        </w:rPr>
        <w:t>))  {</w:t>
      </w:r>
    </w:p>
    <w:p w14:paraId="1AD046D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"An Error occurred while creating the </w:t>
      </w:r>
      <w:proofErr w:type="spellStart"/>
      <w:r w:rsidRPr="00521789">
        <w:rPr>
          <w:lang w:val="en-US"/>
        </w:rPr>
        <w:t>Mailinglist</w:t>
      </w:r>
      <w:proofErr w:type="spellEnd"/>
      <w:r w:rsidRPr="00521789">
        <w:rPr>
          <w:lang w:val="en-US"/>
        </w:rPr>
        <w:t xml:space="preserve">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 . "'");</w:t>
      </w:r>
    </w:p>
    <w:p w14:paraId="433A7DF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4B9FEAB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lastRenderedPageBreak/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If Strings are not displayed correctly, open my.ini for </w:t>
      </w:r>
      <w:proofErr w:type="spellStart"/>
      <w:r w:rsidRPr="00521789">
        <w:rPr>
          <w:lang w:val="en-US"/>
        </w:rPr>
        <w:t>mysql</w:t>
      </w:r>
      <w:proofErr w:type="spellEnd"/>
      <w:r w:rsidRPr="00521789">
        <w:rPr>
          <w:lang w:val="en-US"/>
        </w:rPr>
        <w:t xml:space="preserve"> and uncomment all UTF8 </w:t>
      </w:r>
      <w:proofErr w:type="spellStart"/>
      <w:r w:rsidRPr="00521789">
        <w:rPr>
          <w:lang w:val="en-US"/>
        </w:rPr>
        <w:t>config</w:t>
      </w:r>
      <w:proofErr w:type="spellEnd"/>
      <w:r w:rsidRPr="00521789">
        <w:rPr>
          <w:lang w:val="en-US"/>
        </w:rPr>
        <w:t xml:space="preserve"> lines </w:t>
      </w:r>
    </w:p>
    <w:p w14:paraId="50FCA60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maillinglist_insert</w:t>
      </w:r>
      <w:proofErr w:type="spellEnd"/>
      <w:r w:rsidRPr="00521789">
        <w:rPr>
          <w:lang w:val="en-US"/>
        </w:rPr>
        <w:t xml:space="preserve"> = "INSERT INTO `". $</w:t>
      </w:r>
      <w:proofErr w:type="spellStart"/>
      <w:r w:rsidRPr="00521789">
        <w:rPr>
          <w:lang w:val="en-US"/>
        </w:rPr>
        <w:t>table_</w:t>
      </w:r>
      <w:proofErr w:type="gramStart"/>
      <w:r w:rsidRPr="00521789">
        <w:rPr>
          <w:lang w:val="en-US"/>
        </w:rPr>
        <w:t>name</w:t>
      </w:r>
      <w:proofErr w:type="spellEnd"/>
      <w:r w:rsidRPr="00521789">
        <w:rPr>
          <w:lang w:val="en-US"/>
        </w:rPr>
        <w:t xml:space="preserve"> ."</w:t>
      </w:r>
      <w:proofErr w:type="gramEnd"/>
      <w:r w:rsidRPr="00521789">
        <w:rPr>
          <w:lang w:val="en-US"/>
        </w:rPr>
        <w:t>` (`</w:t>
      </w:r>
      <w:proofErr w:type="spellStart"/>
      <w:r w:rsidRPr="00521789">
        <w:rPr>
          <w:lang w:val="en-US"/>
        </w:rPr>
        <w:t>mailinglist_name</w:t>
      </w:r>
      <w:proofErr w:type="spellEnd"/>
      <w:r w:rsidRPr="00521789">
        <w:rPr>
          <w:lang w:val="en-US"/>
        </w:rPr>
        <w:t>`) VALUES</w:t>
      </w:r>
    </w:p>
    <w:p w14:paraId="077B41A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('1. </w:t>
      </w:r>
      <w:proofErr w:type="spellStart"/>
      <w:proofErr w:type="gramStart"/>
      <w:r w:rsidRPr="00521789">
        <w:rPr>
          <w:lang w:val="en-US"/>
        </w:rPr>
        <w:t>Liga</w:t>
      </w:r>
      <w:proofErr w:type="spellEnd"/>
      <w:r w:rsidRPr="00521789">
        <w:rPr>
          <w:lang w:val="en-US"/>
        </w:rPr>
        <w:t>'), ('2.</w:t>
      </w:r>
      <w:proofErr w:type="gramEnd"/>
      <w:r w:rsidRPr="00521789">
        <w:rPr>
          <w:lang w:val="en-US"/>
        </w:rPr>
        <w:t xml:space="preserve"> </w:t>
      </w:r>
      <w:proofErr w:type="spellStart"/>
      <w:proofErr w:type="gramStart"/>
      <w:r w:rsidRPr="00521789">
        <w:rPr>
          <w:lang w:val="en-US"/>
        </w:rPr>
        <w:t>Liga</w:t>
      </w:r>
      <w:proofErr w:type="spellEnd"/>
      <w:r w:rsidRPr="00521789">
        <w:rPr>
          <w:lang w:val="en-US"/>
        </w:rPr>
        <w:t>'), ('3.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Liga</w:t>
      </w:r>
      <w:proofErr w:type="spellEnd"/>
      <w:r w:rsidRPr="00521789">
        <w:rPr>
          <w:lang w:val="en-US"/>
        </w:rPr>
        <w:t>'), ('</w:t>
      </w:r>
      <w:proofErr w:type="spellStart"/>
      <w:r w:rsidRPr="00521789">
        <w:rPr>
          <w:lang w:val="en-US"/>
        </w:rPr>
        <w:t>Regionalliga</w:t>
      </w:r>
      <w:proofErr w:type="spellEnd"/>
      <w:r w:rsidRPr="00521789">
        <w:rPr>
          <w:lang w:val="en-US"/>
        </w:rPr>
        <w:t xml:space="preserve"> Bayern'),</w:t>
      </w:r>
    </w:p>
    <w:p w14:paraId="1E93547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('EM 2020'), ('Deutsche </w:t>
      </w:r>
      <w:proofErr w:type="spellStart"/>
      <w:r w:rsidRPr="00521789">
        <w:rPr>
          <w:lang w:val="en-US"/>
        </w:rPr>
        <w:t>Nationalmannschaft</w:t>
      </w:r>
      <w:proofErr w:type="spellEnd"/>
      <w:r w:rsidRPr="00521789">
        <w:rPr>
          <w:lang w:val="en-US"/>
        </w:rPr>
        <w:t>');</w:t>
      </w:r>
      <w:proofErr w:type="gramStart"/>
      <w:r w:rsidRPr="00521789">
        <w:rPr>
          <w:lang w:val="en-US"/>
        </w:rPr>
        <w:t>";</w:t>
      </w:r>
      <w:proofErr w:type="gramEnd"/>
    </w:p>
    <w:p w14:paraId="151CA2D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06A0CA4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maillinglist_insert</w:t>
      </w:r>
      <w:proofErr w:type="spellEnd"/>
      <w:r w:rsidRPr="00521789">
        <w:rPr>
          <w:lang w:val="en-US"/>
        </w:rPr>
        <w:t>))  {</w:t>
      </w:r>
    </w:p>
    <w:p w14:paraId="617C14E0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 xml:space="preserve">"An Error occurred while inserting Data into the </w:t>
      </w:r>
      <w:proofErr w:type="spellStart"/>
      <w:r w:rsidRPr="00521789">
        <w:rPr>
          <w:lang w:val="en-US"/>
        </w:rPr>
        <w:t>Mailinglist</w:t>
      </w:r>
      <w:proofErr w:type="spellEnd"/>
      <w:r w:rsidRPr="00521789">
        <w:rPr>
          <w:lang w:val="en-US"/>
        </w:rPr>
        <w:t xml:space="preserve"> Table. Error: '</w:t>
      </w:r>
      <w:proofErr w:type="gramStart"/>
      <w:r w:rsidRPr="00521789">
        <w:rPr>
          <w:lang w:val="en-US"/>
        </w:rPr>
        <w:t>" .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error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 . "'");</w:t>
      </w:r>
    </w:p>
    <w:p w14:paraId="7039B97A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718D70E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5A3265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// Commit</w:t>
      </w:r>
    </w:p>
    <w:p w14:paraId="5A5F6B66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spellStart"/>
      <w:r w:rsidRPr="00521789">
        <w:rPr>
          <w:lang w:val="en-US"/>
        </w:rPr>
        <w:t>mysqli_</w:t>
      </w:r>
      <w:proofErr w:type="gramStart"/>
      <w:r w:rsidRPr="00521789">
        <w:rPr>
          <w:lang w:val="en-US"/>
        </w:rPr>
        <w:t>commit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$connection);</w:t>
      </w:r>
    </w:p>
    <w:p w14:paraId="19A806E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}</w:t>
      </w:r>
    </w:p>
    <w:p w14:paraId="5E1E1732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return</w:t>
      </w:r>
      <w:proofErr w:type="gramEnd"/>
      <w:r w:rsidRPr="00521789">
        <w:rPr>
          <w:lang w:val="en-US"/>
        </w:rPr>
        <w:t xml:space="preserve"> true;</w:t>
      </w:r>
    </w:p>
    <w:p w14:paraId="436CD15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  <w:t>}</w:t>
      </w:r>
    </w:p>
    <w:p w14:paraId="40A82AA9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>}</w:t>
      </w:r>
    </w:p>
    <w:p w14:paraId="0E795B62" w14:textId="77777777" w:rsidR="00521789" w:rsidRPr="00521789" w:rsidRDefault="00521789" w:rsidP="00521789">
      <w:pPr>
        <w:rPr>
          <w:lang w:val="en-US"/>
        </w:rPr>
      </w:pPr>
    </w:p>
    <w:p w14:paraId="60B364BD" w14:textId="77777777" w:rsidR="00521789" w:rsidRPr="00521789" w:rsidRDefault="00521789" w:rsidP="00521789">
      <w:pPr>
        <w:rPr>
          <w:lang w:val="en-US"/>
        </w:rPr>
      </w:pP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function_exists</w:t>
      </w:r>
      <w:proofErr w:type="spellEnd"/>
      <w:r w:rsidRPr="00521789">
        <w:rPr>
          <w:lang w:val="en-US"/>
        </w:rPr>
        <w:t>('</w:t>
      </w:r>
      <w:proofErr w:type="spellStart"/>
      <w:r w:rsidRPr="00521789">
        <w:rPr>
          <w:lang w:val="en-US"/>
        </w:rPr>
        <w:t>init_newsletter_mailing_mapping</w:t>
      </w:r>
      <w:proofErr w:type="spellEnd"/>
      <w:r w:rsidRPr="00521789">
        <w:rPr>
          <w:lang w:val="en-US"/>
        </w:rPr>
        <w:t>'))  {</w:t>
      </w:r>
    </w:p>
    <w:p w14:paraId="5D2C91F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function</w:t>
      </w:r>
      <w:proofErr w:type="gramEnd"/>
      <w:r w:rsidRPr="00521789">
        <w:rPr>
          <w:lang w:val="en-US"/>
        </w:rPr>
        <w:t xml:space="preserve"> </w:t>
      </w:r>
      <w:proofErr w:type="spellStart"/>
      <w:r w:rsidRPr="00521789">
        <w:rPr>
          <w:lang w:val="en-US"/>
        </w:rPr>
        <w:t>init_newsletter_mailing_mapping</w:t>
      </w:r>
      <w:proofErr w:type="spellEnd"/>
      <w:r w:rsidRPr="00521789">
        <w:rPr>
          <w:lang w:val="en-US"/>
        </w:rPr>
        <w:t>($connection)  {</w:t>
      </w:r>
    </w:p>
    <w:p w14:paraId="11E8420B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 xml:space="preserve"> = "</w:t>
      </w:r>
      <w:proofErr w:type="spellStart"/>
      <w:r w:rsidRPr="00521789">
        <w:rPr>
          <w:lang w:val="en-US"/>
        </w:rPr>
        <w:t>newsletter_mailing_mapping</w:t>
      </w:r>
      <w:proofErr w:type="spellEnd"/>
      <w:r w:rsidRPr="00521789">
        <w:rPr>
          <w:lang w:val="en-US"/>
        </w:rPr>
        <w:t>";</w:t>
      </w:r>
    </w:p>
    <w:p w14:paraId="163A51E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 xml:space="preserve"> = </w:t>
      </w:r>
      <w:proofErr w:type="spellStart"/>
      <w:r w:rsidRPr="00521789">
        <w:rPr>
          <w:lang w:val="en-US"/>
        </w:rPr>
        <w:t>check_</w:t>
      </w:r>
      <w:proofErr w:type="gramStart"/>
      <w:r w:rsidRPr="00521789">
        <w:rPr>
          <w:lang w:val="en-US"/>
        </w:rPr>
        <w:t>table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$connection, $</w:t>
      </w:r>
      <w:proofErr w:type="spellStart"/>
      <w:r w:rsidRPr="00521789">
        <w:rPr>
          <w:lang w:val="en-US"/>
        </w:rPr>
        <w:t>table_name</w:t>
      </w:r>
      <w:proofErr w:type="spellEnd"/>
      <w:r w:rsidRPr="00521789">
        <w:rPr>
          <w:lang w:val="en-US"/>
        </w:rPr>
        <w:t>);</w:t>
      </w:r>
    </w:p>
    <w:p w14:paraId="5664BD58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71C0BC2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  <w:t xml:space="preserve">// </w:t>
      </w:r>
      <w:proofErr w:type="gramStart"/>
      <w:r w:rsidRPr="00521789">
        <w:rPr>
          <w:lang w:val="en-US"/>
        </w:rPr>
        <w:t>We</w:t>
      </w:r>
      <w:proofErr w:type="gramEnd"/>
      <w:r w:rsidRPr="00521789">
        <w:rPr>
          <w:lang w:val="en-US"/>
        </w:rPr>
        <w:t xml:space="preserve"> know about IF NOT EXISTS but we don't want to add the initial data too often</w:t>
      </w:r>
    </w:p>
    <w:p w14:paraId="09FFD0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(!$</w:t>
      </w:r>
      <w:proofErr w:type="spellStart"/>
      <w:r w:rsidRPr="00521789">
        <w:rPr>
          <w:lang w:val="en-US"/>
        </w:rPr>
        <w:t>table_exits</w:t>
      </w:r>
      <w:proofErr w:type="spellEnd"/>
      <w:r w:rsidRPr="00521789">
        <w:rPr>
          <w:lang w:val="en-US"/>
        </w:rPr>
        <w:t>)  {</w:t>
      </w:r>
    </w:p>
    <w:p w14:paraId="35F678C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$</w:t>
      </w:r>
      <w:proofErr w:type="spellStart"/>
      <w:r w:rsidRPr="00521789">
        <w:rPr>
          <w:lang w:val="en-US"/>
        </w:rPr>
        <w:t>newsletter_table</w:t>
      </w:r>
      <w:proofErr w:type="spellEnd"/>
      <w:r w:rsidRPr="00521789">
        <w:rPr>
          <w:lang w:val="en-US"/>
        </w:rPr>
        <w:t xml:space="preserve"> = "CREATE TABLE `". $</w:t>
      </w:r>
      <w:proofErr w:type="spellStart"/>
      <w:r w:rsidRPr="00521789">
        <w:rPr>
          <w:lang w:val="en-US"/>
        </w:rPr>
        <w:t>table_</w:t>
      </w:r>
      <w:proofErr w:type="gramStart"/>
      <w:r w:rsidRPr="00521789">
        <w:rPr>
          <w:lang w:val="en-US"/>
        </w:rPr>
        <w:t>name</w:t>
      </w:r>
      <w:proofErr w:type="spellEnd"/>
      <w:r w:rsidRPr="00521789">
        <w:rPr>
          <w:lang w:val="en-US"/>
        </w:rPr>
        <w:t xml:space="preserve"> ."</w:t>
      </w:r>
      <w:proofErr w:type="gramEnd"/>
      <w:r w:rsidRPr="00521789">
        <w:rPr>
          <w:lang w:val="en-US"/>
        </w:rPr>
        <w:t>` (</w:t>
      </w:r>
    </w:p>
    <w:p w14:paraId="4B857ADC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person_id</w:t>
      </w:r>
      <w:proofErr w:type="spellEnd"/>
      <w:r w:rsidRPr="00521789">
        <w:rPr>
          <w:lang w:val="en-US"/>
        </w:rPr>
        <w:t xml:space="preserve">` </w:t>
      </w:r>
      <w:proofErr w:type="spellStart"/>
      <w:proofErr w:type="gramStart"/>
      <w:r w:rsidRPr="00521789">
        <w:rPr>
          <w:lang w:val="en-US"/>
        </w:rPr>
        <w:t>int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11) NOT NULL,</w:t>
      </w:r>
    </w:p>
    <w:p w14:paraId="5AC725B5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`</w:t>
      </w:r>
      <w:proofErr w:type="spellStart"/>
      <w:r w:rsidRPr="00521789">
        <w:rPr>
          <w:lang w:val="en-US"/>
        </w:rPr>
        <w:t>mailinglist_id</w:t>
      </w:r>
      <w:proofErr w:type="spellEnd"/>
      <w:r w:rsidRPr="00521789">
        <w:rPr>
          <w:lang w:val="en-US"/>
        </w:rPr>
        <w:t xml:space="preserve">` </w:t>
      </w:r>
      <w:proofErr w:type="spellStart"/>
      <w:proofErr w:type="gramStart"/>
      <w:r w:rsidRPr="00521789">
        <w:rPr>
          <w:lang w:val="en-US"/>
        </w:rPr>
        <w:t>int</w:t>
      </w:r>
      <w:proofErr w:type="spellEnd"/>
      <w:r w:rsidRPr="00521789">
        <w:rPr>
          <w:lang w:val="en-US"/>
        </w:rPr>
        <w:t>(</w:t>
      </w:r>
      <w:proofErr w:type="gramEnd"/>
      <w:r w:rsidRPr="00521789">
        <w:rPr>
          <w:lang w:val="en-US"/>
        </w:rPr>
        <w:t>11) NOT NULL,</w:t>
      </w:r>
    </w:p>
    <w:p w14:paraId="24FE7E27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PRIMARY KEY (`</w:t>
      </w:r>
      <w:proofErr w:type="spellStart"/>
      <w:r w:rsidRPr="00521789">
        <w:rPr>
          <w:lang w:val="en-US"/>
        </w:rPr>
        <w:t>person_id</w:t>
      </w:r>
      <w:proofErr w:type="spellEnd"/>
      <w:r w:rsidRPr="00521789">
        <w:rPr>
          <w:lang w:val="en-US"/>
        </w:rPr>
        <w:t>`, `</w:t>
      </w:r>
      <w:proofErr w:type="spellStart"/>
      <w:r w:rsidRPr="00521789">
        <w:rPr>
          <w:lang w:val="en-US"/>
        </w:rPr>
        <w:t>mailinglist_id</w:t>
      </w:r>
      <w:proofErr w:type="spellEnd"/>
      <w:r w:rsidRPr="00521789">
        <w:rPr>
          <w:lang w:val="en-US"/>
        </w:rPr>
        <w:t>`)</w:t>
      </w:r>
    </w:p>
    <w:p w14:paraId="523A5923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  <w:t>) ENGINE=</w:t>
      </w:r>
      <w:proofErr w:type="spellStart"/>
      <w:r w:rsidRPr="00521789">
        <w:rPr>
          <w:lang w:val="en-US"/>
        </w:rPr>
        <w:t>InnoDB</w:t>
      </w:r>
      <w:proofErr w:type="spellEnd"/>
      <w:r w:rsidRPr="00521789">
        <w:rPr>
          <w:lang w:val="en-US"/>
        </w:rPr>
        <w:t xml:space="preserve"> DEFAULT CHARSET=utf8 COLLATE=utf8_german2_ci;</w:t>
      </w:r>
      <w:proofErr w:type="gramStart"/>
      <w:r w:rsidRPr="00521789">
        <w:rPr>
          <w:lang w:val="en-US"/>
        </w:rPr>
        <w:t>";</w:t>
      </w:r>
      <w:proofErr w:type="gramEnd"/>
    </w:p>
    <w:p w14:paraId="237A6BAF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</w:p>
    <w:p w14:paraId="2A81D57E" w14:textId="77777777" w:rsidR="00521789" w:rsidRPr="00521789" w:rsidRDefault="00521789" w:rsidP="00521789">
      <w:pPr>
        <w:rPr>
          <w:lang w:val="en-US"/>
        </w:rPr>
      </w:pP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if</w:t>
      </w:r>
      <w:proofErr w:type="gramEnd"/>
      <w:r w:rsidRPr="00521789">
        <w:rPr>
          <w:lang w:val="en-US"/>
        </w:rPr>
        <w:t xml:space="preserve"> (!</w:t>
      </w:r>
      <w:proofErr w:type="spellStart"/>
      <w:r w:rsidRPr="00521789">
        <w:rPr>
          <w:lang w:val="en-US"/>
        </w:rPr>
        <w:t>mysqli_query</w:t>
      </w:r>
      <w:proofErr w:type="spellEnd"/>
      <w:r w:rsidRPr="00521789">
        <w:rPr>
          <w:lang w:val="en-US"/>
        </w:rPr>
        <w:t>($connection, $</w:t>
      </w:r>
      <w:proofErr w:type="spellStart"/>
      <w:r w:rsidRPr="00521789">
        <w:rPr>
          <w:lang w:val="en-US"/>
        </w:rPr>
        <w:t>newsletter_table</w:t>
      </w:r>
      <w:proofErr w:type="spellEnd"/>
      <w:r w:rsidRPr="00521789">
        <w:rPr>
          <w:lang w:val="en-US"/>
        </w:rPr>
        <w:t>))  {</w:t>
      </w:r>
    </w:p>
    <w:p w14:paraId="51E81019" w14:textId="77777777" w:rsidR="00521789" w:rsidRDefault="00521789" w:rsidP="00521789"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r w:rsidRPr="00521789">
        <w:rPr>
          <w:lang w:val="en-US"/>
        </w:rPr>
        <w:tab/>
      </w:r>
      <w:proofErr w:type="gramStart"/>
      <w:r w:rsidRPr="00521789">
        <w:rPr>
          <w:lang w:val="en-US"/>
        </w:rPr>
        <w:t>die(</w:t>
      </w:r>
      <w:proofErr w:type="gramEnd"/>
      <w:r w:rsidRPr="00521789">
        <w:rPr>
          <w:lang w:val="en-US"/>
        </w:rPr>
        <w:t>"An Error occurred while creating the Newsletter-</w:t>
      </w:r>
      <w:proofErr w:type="spellStart"/>
      <w:r w:rsidRPr="00521789">
        <w:rPr>
          <w:lang w:val="en-US"/>
        </w:rPr>
        <w:t>Mailinglist</w:t>
      </w:r>
      <w:proofErr w:type="spellEnd"/>
      <w:r w:rsidRPr="00521789">
        <w:rPr>
          <w:lang w:val="en-US"/>
        </w:rPr>
        <w:t xml:space="preserve">-Mapping Table. </w:t>
      </w:r>
      <w:r>
        <w:t xml:space="preserve">Error: '" . </w:t>
      </w:r>
      <w:proofErr w:type="spellStart"/>
      <w:r>
        <w:t>mysqli_error</w:t>
      </w:r>
      <w:proofErr w:type="spellEnd"/>
      <w:r>
        <w:t>($</w:t>
      </w:r>
      <w:proofErr w:type="spellStart"/>
      <w:r>
        <w:t>connection</w:t>
      </w:r>
      <w:proofErr w:type="spellEnd"/>
      <w:r>
        <w:t>) . "'");</w:t>
      </w:r>
    </w:p>
    <w:p w14:paraId="4EBE7A4E" w14:textId="77777777" w:rsidR="00521789" w:rsidRDefault="00521789" w:rsidP="00521789">
      <w:r>
        <w:tab/>
      </w:r>
      <w:r>
        <w:tab/>
      </w:r>
      <w:r>
        <w:tab/>
        <w:t>}</w:t>
      </w:r>
    </w:p>
    <w:p w14:paraId="7C66D966" w14:textId="77777777" w:rsidR="00521789" w:rsidRDefault="00521789" w:rsidP="00521789">
      <w:r>
        <w:tab/>
      </w:r>
      <w:r>
        <w:tab/>
        <w:t>}</w:t>
      </w:r>
    </w:p>
    <w:p w14:paraId="10AF20CF" w14:textId="77777777" w:rsidR="00521789" w:rsidRDefault="00521789" w:rsidP="00521789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98A5754" w14:textId="77777777" w:rsidR="00521789" w:rsidRDefault="00521789" w:rsidP="00521789">
      <w:r>
        <w:tab/>
        <w:t>}</w:t>
      </w:r>
    </w:p>
    <w:p w14:paraId="3B44F8D9" w14:textId="77777777" w:rsidR="00521789" w:rsidRDefault="00521789" w:rsidP="00521789">
      <w:r>
        <w:t>}</w:t>
      </w:r>
    </w:p>
    <w:p w14:paraId="600B73AC" w14:textId="77777777" w:rsidR="00521789" w:rsidRDefault="00521789" w:rsidP="00521789"/>
    <w:p w14:paraId="392810A9" w14:textId="77777777" w:rsidR="002B2CFC" w:rsidRDefault="002B2CFC" w:rsidP="00521789">
      <w:r>
        <w:t>?&gt;</w:t>
      </w:r>
    </w:p>
    <w:p w14:paraId="54CE96AA" w14:textId="77777777" w:rsidR="00FF0808" w:rsidRPr="00FF0808" w:rsidRDefault="00FF0808" w:rsidP="00521789">
      <w:pPr>
        <w:rPr>
          <w:sz w:val="18"/>
        </w:rPr>
      </w:pPr>
    </w:p>
    <w:p w14:paraId="3FBAF554" w14:textId="6B483CE9" w:rsidR="00FF0808" w:rsidRDefault="00FF0808" w:rsidP="00521789">
      <w:proofErr w:type="spellStart"/>
      <w:r w:rsidRPr="00352A10">
        <w:rPr>
          <w:i/>
          <w:u w:val="single"/>
        </w:rPr>
        <w:t>dbCredentials.php</w:t>
      </w:r>
      <w:proofErr w:type="spellEnd"/>
      <w:r>
        <w:t xml:space="preserve"> – Datei mit Login-Informationen</w:t>
      </w:r>
      <w:r w:rsidR="00352A10">
        <w:t>:</w:t>
      </w:r>
    </w:p>
    <w:p w14:paraId="2B9DBB7C" w14:textId="77777777" w:rsidR="00FF0808" w:rsidRPr="00FF0808" w:rsidRDefault="00FF0808" w:rsidP="00FF0808">
      <w:pPr>
        <w:rPr>
          <w:lang w:val="en-US"/>
        </w:rPr>
      </w:pPr>
      <w:proofErr w:type="gramStart"/>
      <w:r w:rsidRPr="00FF0808">
        <w:rPr>
          <w:lang w:val="en-US"/>
        </w:rPr>
        <w:t>&lt;?</w:t>
      </w:r>
      <w:proofErr w:type="spellStart"/>
      <w:r w:rsidRPr="00FF0808">
        <w:rPr>
          <w:lang w:val="en-US"/>
        </w:rPr>
        <w:t>php</w:t>
      </w:r>
      <w:proofErr w:type="spellEnd"/>
      <w:proofErr w:type="gramEnd"/>
    </w:p>
    <w:p w14:paraId="5D2E4109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</w:t>
      </w:r>
      <w:proofErr w:type="spellStart"/>
      <w:r w:rsidRPr="00FF0808">
        <w:rPr>
          <w:lang w:val="en-US"/>
        </w:rPr>
        <w:t>servername</w:t>
      </w:r>
      <w:proofErr w:type="spellEnd"/>
      <w:r w:rsidRPr="00FF0808">
        <w:rPr>
          <w:lang w:val="en-US"/>
        </w:rPr>
        <w:t xml:space="preserve"> = "localhost";</w:t>
      </w:r>
    </w:p>
    <w:p w14:paraId="5281F0ED" w14:textId="77777777" w:rsidR="00FF0808" w:rsidRPr="00FF0808" w:rsidRDefault="00FF0808" w:rsidP="00FF0808">
      <w:pPr>
        <w:rPr>
          <w:lang w:val="en-US"/>
        </w:rPr>
      </w:pPr>
      <w:r w:rsidRPr="00FF0808">
        <w:rPr>
          <w:lang w:val="en-US"/>
        </w:rPr>
        <w:t>$username = "dbs2";</w:t>
      </w:r>
    </w:p>
    <w:p w14:paraId="5E049B33" w14:textId="77777777" w:rsidR="00FF0808" w:rsidRPr="00352A10" w:rsidRDefault="00FF0808" w:rsidP="00FF0808">
      <w:pPr>
        <w:rPr>
          <w:lang w:val="en-US"/>
        </w:rPr>
      </w:pPr>
      <w:r w:rsidRPr="00352A10">
        <w:rPr>
          <w:lang w:val="en-US"/>
        </w:rPr>
        <w:t>$password = "test123$";</w:t>
      </w:r>
    </w:p>
    <w:p w14:paraId="71C2CAF7" w14:textId="7941A4C7" w:rsidR="00352A10" w:rsidRDefault="00FF0808" w:rsidP="00FF0808">
      <w:pPr>
        <w:rPr>
          <w:lang w:val="en-US"/>
        </w:rPr>
      </w:pPr>
      <w:r w:rsidRPr="00352A10">
        <w:rPr>
          <w:lang w:val="en-US"/>
        </w:rPr>
        <w:t>$database = "dbs2";</w:t>
      </w:r>
    </w:p>
    <w:p w14:paraId="665B654C" w14:textId="7906CDB9" w:rsidR="00352A10" w:rsidRDefault="00352A10">
      <w:pPr>
        <w:rPr>
          <w:lang w:val="en-US"/>
        </w:rPr>
      </w:pPr>
      <w:r w:rsidRPr="00352A10">
        <w:rPr>
          <w:lang w:val="en-US"/>
        </w:rPr>
        <w:t>?&gt;</w:t>
      </w:r>
      <w:r>
        <w:rPr>
          <w:lang w:val="en-US"/>
        </w:rPr>
        <w:br w:type="page"/>
      </w:r>
    </w:p>
    <w:p w14:paraId="66C8A5F8" w14:textId="150F345C" w:rsidR="0046673E" w:rsidRPr="000469B9" w:rsidRDefault="0046673E" w:rsidP="000469B9">
      <w:pPr>
        <w:pStyle w:val="berschrift2"/>
        <w:rPr>
          <w:rFonts w:ascii="Times New Roman" w:hAnsi="Times New Roman" w:cs="Times New Roman"/>
          <w:b w:val="0"/>
        </w:rPr>
      </w:pPr>
      <w:bookmarkStart w:id="17" w:name="_Toc529386097"/>
      <w:bookmarkStart w:id="18" w:name="_A/index.php_–_Startseite"/>
      <w:bookmarkEnd w:id="18"/>
      <w:r w:rsidRPr="000469B9">
        <w:rPr>
          <w:rFonts w:ascii="Times New Roman" w:hAnsi="Times New Roman" w:cs="Times New Roman"/>
          <w:b w:val="0"/>
          <w:u w:val="single"/>
        </w:rPr>
        <w:lastRenderedPageBreak/>
        <w:t>A/</w:t>
      </w:r>
      <w:proofErr w:type="spellStart"/>
      <w:r w:rsidRPr="000469B9">
        <w:rPr>
          <w:rFonts w:ascii="Times New Roman" w:hAnsi="Times New Roman" w:cs="Times New Roman"/>
          <w:b w:val="0"/>
          <w:u w:val="single"/>
        </w:rPr>
        <w:t>index.php</w:t>
      </w:r>
      <w:proofErr w:type="spellEnd"/>
      <w:r w:rsidRPr="000469B9">
        <w:rPr>
          <w:rFonts w:ascii="Times New Roman" w:hAnsi="Times New Roman" w:cs="Times New Roman"/>
          <w:b w:val="0"/>
          <w:i w:val="0"/>
        </w:rPr>
        <w:t xml:space="preserve"> – Startseite für die Fußballabstimmung:</w:t>
      </w:r>
      <w:bookmarkEnd w:id="17"/>
    </w:p>
    <w:p w14:paraId="1B131C3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</w:t>
      </w:r>
      <w:proofErr w:type="spellStart"/>
      <w:r w:rsidRPr="001B7F40">
        <w:rPr>
          <w:lang w:val="en-US"/>
        </w:rPr>
        <w:t>php</w:t>
      </w:r>
      <w:proofErr w:type="spellEnd"/>
      <w:proofErr w:type="gramEnd"/>
    </w:p>
    <w:p w14:paraId="472D7338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"../functions/</w:t>
      </w:r>
      <w:proofErr w:type="spellStart"/>
      <w:r w:rsidRPr="001B7F40">
        <w:rPr>
          <w:lang w:val="en-US"/>
        </w:rPr>
        <w:t>dbCredentials.php</w:t>
      </w:r>
      <w:proofErr w:type="spellEnd"/>
      <w:r w:rsidRPr="001B7F40">
        <w:rPr>
          <w:lang w:val="en-US"/>
        </w:rPr>
        <w:t>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35AA0901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"../functions/</w:t>
      </w:r>
      <w:proofErr w:type="spellStart"/>
      <w:r w:rsidRPr="001B7F40">
        <w:rPr>
          <w:lang w:val="en-US"/>
        </w:rPr>
        <w:t>dbConnect.php</w:t>
      </w:r>
      <w:proofErr w:type="spellEnd"/>
      <w:r w:rsidRPr="001B7F40">
        <w:rPr>
          <w:lang w:val="en-US"/>
        </w:rPr>
        <w:t>");</w:t>
      </w:r>
    </w:p>
    <w:p w14:paraId="57284726" w14:textId="77777777" w:rsidR="001B7F40" w:rsidRPr="001B7F40" w:rsidRDefault="001B7F40" w:rsidP="001B7F40">
      <w:pPr>
        <w:rPr>
          <w:lang w:val="en-US"/>
        </w:rPr>
      </w:pPr>
    </w:p>
    <w:p w14:paraId="3F3E6A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$con = </w:t>
      </w:r>
      <w:proofErr w:type="spellStart"/>
      <w:r w:rsidRPr="001B7F40">
        <w:rPr>
          <w:lang w:val="en-US"/>
        </w:rPr>
        <w:t>open_</w:t>
      </w:r>
      <w:proofErr w:type="gramStart"/>
      <w:r w:rsidRPr="001B7F40">
        <w:rPr>
          <w:lang w:val="en-US"/>
        </w:rPr>
        <w:t>connection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servername</w:t>
      </w:r>
      <w:proofErr w:type="spellEnd"/>
      <w:r w:rsidRPr="001B7F40">
        <w:rPr>
          <w:lang w:val="en-US"/>
        </w:rPr>
        <w:t>, $username, $password, $database);</w:t>
      </w:r>
    </w:p>
    <w:p w14:paraId="587D07DC" w14:textId="77777777" w:rsidR="001B7F40" w:rsidRPr="001B7F40" w:rsidRDefault="001B7F40" w:rsidP="001B7F40">
      <w:pPr>
        <w:rPr>
          <w:lang w:val="en-US"/>
        </w:rPr>
      </w:pPr>
    </w:p>
    <w:p w14:paraId="4FA35AE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$result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query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 xml:space="preserve">$con, "SELECT 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, 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 xml:space="preserve"> FROM </w:t>
      </w:r>
      <w:proofErr w:type="spellStart"/>
      <w:r w:rsidRPr="001B7F40">
        <w:rPr>
          <w:lang w:val="en-US"/>
        </w:rPr>
        <w:t>football_clubs</w:t>
      </w:r>
      <w:proofErr w:type="spellEnd"/>
      <w:r w:rsidRPr="001B7F40">
        <w:rPr>
          <w:lang w:val="en-US"/>
        </w:rPr>
        <w:t>");</w:t>
      </w:r>
    </w:p>
    <w:p w14:paraId="48E299B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(!$result)  {</w:t>
      </w:r>
    </w:p>
    <w:p w14:paraId="383101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"An Error occurred while getting the Football Teams.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 . "'");</w:t>
      </w:r>
    </w:p>
    <w:p w14:paraId="4B1B8E5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B3076AB" w14:textId="77777777" w:rsidR="001B7F40" w:rsidRPr="001B7F40" w:rsidRDefault="001B7F40" w:rsidP="001B7F40">
      <w:pPr>
        <w:rPr>
          <w:lang w:val="en-US"/>
        </w:rPr>
      </w:pPr>
    </w:p>
    <w:p w14:paraId="0D4580E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$output = "";</w:t>
      </w:r>
    </w:p>
    <w:p w14:paraId="3E6DC381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while</w:t>
      </w:r>
      <w:proofErr w:type="gramEnd"/>
      <w:r w:rsidRPr="001B7F40">
        <w:rPr>
          <w:lang w:val="en-US"/>
        </w:rPr>
        <w:t xml:space="preserve"> ($row = </w:t>
      </w:r>
      <w:proofErr w:type="spellStart"/>
      <w:r w:rsidRPr="001B7F40">
        <w:rPr>
          <w:lang w:val="en-US"/>
        </w:rPr>
        <w:t>mysqli_fetch_assoc</w:t>
      </w:r>
      <w:proofErr w:type="spellEnd"/>
      <w:r w:rsidRPr="001B7F40">
        <w:rPr>
          <w:lang w:val="en-US"/>
        </w:rPr>
        <w:t>($result))  {</w:t>
      </w:r>
    </w:p>
    <w:p w14:paraId="13F1F33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$id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'];</w:t>
      </w:r>
    </w:p>
    <w:p w14:paraId="440B9C0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$name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>'];</w:t>
      </w:r>
    </w:p>
    <w:p w14:paraId="0C6CC036" w14:textId="77777777" w:rsidR="001B7F40" w:rsidRDefault="001B7F40" w:rsidP="001B7F40">
      <w:r w:rsidRPr="001B7F40">
        <w:rPr>
          <w:lang w:val="en-US"/>
        </w:rPr>
        <w:tab/>
        <w:t>$</w:t>
      </w:r>
      <w:proofErr w:type="gramStart"/>
      <w:r w:rsidRPr="001B7F40">
        <w:rPr>
          <w:lang w:val="en-US"/>
        </w:rPr>
        <w:t>output .=</w:t>
      </w:r>
      <w:proofErr w:type="gramEnd"/>
      <w:r w:rsidRPr="001B7F40">
        <w:rPr>
          <w:lang w:val="en-US"/>
        </w:rPr>
        <w:t xml:space="preserve"> </w:t>
      </w:r>
      <w:r>
        <w:t>"\t\t\t&lt;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='$</w:t>
      </w:r>
      <w:proofErr w:type="spellStart"/>
      <w:r>
        <w:t>id</w:t>
      </w:r>
      <w:proofErr w:type="spellEnd"/>
      <w:r>
        <w:t>'&gt;$</w:t>
      </w:r>
      <w:proofErr w:type="spellStart"/>
      <w:r>
        <w:t>name</w:t>
      </w:r>
      <w:proofErr w:type="spellEnd"/>
      <w:r>
        <w:t>&lt;/</w:t>
      </w:r>
      <w:proofErr w:type="spellStart"/>
      <w:r>
        <w:t>option</w:t>
      </w:r>
      <w:proofErr w:type="spellEnd"/>
      <w:r>
        <w:t>&gt;\n";</w:t>
      </w:r>
    </w:p>
    <w:p w14:paraId="43169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54869682" w14:textId="77777777" w:rsidR="001B7F40" w:rsidRPr="001B7F40" w:rsidRDefault="001B7F40" w:rsidP="001B7F40">
      <w:pPr>
        <w:rPr>
          <w:lang w:val="en-US"/>
        </w:rPr>
      </w:pPr>
    </w:p>
    <w:p w14:paraId="4A48DEC1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mysqli_free_</w:t>
      </w:r>
      <w:proofErr w:type="gramStart"/>
      <w:r w:rsidRPr="001B7F40">
        <w:rPr>
          <w:lang w:val="en-US"/>
        </w:rPr>
        <w:t>result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$result);</w:t>
      </w:r>
    </w:p>
    <w:p w14:paraId="689670AC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$con);</w:t>
      </w:r>
    </w:p>
    <w:p w14:paraId="6E6D592A" w14:textId="77777777" w:rsidR="001B7F40" w:rsidRPr="001B7F40" w:rsidRDefault="001B7F40" w:rsidP="001B7F40">
      <w:pPr>
        <w:rPr>
          <w:lang w:val="en-US"/>
        </w:rPr>
      </w:pPr>
    </w:p>
    <w:p w14:paraId="7402829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Error Handling</w:t>
      </w:r>
    </w:p>
    <w:p w14:paraId="1F57B42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$error = "";</w:t>
      </w:r>
    </w:p>
    <w:p w14:paraId="02A69D3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</w:t>
      </w:r>
      <w:proofErr w:type="spellStart"/>
      <w:r w:rsidRPr="001B7F40">
        <w:rPr>
          <w:lang w:val="en-US"/>
        </w:rPr>
        <w:t>isset</w:t>
      </w:r>
      <w:proofErr w:type="spellEnd"/>
      <w:r w:rsidRPr="001B7F40">
        <w:rPr>
          <w:lang w:val="en-US"/>
        </w:rPr>
        <w:t>($_GET['error']))  {</w:t>
      </w:r>
    </w:p>
    <w:p w14:paraId="4CEA6CD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$error = $_</w:t>
      </w:r>
      <w:proofErr w:type="gramStart"/>
      <w:r w:rsidRPr="001B7F40">
        <w:rPr>
          <w:lang w:val="en-US"/>
        </w:rPr>
        <w:t>GET[</w:t>
      </w:r>
      <w:proofErr w:type="gramEnd"/>
      <w:r w:rsidRPr="001B7F40">
        <w:rPr>
          <w:lang w:val="en-US"/>
        </w:rPr>
        <w:t>'error'];</w:t>
      </w:r>
    </w:p>
    <w:p w14:paraId="585F86B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3BF49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3C7E65CF" w14:textId="77777777" w:rsidR="001B7F40" w:rsidRPr="001B7F40" w:rsidRDefault="001B7F40" w:rsidP="001B7F40">
      <w:pPr>
        <w:rPr>
          <w:lang w:val="en-US"/>
        </w:rPr>
      </w:pPr>
    </w:p>
    <w:p w14:paraId="58147C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24EA03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409CFFC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title&gt;</w:t>
      </w:r>
      <w:proofErr w:type="spellStart"/>
      <w:proofErr w:type="gramEnd"/>
      <w:r w:rsidRPr="001B7F40">
        <w:rPr>
          <w:lang w:val="en-US"/>
        </w:rPr>
        <w:t>Fussballfans</w:t>
      </w:r>
      <w:proofErr w:type="spellEnd"/>
      <w:r w:rsidRPr="001B7F40">
        <w:rPr>
          <w:lang w:val="en-US"/>
        </w:rPr>
        <w:t>&lt;/title&gt;</w:t>
      </w:r>
    </w:p>
    <w:p w14:paraId="620E85D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charset="UTF-8"&gt;&lt;/meta&gt;</w:t>
      </w:r>
    </w:p>
    <w:p w14:paraId="623224B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style</w:t>
      </w:r>
      <w:proofErr w:type="gramEnd"/>
      <w:r w:rsidRPr="001B7F40">
        <w:rPr>
          <w:lang w:val="en-US"/>
        </w:rPr>
        <w:t>&gt;</w:t>
      </w:r>
    </w:p>
    <w:p w14:paraId="38B721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h1{</w:t>
      </w:r>
      <w:proofErr w:type="gramEnd"/>
    </w:p>
    <w:p w14:paraId="647F902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CC966A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50px;</w:t>
      </w:r>
    </w:p>
    <w:p w14:paraId="2575047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53A23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726161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DEC46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h3 {</w:t>
      </w:r>
    </w:p>
    <w:p w14:paraId="29217FF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05369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1ABE83C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19D1853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#228B22;</w:t>
      </w:r>
    </w:p>
    <w:p w14:paraId="15EF68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1C96CB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, option, input {</w:t>
      </w:r>
    </w:p>
    <w:p w14:paraId="6012E9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08B230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20px;</w:t>
      </w:r>
    </w:p>
    <w:p w14:paraId="04CC8BA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6166F0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lastRenderedPageBreak/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 xml:space="preserve"> {</w:t>
      </w:r>
    </w:p>
    <w:p w14:paraId="15ADD5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48D623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5A1583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.button {</w:t>
      </w:r>
    </w:p>
    <w:p w14:paraId="0653BB3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font-family</w:t>
      </w:r>
      <w:proofErr w:type="gramEnd"/>
      <w:r w:rsidRPr="001B7F40">
        <w:rPr>
          <w:lang w:val="en-US"/>
        </w:rPr>
        <w:t>: Arial;</w:t>
      </w:r>
    </w:p>
    <w:p w14:paraId="5541F1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font-size</w:t>
      </w:r>
      <w:proofErr w:type="gramEnd"/>
      <w:r w:rsidRPr="001B7F40">
        <w:rPr>
          <w:lang w:val="en-US"/>
        </w:rPr>
        <w:t>: 30px;</w:t>
      </w:r>
    </w:p>
    <w:p w14:paraId="5DED5BE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text-</w:t>
      </w:r>
      <w:proofErr w:type="gramEnd"/>
      <w:r w:rsidRPr="001B7F40">
        <w:rPr>
          <w:lang w:val="en-US"/>
        </w:rPr>
        <w:t>align: center;</w:t>
      </w:r>
    </w:p>
    <w:p w14:paraId="75EBF42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height:</w:t>
      </w:r>
      <w:proofErr w:type="gramEnd"/>
      <w:r w:rsidRPr="001B7F40">
        <w:rPr>
          <w:lang w:val="en-US"/>
        </w:rPr>
        <w:t>50px;</w:t>
      </w:r>
    </w:p>
    <w:p w14:paraId="7802555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width:</w:t>
      </w:r>
      <w:proofErr w:type="gramEnd"/>
      <w:r w:rsidRPr="001B7F40">
        <w:rPr>
          <w:lang w:val="en-US"/>
        </w:rPr>
        <w:t>120px;</w:t>
      </w:r>
    </w:p>
    <w:p w14:paraId="0C907DB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none;</w:t>
      </w:r>
    </w:p>
    <w:p w14:paraId="1E33953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border-radius</w:t>
      </w:r>
      <w:proofErr w:type="gramEnd"/>
      <w:r w:rsidRPr="001B7F40">
        <w:rPr>
          <w:lang w:val="en-US"/>
        </w:rPr>
        <w:t>: 12px;</w:t>
      </w:r>
    </w:p>
    <w:p w14:paraId="3BF15B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54ECC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2B00B1A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transition-duration</w:t>
      </w:r>
      <w:proofErr w:type="gramEnd"/>
      <w:r w:rsidRPr="001B7F40">
        <w:rPr>
          <w:lang w:val="en-US"/>
        </w:rPr>
        <w:t>: 0.4s;</w:t>
      </w:r>
    </w:p>
    <w:p w14:paraId="54ABAA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cursor</w:t>
      </w:r>
      <w:proofErr w:type="gramEnd"/>
      <w:r w:rsidRPr="001B7F40">
        <w:rPr>
          <w:lang w:val="en-US"/>
        </w:rPr>
        <w:t>: pointer;</w:t>
      </w:r>
    </w:p>
    <w:p w14:paraId="58AE887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3AB691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</w:t>
      </w:r>
      <w:proofErr w:type="spellStart"/>
      <w:r w:rsidRPr="001B7F40">
        <w:rPr>
          <w:lang w:val="en-US"/>
        </w:rPr>
        <w:t>buttonVote</w:t>
      </w:r>
      <w:proofErr w:type="spellEnd"/>
      <w:r w:rsidRPr="001B7F40">
        <w:rPr>
          <w:lang w:val="en-US"/>
        </w:rPr>
        <w:t xml:space="preserve"> {</w:t>
      </w:r>
    </w:p>
    <w:p w14:paraId="08F8C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 xml:space="preserve">: white; </w:t>
      </w:r>
    </w:p>
    <w:p w14:paraId="4BB2D5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 xml:space="preserve">: black; </w:t>
      </w:r>
    </w:p>
    <w:p w14:paraId="26AFAA4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border</w:t>
      </w:r>
      <w:proofErr w:type="gramEnd"/>
      <w:r w:rsidRPr="001B7F40">
        <w:rPr>
          <w:lang w:val="en-US"/>
        </w:rPr>
        <w:t>: 2px solid #4CAF50;</w:t>
      </w:r>
    </w:p>
    <w:p w14:paraId="3C240B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DD395C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.</w:t>
      </w:r>
      <w:proofErr w:type="spellStart"/>
      <w:r w:rsidRPr="001B7F40">
        <w:rPr>
          <w:lang w:val="en-US"/>
        </w:rPr>
        <w:t>buttonVote</w:t>
      </w:r>
      <w:proofErr w:type="gramStart"/>
      <w:r w:rsidRPr="001B7F40">
        <w:rPr>
          <w:lang w:val="en-US"/>
        </w:rPr>
        <w:t>:hover</w:t>
      </w:r>
      <w:proofErr w:type="spellEnd"/>
      <w:proofErr w:type="gramEnd"/>
      <w:r w:rsidRPr="001B7F40">
        <w:rPr>
          <w:lang w:val="en-US"/>
        </w:rPr>
        <w:t xml:space="preserve"> {</w:t>
      </w:r>
    </w:p>
    <w:p w14:paraId="4926656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#4CAF50;</w:t>
      </w:r>
    </w:p>
    <w:p w14:paraId="610C5C3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color</w:t>
      </w:r>
      <w:proofErr w:type="gramEnd"/>
      <w:r w:rsidRPr="001B7F40">
        <w:rPr>
          <w:lang w:val="en-US"/>
        </w:rPr>
        <w:t>: white;</w:t>
      </w:r>
    </w:p>
    <w:p w14:paraId="323B386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EF69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0FA6F34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div#</w:t>
      </w:r>
      <w:proofErr w:type="gramEnd"/>
      <w:r w:rsidRPr="001B7F40">
        <w:rPr>
          <w:lang w:val="en-US"/>
        </w:rPr>
        <w:t>error</w:t>
      </w:r>
      <w:proofErr w:type="spellEnd"/>
      <w:r w:rsidRPr="001B7F40">
        <w:rPr>
          <w:lang w:val="en-US"/>
        </w:rPr>
        <w:t xml:space="preserve">  {</w:t>
      </w:r>
    </w:p>
    <w:p w14:paraId="12CEE75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background-color</w:t>
      </w:r>
      <w:proofErr w:type="gramEnd"/>
      <w:r w:rsidRPr="001B7F40">
        <w:rPr>
          <w:lang w:val="en-US"/>
        </w:rPr>
        <w:t>: #d25656;</w:t>
      </w:r>
    </w:p>
    <w:p w14:paraId="268EEA6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margin-bottom</w:t>
      </w:r>
      <w:proofErr w:type="gramEnd"/>
      <w:r w:rsidRPr="001B7F40">
        <w:rPr>
          <w:lang w:val="en-US"/>
        </w:rPr>
        <w:t>: 10px;</w:t>
      </w:r>
    </w:p>
    <w:p w14:paraId="53C412F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24177B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&lt;/style&gt;</w:t>
      </w:r>
    </w:p>
    <w:p w14:paraId="33FCB45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&lt;/head&gt;</w:t>
      </w:r>
    </w:p>
    <w:p w14:paraId="009E30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4FAE53F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&lt;a </w:t>
      </w:r>
      <w:proofErr w:type="spellStart"/>
      <w:r w:rsidRPr="001B7F40">
        <w:rPr>
          <w:lang w:val="en-US"/>
        </w:rPr>
        <w:t>href</w:t>
      </w:r>
      <w:proofErr w:type="spellEnd"/>
      <w:r w:rsidRPr="001B7F40">
        <w:rPr>
          <w:lang w:val="en-US"/>
        </w:rPr>
        <w:t>="</w:t>
      </w:r>
      <w:proofErr w:type="gramStart"/>
      <w:r w:rsidRPr="001B7F40">
        <w:rPr>
          <w:lang w:val="en-US"/>
        </w:rPr>
        <w:t>./</w:t>
      </w:r>
      <w:proofErr w:type="gramEnd"/>
      <w:r w:rsidRPr="001B7F40">
        <w:rPr>
          <w:lang w:val="en-US"/>
        </w:rPr>
        <w:t>" style="text-decoration: none;"&gt;&lt;h1&gt;</w:t>
      </w:r>
      <w:proofErr w:type="spellStart"/>
      <w:r w:rsidRPr="001B7F40">
        <w:rPr>
          <w:lang w:val="en-US"/>
        </w:rPr>
        <w:t>Wähle</w:t>
      </w:r>
      <w:proofErr w:type="spell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deinen</w:t>
      </w:r>
      <w:proofErr w:type="spell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Lieblingsverein</w:t>
      </w:r>
      <w:proofErr w:type="spellEnd"/>
      <w:r w:rsidRPr="001B7F40">
        <w:rPr>
          <w:lang w:val="en-US"/>
        </w:rPr>
        <w:t>!&lt;/h1&gt;&lt;/a&gt;</w:t>
      </w:r>
    </w:p>
    <w:p w14:paraId="6DD79AC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&lt;div id="error"&gt;&lt;</w:t>
      </w:r>
      <w:proofErr w:type="gramStart"/>
      <w:r w:rsidRPr="001B7F40">
        <w:rPr>
          <w:lang w:val="en-US"/>
        </w:rPr>
        <w:t>?</w:t>
      </w:r>
      <w:proofErr w:type="spellStart"/>
      <w:r w:rsidRPr="001B7F40">
        <w:rPr>
          <w:lang w:val="en-US"/>
        </w:rPr>
        <w:t>php</w:t>
      </w:r>
      <w:proofErr w:type="spellEnd"/>
      <w:proofErr w:type="gramEnd"/>
      <w:r w:rsidRPr="001B7F40">
        <w:rPr>
          <w:lang w:val="en-US"/>
        </w:rPr>
        <w:t xml:space="preserve"> echo $error; ?&gt;&lt;/div&gt;</w:t>
      </w:r>
    </w:p>
    <w:p w14:paraId="035968C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&lt;form action="</w:t>
      </w:r>
      <w:proofErr w:type="spellStart"/>
      <w:r w:rsidRPr="001B7F40">
        <w:rPr>
          <w:lang w:val="en-US"/>
        </w:rPr>
        <w:t>validateClub.php</w:t>
      </w:r>
      <w:proofErr w:type="spellEnd"/>
      <w:r w:rsidRPr="001B7F40">
        <w:rPr>
          <w:lang w:val="en-US"/>
        </w:rPr>
        <w:t>" method="POST"&gt;</w:t>
      </w:r>
    </w:p>
    <w:p w14:paraId="1815AC2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&lt;input type="hidden" name="check" value="" /&gt;</w:t>
      </w:r>
    </w:p>
    <w:p w14:paraId="127B2D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 xml:space="preserve">&lt;select name="club" id="clubs" size=7 </w:t>
      </w:r>
      <w:proofErr w:type="spellStart"/>
      <w:r w:rsidRPr="001B7F40">
        <w:rPr>
          <w:lang w:val="en-US"/>
        </w:rPr>
        <w:t>onchange</w:t>
      </w:r>
      <w:proofErr w:type="spellEnd"/>
      <w:r w:rsidRPr="001B7F40">
        <w:rPr>
          <w:lang w:val="en-US"/>
        </w:rPr>
        <w:t>="</w:t>
      </w:r>
      <w:proofErr w:type="spellStart"/>
      <w:proofErr w:type="gramStart"/>
      <w:r w:rsidRPr="001B7F40">
        <w:rPr>
          <w:lang w:val="en-US"/>
        </w:rPr>
        <w:t>checkCustom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)"&gt;</w:t>
      </w:r>
    </w:p>
    <w:p w14:paraId="1A853BC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</w:t>
      </w:r>
      <w:proofErr w:type="spellStart"/>
      <w:r w:rsidRPr="001B7F40">
        <w:rPr>
          <w:lang w:val="en-US"/>
        </w:rPr>
        <w:t>php</w:t>
      </w:r>
      <w:proofErr w:type="spellEnd"/>
      <w:proofErr w:type="gramEnd"/>
    </w:p>
    <w:p w14:paraId="045367F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echo</w:t>
      </w:r>
      <w:proofErr w:type="gramEnd"/>
      <w:r w:rsidRPr="001B7F40">
        <w:rPr>
          <w:lang w:val="en-US"/>
        </w:rPr>
        <w:t xml:space="preserve"> $output;</w:t>
      </w:r>
    </w:p>
    <w:p w14:paraId="0EC7147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0668EE8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&lt;option value='other'&gt;</w:t>
      </w:r>
      <w:proofErr w:type="gramStart"/>
      <w:r w:rsidRPr="001B7F40">
        <w:rPr>
          <w:lang w:val="en-US"/>
        </w:rPr>
        <w:t>Other</w:t>
      </w:r>
      <w:proofErr w:type="gramEnd"/>
      <w:r w:rsidRPr="001B7F40">
        <w:rPr>
          <w:lang w:val="en-US"/>
        </w:rPr>
        <w:t>&lt;/option&gt;</w:t>
      </w:r>
    </w:p>
    <w:p w14:paraId="0292731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&lt;/select&gt;</w:t>
      </w:r>
    </w:p>
    <w:p w14:paraId="475674A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5AC6EE9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 xml:space="preserve">&lt;div id="custom" style="display: </w:t>
      </w:r>
      <w:proofErr w:type="gramStart"/>
      <w:r w:rsidRPr="001B7F40">
        <w:rPr>
          <w:lang w:val="en-US"/>
        </w:rPr>
        <w:t>none;</w:t>
      </w:r>
      <w:proofErr w:type="gramEnd"/>
      <w:r w:rsidRPr="001B7F40">
        <w:rPr>
          <w:lang w:val="en-US"/>
        </w:rPr>
        <w:t>"&gt;</w:t>
      </w:r>
    </w:p>
    <w:p w14:paraId="1CBBC3E4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&lt;h3&gt;Sag uns deinen Verein:&lt;/h3&gt;</w:t>
      </w:r>
    </w:p>
    <w:p w14:paraId="6A56BBAC" w14:textId="77777777" w:rsidR="001B7F40" w:rsidRPr="001B7F40" w:rsidRDefault="001B7F40" w:rsidP="001B7F40">
      <w:pPr>
        <w:rPr>
          <w:lang w:val="en-US"/>
        </w:rPr>
      </w:pPr>
      <w:r>
        <w:tab/>
      </w:r>
      <w:r>
        <w:tab/>
      </w:r>
      <w:r>
        <w:tab/>
      </w:r>
      <w:r w:rsidRPr="001B7F40">
        <w:rPr>
          <w:lang w:val="en-US"/>
        </w:rPr>
        <w:t>&lt;input type="text" name="</w:t>
      </w:r>
      <w:proofErr w:type="spellStart"/>
      <w:r w:rsidRPr="001B7F40">
        <w:rPr>
          <w:lang w:val="en-US"/>
        </w:rPr>
        <w:t>newClub</w:t>
      </w:r>
      <w:proofErr w:type="spellEnd"/>
      <w:r w:rsidRPr="001B7F40">
        <w:rPr>
          <w:lang w:val="en-US"/>
        </w:rPr>
        <w:t xml:space="preserve">" </w:t>
      </w:r>
      <w:proofErr w:type="spellStart"/>
      <w:r w:rsidRPr="001B7F40">
        <w:rPr>
          <w:lang w:val="en-US"/>
        </w:rPr>
        <w:t>maxlength</w:t>
      </w:r>
      <w:proofErr w:type="spellEnd"/>
      <w:r w:rsidRPr="001B7F40">
        <w:rPr>
          <w:lang w:val="en-US"/>
        </w:rPr>
        <w:t>=64 placeholder="</w:t>
      </w:r>
      <w:proofErr w:type="spellStart"/>
      <w:r w:rsidRPr="001B7F40">
        <w:rPr>
          <w:lang w:val="en-US"/>
        </w:rPr>
        <w:t>Dein</w:t>
      </w:r>
      <w:proofErr w:type="spell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Verein</w:t>
      </w:r>
      <w:proofErr w:type="spellEnd"/>
      <w:r w:rsidRPr="001B7F40">
        <w:rPr>
          <w:lang w:val="en-US"/>
        </w:rPr>
        <w:t>"&gt;</w:t>
      </w:r>
    </w:p>
    <w:p w14:paraId="1C6A9804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&lt;/div&gt;</w:t>
      </w:r>
    </w:p>
    <w:p w14:paraId="4056A5D3" w14:textId="77777777" w:rsidR="001B7F40" w:rsidRDefault="001B7F40" w:rsidP="001B7F40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24575C" w14:textId="77777777" w:rsidR="001B7F40" w:rsidRPr="001B7F40" w:rsidRDefault="001B7F40" w:rsidP="001B7F40">
      <w:pPr>
        <w:rPr>
          <w:lang w:val="en-US"/>
        </w:rPr>
      </w:pPr>
      <w:r>
        <w:lastRenderedPageBreak/>
        <w:tab/>
      </w:r>
      <w:r>
        <w:tab/>
      </w:r>
      <w:r w:rsidRPr="001B7F40">
        <w:rPr>
          <w:lang w:val="en-US"/>
        </w:rPr>
        <w:t xml:space="preserve">&lt;input class="button </w:t>
      </w:r>
      <w:proofErr w:type="spellStart"/>
      <w:r w:rsidRPr="001B7F40">
        <w:rPr>
          <w:lang w:val="en-US"/>
        </w:rPr>
        <w:t>buttonVote</w:t>
      </w:r>
      <w:proofErr w:type="spellEnd"/>
      <w:r w:rsidRPr="001B7F40">
        <w:rPr>
          <w:lang w:val="en-US"/>
        </w:rPr>
        <w:t xml:space="preserve">" type="submit" value ="Vote!" name="vote" size=20 </w:t>
      </w:r>
      <w:proofErr w:type="spellStart"/>
      <w:r w:rsidRPr="001B7F40">
        <w:rPr>
          <w:lang w:val="en-US"/>
        </w:rPr>
        <w:t>onclick</w:t>
      </w:r>
      <w:proofErr w:type="spellEnd"/>
      <w:r w:rsidRPr="001B7F40">
        <w:rPr>
          <w:lang w:val="en-US"/>
        </w:rPr>
        <w:t>="</w:t>
      </w:r>
      <w:proofErr w:type="spellStart"/>
      <w:proofErr w:type="gramStart"/>
      <w:r w:rsidRPr="001B7F40">
        <w:rPr>
          <w:lang w:val="en-US"/>
        </w:rPr>
        <w:t>verifyInput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)" /&gt;</w:t>
      </w:r>
    </w:p>
    <w:p w14:paraId="283837BE" w14:textId="77777777" w:rsidR="001B7F40" w:rsidRDefault="001B7F40" w:rsidP="001B7F40">
      <w:r w:rsidRPr="001B7F40">
        <w:rPr>
          <w:lang w:val="en-US"/>
        </w:rPr>
        <w:tab/>
      </w:r>
      <w:r>
        <w:t>&lt;/form&gt;</w:t>
      </w:r>
    </w:p>
    <w:p w14:paraId="0FBF4D44" w14:textId="77777777" w:rsidR="001B7F40" w:rsidRDefault="001B7F40" w:rsidP="001B7F40">
      <w:r>
        <w:tab/>
        <w:t xml:space="preserve">Die aktuellen Ergebnisse kannst du dir &lt;a </w:t>
      </w:r>
      <w:proofErr w:type="spellStart"/>
      <w:r>
        <w:t>href</w:t>
      </w:r>
      <w:proofErr w:type="spellEnd"/>
      <w:r>
        <w:t>="</w:t>
      </w:r>
      <w:proofErr w:type="spellStart"/>
      <w:r>
        <w:t>results.php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="_blank"&gt;hier&lt;/a&gt; ansehen.</w:t>
      </w:r>
    </w:p>
    <w:p w14:paraId="3903E9FE" w14:textId="77777777" w:rsidR="001B7F40" w:rsidRDefault="001B7F40" w:rsidP="001B7F40">
      <w:r>
        <w:tab/>
      </w:r>
      <w:r>
        <w:tab/>
      </w:r>
      <w:r>
        <w:tab/>
      </w:r>
    </w:p>
    <w:p w14:paraId="66348944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&lt;script type="text/</w:t>
      </w:r>
      <w:proofErr w:type="spellStart"/>
      <w:r w:rsidRPr="001B7F40">
        <w:rPr>
          <w:lang w:val="en-US"/>
        </w:rPr>
        <w:t>javascript</w:t>
      </w:r>
      <w:proofErr w:type="spellEnd"/>
      <w:r w:rsidRPr="001B7F40">
        <w:rPr>
          <w:lang w:val="en-US"/>
        </w:rPr>
        <w:t>"&gt;</w:t>
      </w:r>
    </w:p>
    <w:p w14:paraId="0882E7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checkCustom</w:t>
      </w:r>
      <w:proofErr w:type="spellEnd"/>
      <w:r w:rsidRPr="001B7F40">
        <w:rPr>
          <w:lang w:val="en-US"/>
        </w:rPr>
        <w:t>() {</w:t>
      </w:r>
    </w:p>
    <w:p w14:paraId="20F0102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var</w:t>
      </w:r>
      <w:proofErr w:type="spellEnd"/>
      <w:proofErr w:type="gramEnd"/>
      <w:r w:rsidRPr="001B7F40">
        <w:rPr>
          <w:lang w:val="en-US"/>
        </w:rPr>
        <w:t xml:space="preserve"> x = </w:t>
      </w:r>
      <w:proofErr w:type="spellStart"/>
      <w:r w:rsidRPr="001B7F40">
        <w:rPr>
          <w:lang w:val="en-US"/>
        </w:rPr>
        <w:t>document.getElementById</w:t>
      </w:r>
      <w:proofErr w:type="spellEnd"/>
      <w:r w:rsidRPr="001B7F40">
        <w:rPr>
          <w:lang w:val="en-US"/>
        </w:rPr>
        <w:t>("clubs").value;</w:t>
      </w:r>
    </w:p>
    <w:p w14:paraId="34A93F5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(x == "other")  {</w:t>
      </w:r>
    </w:p>
    <w:p w14:paraId="5BF0319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document.getElementById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"custom").</w:t>
      </w:r>
      <w:proofErr w:type="spellStart"/>
      <w:r w:rsidRPr="001B7F40">
        <w:rPr>
          <w:lang w:val="en-US"/>
        </w:rPr>
        <w:t>style.display</w:t>
      </w:r>
      <w:proofErr w:type="spellEnd"/>
      <w:r w:rsidRPr="001B7F40">
        <w:rPr>
          <w:lang w:val="en-US"/>
        </w:rPr>
        <w:t>="block";</w:t>
      </w:r>
    </w:p>
    <w:p w14:paraId="28AB5C2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50FB060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document.getElementById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"custom").</w:t>
      </w:r>
      <w:proofErr w:type="spellStart"/>
      <w:r w:rsidRPr="001B7F40">
        <w:rPr>
          <w:lang w:val="en-US"/>
        </w:rPr>
        <w:t>style.display</w:t>
      </w:r>
      <w:proofErr w:type="spellEnd"/>
      <w:r w:rsidRPr="001B7F40">
        <w:rPr>
          <w:lang w:val="en-US"/>
        </w:rPr>
        <w:t>="none";</w:t>
      </w:r>
    </w:p>
    <w:p w14:paraId="49232DC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65A0396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}</w:t>
      </w:r>
    </w:p>
    <w:p w14:paraId="4EC820C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</w:p>
    <w:p w14:paraId="6E9D664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verifyInput</w:t>
      </w:r>
      <w:proofErr w:type="spellEnd"/>
      <w:r w:rsidRPr="001B7F40">
        <w:rPr>
          <w:lang w:val="en-US"/>
        </w:rPr>
        <w:t>()  {</w:t>
      </w:r>
    </w:p>
    <w:p w14:paraId="276892C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var</w:t>
      </w:r>
      <w:proofErr w:type="spellEnd"/>
      <w:proofErr w:type="gramEnd"/>
      <w:r w:rsidRPr="001B7F40">
        <w:rPr>
          <w:lang w:val="en-US"/>
        </w:rPr>
        <w:t xml:space="preserve"> check = </w:t>
      </w:r>
      <w:proofErr w:type="spellStart"/>
      <w:r w:rsidRPr="001B7F40">
        <w:rPr>
          <w:lang w:val="en-US"/>
        </w:rPr>
        <w:t>document.getElementsByName</w:t>
      </w:r>
      <w:proofErr w:type="spellEnd"/>
      <w:r w:rsidRPr="001B7F40">
        <w:rPr>
          <w:lang w:val="en-US"/>
        </w:rPr>
        <w:t>("check")[0];</w:t>
      </w:r>
    </w:p>
    <w:p w14:paraId="71D4652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(check != null)  {</w:t>
      </w:r>
    </w:p>
    <w:p w14:paraId="7C39D9E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var</w:t>
      </w:r>
      <w:proofErr w:type="spellEnd"/>
      <w:proofErr w:type="gramEnd"/>
      <w:r w:rsidRPr="001B7F40">
        <w:rPr>
          <w:lang w:val="en-US"/>
        </w:rPr>
        <w:t xml:space="preserve"> club = </w:t>
      </w:r>
      <w:proofErr w:type="spellStart"/>
      <w:r w:rsidRPr="001B7F40">
        <w:rPr>
          <w:lang w:val="en-US"/>
        </w:rPr>
        <w:t>document.getElementsByName</w:t>
      </w:r>
      <w:proofErr w:type="spellEnd"/>
      <w:r w:rsidRPr="001B7F40">
        <w:rPr>
          <w:lang w:val="en-US"/>
        </w:rPr>
        <w:t>("club")[0];</w:t>
      </w:r>
    </w:p>
    <w:p w14:paraId="5269E84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(club != null)  {</w:t>
      </w:r>
    </w:p>
    <w:p w14:paraId="4401F3B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var</w:t>
      </w:r>
      <w:proofErr w:type="spellEnd"/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optionIndex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club.selectedIndex</w:t>
      </w:r>
      <w:proofErr w:type="spellEnd"/>
      <w:r w:rsidRPr="001B7F40">
        <w:rPr>
          <w:lang w:val="en-US"/>
        </w:rPr>
        <w:t>;</w:t>
      </w:r>
    </w:p>
    <w:p w14:paraId="19F0A0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</w:t>
      </w:r>
      <w:proofErr w:type="spellStart"/>
      <w:r w:rsidRPr="001B7F40">
        <w:rPr>
          <w:lang w:val="en-US"/>
        </w:rPr>
        <w:t>optionIndex</w:t>
      </w:r>
      <w:proofErr w:type="spellEnd"/>
      <w:r w:rsidRPr="001B7F40">
        <w:rPr>
          <w:lang w:val="en-US"/>
        </w:rPr>
        <w:t xml:space="preserve"> != -1) {</w:t>
      </w:r>
    </w:p>
    <w:p w14:paraId="3F3A1A3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var</w:t>
      </w:r>
      <w:proofErr w:type="spellEnd"/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clubName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club.options</w:t>
      </w:r>
      <w:proofErr w:type="spellEnd"/>
      <w:r w:rsidRPr="001B7F40">
        <w:rPr>
          <w:lang w:val="en-US"/>
        </w:rPr>
        <w:t>[</w:t>
      </w:r>
      <w:proofErr w:type="spellStart"/>
      <w:r w:rsidRPr="001B7F40">
        <w:rPr>
          <w:lang w:val="en-US"/>
        </w:rPr>
        <w:t>optionIndex</w:t>
      </w:r>
      <w:proofErr w:type="spellEnd"/>
      <w:r w:rsidRPr="001B7F40">
        <w:rPr>
          <w:lang w:val="en-US"/>
        </w:rPr>
        <w:t>].text;</w:t>
      </w:r>
    </w:p>
    <w:p w14:paraId="330CD95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check.value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clubName</w:t>
      </w:r>
      <w:proofErr w:type="spellEnd"/>
      <w:r w:rsidRPr="001B7F40">
        <w:rPr>
          <w:lang w:val="en-US"/>
        </w:rPr>
        <w:t>;</w:t>
      </w:r>
    </w:p>
    <w:p w14:paraId="0EF9E5C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console.log(</w:t>
      </w:r>
      <w:proofErr w:type="gramEnd"/>
      <w:r w:rsidRPr="001B7F40">
        <w:rPr>
          <w:lang w:val="en-US"/>
        </w:rPr>
        <w:t>check);</w:t>
      </w:r>
    </w:p>
    <w:p w14:paraId="23EFAAC1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}</w:t>
      </w:r>
    </w:p>
    <w:p w14:paraId="3C7663D6" w14:textId="77777777" w:rsidR="001B7F40" w:rsidRDefault="001B7F40" w:rsidP="001B7F40">
      <w:r>
        <w:tab/>
      </w:r>
      <w:r>
        <w:tab/>
      </w:r>
      <w:r>
        <w:tab/>
      </w:r>
      <w:r>
        <w:tab/>
        <w:t>}</w:t>
      </w:r>
    </w:p>
    <w:p w14:paraId="24E0EBA6" w14:textId="77777777" w:rsidR="001B7F40" w:rsidRDefault="001B7F40" w:rsidP="001B7F40">
      <w:r>
        <w:tab/>
      </w:r>
      <w:r>
        <w:tab/>
      </w:r>
      <w:r>
        <w:tab/>
        <w:t>}</w:t>
      </w:r>
    </w:p>
    <w:p w14:paraId="63BD1027" w14:textId="77777777" w:rsidR="001B7F40" w:rsidRDefault="001B7F40" w:rsidP="001B7F40">
      <w:r>
        <w:tab/>
      </w:r>
      <w:r>
        <w:tab/>
        <w:t>}</w:t>
      </w:r>
    </w:p>
    <w:p w14:paraId="672181A1" w14:textId="77777777" w:rsidR="001B7F40" w:rsidRDefault="001B7F40" w:rsidP="001B7F40">
      <w:r>
        <w:tab/>
        <w:t>&lt;/</w:t>
      </w:r>
      <w:proofErr w:type="spellStart"/>
      <w:r>
        <w:t>script</w:t>
      </w:r>
      <w:proofErr w:type="spellEnd"/>
      <w:r>
        <w:t>&gt;</w:t>
      </w:r>
    </w:p>
    <w:p w14:paraId="0B76F90C" w14:textId="77777777" w:rsidR="001B7F40" w:rsidRDefault="001B7F40" w:rsidP="001B7F40">
      <w:r>
        <w:t>&lt;/</w:t>
      </w:r>
      <w:proofErr w:type="spellStart"/>
      <w:r>
        <w:t>body</w:t>
      </w:r>
      <w:proofErr w:type="spellEnd"/>
      <w:r>
        <w:t>&gt;</w:t>
      </w:r>
    </w:p>
    <w:p w14:paraId="1E1A0B90" w14:textId="77777777" w:rsidR="001B7F40" w:rsidRDefault="001B7F40" w:rsidP="001B7F40">
      <w:r>
        <w:t>&lt;/</w:t>
      </w:r>
      <w:proofErr w:type="spellStart"/>
      <w:r>
        <w:t>html</w:t>
      </w:r>
      <w:proofErr w:type="spellEnd"/>
      <w:r>
        <w:t>&gt;</w:t>
      </w:r>
    </w:p>
    <w:p w14:paraId="21A30390" w14:textId="77777777" w:rsidR="001B7F40" w:rsidRDefault="001B7F40">
      <w:r>
        <w:br w:type="page"/>
      </w:r>
    </w:p>
    <w:p w14:paraId="2A6705F9" w14:textId="77777777" w:rsidR="001B7F40" w:rsidRDefault="001B7F40" w:rsidP="001B7F40">
      <w:r w:rsidRPr="001B7F40">
        <w:rPr>
          <w:i/>
          <w:u w:val="single"/>
        </w:rPr>
        <w:lastRenderedPageBreak/>
        <w:t>A/</w:t>
      </w:r>
      <w:proofErr w:type="spellStart"/>
      <w:r w:rsidRPr="001B7F40">
        <w:rPr>
          <w:i/>
          <w:u w:val="single"/>
        </w:rPr>
        <w:t>validateClub.php</w:t>
      </w:r>
      <w:proofErr w:type="spellEnd"/>
      <w:r>
        <w:t xml:space="preserve"> – Validierungsdatei für das Formular auf der Startseite:</w:t>
      </w:r>
    </w:p>
    <w:p w14:paraId="6E6F7DD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&lt;?</w:t>
      </w:r>
      <w:proofErr w:type="spellStart"/>
      <w:r w:rsidRPr="001B7F40">
        <w:rPr>
          <w:lang w:val="en-US"/>
        </w:rPr>
        <w:t>php</w:t>
      </w:r>
      <w:proofErr w:type="spellEnd"/>
      <w:proofErr w:type="gramEnd"/>
    </w:p>
    <w:p w14:paraId="463B94F2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"../functions/</w:t>
      </w:r>
      <w:proofErr w:type="spellStart"/>
      <w:r w:rsidRPr="001B7F40">
        <w:rPr>
          <w:lang w:val="en-US"/>
        </w:rPr>
        <w:t>dbCredentials.php</w:t>
      </w:r>
      <w:proofErr w:type="spellEnd"/>
      <w:r w:rsidRPr="001B7F40">
        <w:rPr>
          <w:lang w:val="en-US"/>
        </w:rPr>
        <w:t>")</w:t>
      </w:r>
      <w:proofErr w:type="gramStart"/>
      <w:r w:rsidRPr="001B7F40">
        <w:rPr>
          <w:lang w:val="en-US"/>
        </w:rPr>
        <w:t>;  /</w:t>
      </w:r>
      <w:proofErr w:type="gramEnd"/>
      <w:r w:rsidRPr="001B7F40">
        <w:rPr>
          <w:lang w:val="en-US"/>
        </w:rPr>
        <w:t>/ created variables to login</w:t>
      </w:r>
    </w:p>
    <w:p w14:paraId="76CDDADB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require_</w:t>
      </w:r>
      <w:proofErr w:type="gramStart"/>
      <w:r w:rsidRPr="001B7F40">
        <w:rPr>
          <w:lang w:val="en-US"/>
        </w:rPr>
        <w:t>once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"../functions/</w:t>
      </w:r>
      <w:proofErr w:type="spellStart"/>
      <w:r w:rsidRPr="001B7F40">
        <w:rPr>
          <w:lang w:val="en-US"/>
        </w:rPr>
        <w:t>dbConnect.php</w:t>
      </w:r>
      <w:proofErr w:type="spellEnd"/>
      <w:r w:rsidRPr="001B7F40">
        <w:rPr>
          <w:lang w:val="en-US"/>
        </w:rPr>
        <w:t>");</w:t>
      </w:r>
    </w:p>
    <w:p w14:paraId="525206AF" w14:textId="77777777" w:rsidR="001B7F40" w:rsidRPr="001B7F40" w:rsidRDefault="001B7F40" w:rsidP="001B7F40">
      <w:pPr>
        <w:rPr>
          <w:lang w:val="en-US"/>
        </w:rPr>
      </w:pPr>
    </w:p>
    <w:p w14:paraId="2FD73C9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Return Error to previous Page</w:t>
      </w:r>
    </w:p>
    <w:p w14:paraId="6F3D597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</w:t>
      </w:r>
      <w:proofErr w:type="spellStart"/>
      <w:r w:rsidRPr="001B7F40">
        <w:rPr>
          <w:lang w:val="en-US"/>
        </w:rPr>
        <w:t>function_exists</w:t>
      </w:r>
      <w:proofErr w:type="spellEnd"/>
      <w:r w:rsidRPr="001B7F40">
        <w:rPr>
          <w:lang w:val="en-US"/>
        </w:rPr>
        <w:t>('</w:t>
      </w:r>
      <w:proofErr w:type="spell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'))  {</w:t>
      </w:r>
    </w:p>
    <w:p w14:paraId="1F9DB21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function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($err)  {</w:t>
      </w:r>
    </w:p>
    <w:p w14:paraId="7FC645C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die(</w:t>
      </w:r>
      <w:proofErr w:type="gramEnd"/>
      <w:r w:rsidRPr="001B7F40">
        <w:rPr>
          <w:lang w:val="en-US"/>
        </w:rPr>
        <w:t>header('Location: ./?error='.$err));</w:t>
      </w:r>
    </w:p>
    <w:p w14:paraId="746F64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706F0C0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F2CD1FD" w14:textId="77777777" w:rsidR="001B7F40" w:rsidRPr="001B7F40" w:rsidRDefault="001B7F40" w:rsidP="001B7F40">
      <w:pPr>
        <w:rPr>
          <w:lang w:val="en-US"/>
        </w:rPr>
      </w:pPr>
    </w:p>
    <w:p w14:paraId="2580BD57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</w:t>
      </w:r>
      <w:proofErr w:type="spellStart"/>
      <w:r w:rsidRPr="001B7F40">
        <w:rPr>
          <w:lang w:val="en-US"/>
        </w:rPr>
        <w:t>isset</w:t>
      </w:r>
      <w:proofErr w:type="spellEnd"/>
      <w:r w:rsidRPr="001B7F40">
        <w:rPr>
          <w:lang w:val="en-US"/>
        </w:rPr>
        <w:t>($_COOKIE['</w:t>
      </w:r>
      <w:proofErr w:type="spellStart"/>
      <w:r w:rsidRPr="001B7F40">
        <w:rPr>
          <w:lang w:val="en-US"/>
        </w:rPr>
        <w:t>club_vote</w:t>
      </w:r>
      <w:proofErr w:type="spellEnd"/>
      <w:r w:rsidRPr="001B7F40">
        <w:rPr>
          <w:lang w:val="en-US"/>
        </w:rPr>
        <w:t>'])) {</w:t>
      </w:r>
    </w:p>
    <w:p w14:paraId="56EC71C5" w14:textId="77777777" w:rsidR="001B7F40" w:rsidRDefault="001B7F40" w:rsidP="001B7F40">
      <w:r w:rsidRPr="001B7F40">
        <w:rPr>
          <w:lang w:val="en-US"/>
        </w:rPr>
        <w:tab/>
      </w:r>
      <w:proofErr w:type="spellStart"/>
      <w:r>
        <w:t>returnError</w:t>
      </w:r>
      <w:proofErr w:type="spellEnd"/>
      <w:r>
        <w:t>("Du hast bereits an der Umfrage teilgenommen!");</w:t>
      </w:r>
    </w:p>
    <w:p w14:paraId="47D5712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6261BB4E" w14:textId="77777777" w:rsidR="001B7F40" w:rsidRPr="001B7F40" w:rsidRDefault="001B7F40" w:rsidP="001B7F40">
      <w:pPr>
        <w:rPr>
          <w:lang w:val="en-US"/>
        </w:rPr>
      </w:pPr>
    </w:p>
    <w:p w14:paraId="5A5B81A4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</w:t>
      </w:r>
      <w:proofErr w:type="spellStart"/>
      <w:r w:rsidRPr="001B7F40">
        <w:rPr>
          <w:lang w:val="en-US"/>
        </w:rPr>
        <w:t>isset</w:t>
      </w:r>
      <w:proofErr w:type="spellEnd"/>
      <w:r w:rsidRPr="001B7F40">
        <w:rPr>
          <w:lang w:val="en-US"/>
        </w:rPr>
        <w:t>($_POST['club']))  {</w:t>
      </w:r>
    </w:p>
    <w:p w14:paraId="0389566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header(</w:t>
      </w:r>
      <w:proofErr w:type="gramEnd"/>
      <w:r w:rsidRPr="001B7F40">
        <w:rPr>
          <w:lang w:val="en-US"/>
        </w:rPr>
        <w:t>'Location: ./');</w:t>
      </w:r>
    </w:p>
    <w:p w14:paraId="46C4A7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exit</w:t>
      </w:r>
      <w:proofErr w:type="gramEnd"/>
      <w:r w:rsidRPr="001B7F40">
        <w:rPr>
          <w:lang w:val="en-US"/>
        </w:rPr>
        <w:t>;</w:t>
      </w:r>
    </w:p>
    <w:p w14:paraId="01682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13E26823" w14:textId="77777777" w:rsidR="001B7F40" w:rsidRPr="001B7F40" w:rsidRDefault="001B7F40" w:rsidP="001B7F40">
      <w:pPr>
        <w:rPr>
          <w:lang w:val="en-US"/>
        </w:rPr>
      </w:pPr>
    </w:p>
    <w:p w14:paraId="6FC1B81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$con = </w:t>
      </w:r>
      <w:proofErr w:type="spellStart"/>
      <w:r w:rsidRPr="001B7F40">
        <w:rPr>
          <w:lang w:val="en-US"/>
        </w:rPr>
        <w:t>open_</w:t>
      </w:r>
      <w:proofErr w:type="gramStart"/>
      <w:r w:rsidRPr="001B7F40">
        <w:rPr>
          <w:lang w:val="en-US"/>
        </w:rPr>
        <w:t>connection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servername</w:t>
      </w:r>
      <w:proofErr w:type="spellEnd"/>
      <w:r w:rsidRPr="001B7F40">
        <w:rPr>
          <w:lang w:val="en-US"/>
        </w:rPr>
        <w:t>, $username, $password, $database);</w:t>
      </w:r>
    </w:p>
    <w:p w14:paraId="75C04A9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$table = "</w:t>
      </w:r>
      <w:proofErr w:type="spellStart"/>
      <w:r w:rsidRPr="001B7F40">
        <w:rPr>
          <w:lang w:val="en-US"/>
        </w:rPr>
        <w:t>football_clubs</w:t>
      </w:r>
      <w:proofErr w:type="spellEnd"/>
      <w:r w:rsidRPr="001B7F40">
        <w:rPr>
          <w:lang w:val="en-US"/>
        </w:rPr>
        <w:t>";</w:t>
      </w:r>
    </w:p>
    <w:p w14:paraId="6CFA9197" w14:textId="77777777" w:rsidR="001B7F40" w:rsidRPr="001B7F40" w:rsidRDefault="001B7F40" w:rsidP="001B7F40">
      <w:pPr>
        <w:rPr>
          <w:lang w:val="en-US"/>
        </w:rPr>
      </w:pPr>
    </w:p>
    <w:p w14:paraId="63B04F1B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</w:t>
      </w:r>
      <w:proofErr w:type="spellStart"/>
      <w:r w:rsidRPr="001B7F40">
        <w:rPr>
          <w:lang w:val="en-US"/>
        </w:rPr>
        <w:t>isset</w:t>
      </w:r>
      <w:proofErr w:type="spellEnd"/>
      <w:r w:rsidRPr="001B7F40">
        <w:rPr>
          <w:lang w:val="en-US"/>
        </w:rPr>
        <w:t>($_POST['check']))  {</w:t>
      </w:r>
    </w:p>
    <w:p w14:paraId="7DD7A56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"Not Valid Input!");</w:t>
      </w:r>
    </w:p>
    <w:p w14:paraId="54F093F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C6A46A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$check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'check'];</w:t>
      </w:r>
    </w:p>
    <w:p w14:paraId="0424295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'club'];</w:t>
      </w:r>
    </w:p>
    <w:p w14:paraId="7A51BC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$other = ($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 == "other"? </w:t>
      </w:r>
      <w:proofErr w:type="gramStart"/>
      <w:r w:rsidRPr="001B7F40">
        <w:rPr>
          <w:lang w:val="en-US"/>
        </w:rPr>
        <w:t>true :</w:t>
      </w:r>
      <w:proofErr w:type="gramEnd"/>
      <w:r w:rsidRPr="001B7F40">
        <w:rPr>
          <w:lang w:val="en-US"/>
        </w:rPr>
        <w:t xml:space="preserve"> false);</w:t>
      </w:r>
    </w:p>
    <w:p w14:paraId="2CCA9CC8" w14:textId="77777777" w:rsidR="001B7F40" w:rsidRPr="001B7F40" w:rsidRDefault="001B7F40" w:rsidP="001B7F40">
      <w:pPr>
        <w:rPr>
          <w:lang w:val="en-US"/>
        </w:rPr>
      </w:pPr>
    </w:p>
    <w:p w14:paraId="73ED6A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Lock Database</w:t>
      </w:r>
    </w:p>
    <w:p w14:paraId="7623C1F3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autocommit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false);</w:t>
      </w:r>
    </w:p>
    <w:p w14:paraId="54D46E9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</w:t>
      </w:r>
      <w:proofErr w:type="spellStart"/>
      <w:r w:rsidRPr="001B7F40">
        <w:rPr>
          <w:lang w:val="en-US"/>
        </w:rPr>
        <w:t>mysqli_begin_</w:t>
      </w:r>
      <w:proofErr w:type="gramStart"/>
      <w:r w:rsidRPr="001B7F40">
        <w:rPr>
          <w:lang w:val="en-US"/>
        </w:rPr>
        <w:t>transaction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$con);</w:t>
      </w:r>
    </w:p>
    <w:p w14:paraId="74A3F65D" w14:textId="77777777" w:rsidR="001B7F40" w:rsidRPr="001B7F40" w:rsidRDefault="001B7F40" w:rsidP="001B7F40">
      <w:pPr>
        <w:rPr>
          <w:lang w:val="en-US"/>
        </w:rPr>
      </w:pPr>
    </w:p>
    <w:p w14:paraId="512F479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Deactivated JavaScript would lead that $check won't be changed on submit</w:t>
      </w:r>
    </w:p>
    <w:p w14:paraId="1DDB5FB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Check if valid</w:t>
      </w:r>
    </w:p>
    <w:p w14:paraId="03F4288F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</w:t>
      </w:r>
      <w:proofErr w:type="spellStart"/>
      <w:r w:rsidRPr="001B7F40">
        <w:rPr>
          <w:lang w:val="en-US"/>
        </w:rPr>
        <w:t>preg_match</w:t>
      </w:r>
      <w:proofErr w:type="spellEnd"/>
      <w:r w:rsidRPr="001B7F40">
        <w:rPr>
          <w:lang w:val="en-US"/>
        </w:rPr>
        <w:t>("/^[0-9]+$/", 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) &amp;&amp; empty($check)) {</w:t>
      </w:r>
    </w:p>
    <w:p w14:paraId="48C49C1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"SELECT 1 FROM $table WHERE 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39A4E3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5C28EEA3" w14:textId="7FC5E456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</w:t>
      </w:r>
      <w:r>
        <w:rPr>
          <w:lang w:val="en-US"/>
        </w:rPr>
        <w:t>nd_</w:t>
      </w:r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, '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', $</w:t>
      </w:r>
      <w:proofErr w:type="spellStart"/>
      <w:r>
        <w:rPr>
          <w:lang w:val="en-US"/>
        </w:rPr>
        <w:t>club_id</w:t>
      </w:r>
      <w:proofErr w:type="spellEnd"/>
      <w:r>
        <w:rPr>
          <w:lang w:val="en-US"/>
        </w:rPr>
        <w:t>);</w:t>
      </w:r>
    </w:p>
    <w:p w14:paraId="2957BC02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}  else</w:t>
      </w:r>
      <w:proofErr w:type="gramEnd"/>
      <w:r w:rsidRPr="001B7F40">
        <w:rPr>
          <w:lang w:val="en-US"/>
        </w:rPr>
        <w:t xml:space="preserve">  {</w:t>
      </w:r>
    </w:p>
    <w:p w14:paraId="25D4559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"SELECT 1 FROM $table WHERE 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 xml:space="preserve"> AND 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 xml:space="preserve">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";</w:t>
      </w:r>
    </w:p>
    <w:p w14:paraId="5DE3886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7CF47A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param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'is', 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, $check);</w:t>
      </w:r>
    </w:p>
    <w:p w14:paraId="49FA81F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2A589A5A" w14:textId="77777777" w:rsidR="001B7F40" w:rsidRPr="001B7F40" w:rsidRDefault="001B7F40" w:rsidP="001B7F40">
      <w:pPr>
        <w:rPr>
          <w:lang w:val="en-US"/>
        </w:rPr>
      </w:pPr>
    </w:p>
    <w:p w14:paraId="24263C53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69E4F685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0FD2394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$results = </w:t>
      </w:r>
      <w:proofErr w:type="spellStart"/>
      <w:r w:rsidRPr="001B7F40">
        <w:rPr>
          <w:lang w:val="en-US"/>
        </w:rPr>
        <w:t>mysqli_stmt_num_</w:t>
      </w:r>
      <w:proofErr w:type="gramStart"/>
      <w:r w:rsidRPr="001B7F40">
        <w:rPr>
          <w:lang w:val="en-US"/>
        </w:rPr>
        <w:t>rows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7FFB8465" w14:textId="65D5BDBD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6F131E16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if</w:t>
      </w:r>
      <w:proofErr w:type="gramEnd"/>
      <w:r w:rsidRPr="001B7F40">
        <w:rPr>
          <w:lang w:val="en-US"/>
        </w:rPr>
        <w:t xml:space="preserve"> ($other &amp;&amp; empty($_POST['</w:t>
      </w:r>
      <w:proofErr w:type="spellStart"/>
      <w:r w:rsidRPr="001B7F40">
        <w:rPr>
          <w:lang w:val="en-US"/>
        </w:rPr>
        <w:t>newClub</w:t>
      </w:r>
      <w:proofErr w:type="spellEnd"/>
      <w:r w:rsidRPr="001B7F40">
        <w:rPr>
          <w:lang w:val="en-US"/>
        </w:rPr>
        <w:t>']))  {</w:t>
      </w:r>
    </w:p>
    <w:p w14:paraId="4B761486" w14:textId="77777777" w:rsidR="001B7F40" w:rsidRDefault="001B7F40" w:rsidP="001B7F40">
      <w:r w:rsidRPr="001B7F40">
        <w:rPr>
          <w:lang w:val="en-US"/>
        </w:rPr>
        <w:tab/>
      </w:r>
      <w:proofErr w:type="spellStart"/>
      <w:r>
        <w:t>returnError</w:t>
      </w:r>
      <w:proofErr w:type="spellEnd"/>
      <w:r>
        <w:t>("Bitte gib deinen neuen Verein ein!");</w:t>
      </w:r>
    </w:p>
    <w:p w14:paraId="0BFE2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3115F34D" w14:textId="77777777" w:rsidR="001B7F40" w:rsidRPr="001B7F40" w:rsidRDefault="001B7F40" w:rsidP="001B7F40">
      <w:pPr>
        <w:rPr>
          <w:lang w:val="en-US"/>
        </w:rPr>
      </w:pPr>
    </w:p>
    <w:p w14:paraId="3223A0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No Match</w:t>
      </w:r>
    </w:p>
    <w:p w14:paraId="1BC4919A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== 0 &amp;&amp; !$other)  {</w:t>
      </w:r>
    </w:p>
    <w:p w14:paraId="5F127D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"Not Valid Input!");</w:t>
      </w:r>
    </w:p>
    <w:p w14:paraId="636D94D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7DF4FC1C" w14:textId="77777777" w:rsidR="001B7F40" w:rsidRPr="001B7F40" w:rsidRDefault="001B7F40" w:rsidP="001B7F40">
      <w:pPr>
        <w:rPr>
          <w:lang w:val="en-US"/>
        </w:rPr>
      </w:pPr>
    </w:p>
    <w:p w14:paraId="3A78B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 xml:space="preserve">// </w:t>
      </w:r>
      <w:proofErr w:type="gramStart"/>
      <w:r w:rsidRPr="001B7F40">
        <w:rPr>
          <w:lang w:val="en-US"/>
        </w:rPr>
        <w:t>New</w:t>
      </w:r>
      <w:proofErr w:type="gramEnd"/>
      <w:r w:rsidRPr="001B7F40">
        <w:rPr>
          <w:lang w:val="en-US"/>
        </w:rPr>
        <w:t xml:space="preserve"> suggestion</w:t>
      </w:r>
    </w:p>
    <w:p w14:paraId="44A520A0" w14:textId="7777777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($other)  {</w:t>
      </w:r>
    </w:p>
    <w:p w14:paraId="0DE17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$suggestion = $_</w:t>
      </w:r>
      <w:proofErr w:type="gramStart"/>
      <w:r w:rsidRPr="001B7F40">
        <w:rPr>
          <w:lang w:val="en-US"/>
        </w:rPr>
        <w:t>POST[</w:t>
      </w:r>
      <w:proofErr w:type="gramEnd"/>
      <w:r w:rsidRPr="001B7F40">
        <w:rPr>
          <w:lang w:val="en-US"/>
        </w:rPr>
        <w:t>'</w:t>
      </w:r>
      <w:proofErr w:type="spellStart"/>
      <w:r w:rsidRPr="001B7F40">
        <w:rPr>
          <w:lang w:val="en-US"/>
        </w:rPr>
        <w:t>newClub</w:t>
      </w:r>
      <w:proofErr w:type="spellEnd"/>
      <w:r w:rsidRPr="001B7F40">
        <w:rPr>
          <w:lang w:val="en-US"/>
        </w:rPr>
        <w:t>'];</w:t>
      </w:r>
    </w:p>
    <w:p w14:paraId="1D6139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35F8D0B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// </w:t>
      </w:r>
      <w:proofErr w:type="gramStart"/>
      <w:r w:rsidRPr="001B7F40">
        <w:rPr>
          <w:lang w:val="en-US"/>
        </w:rPr>
        <w:t>Already</w:t>
      </w:r>
      <w:proofErr w:type="gramEnd"/>
      <w:r w:rsidRPr="001B7F40">
        <w:rPr>
          <w:lang w:val="en-US"/>
        </w:rPr>
        <w:t xml:space="preserve"> exists?</w:t>
      </w:r>
    </w:p>
    <w:p w14:paraId="256C6B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"SELECT 1 FROM $table WHERE 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 xml:space="preserve">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4B5C585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30B6ABE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param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's', $suggestion);</w:t>
      </w:r>
    </w:p>
    <w:p w14:paraId="6AED4E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2CE1BF3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6B7128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$results = </w:t>
      </w:r>
      <w:proofErr w:type="spellStart"/>
      <w:r w:rsidRPr="001B7F40">
        <w:rPr>
          <w:lang w:val="en-US"/>
        </w:rPr>
        <w:t>mysqli_stmt_num_</w:t>
      </w:r>
      <w:proofErr w:type="gramStart"/>
      <w:r w:rsidRPr="001B7F40">
        <w:rPr>
          <w:lang w:val="en-US"/>
        </w:rPr>
        <w:t>rows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6F3EA92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51ED554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18EE541A" w14:textId="77777777" w:rsidR="001B7F40" w:rsidRDefault="001B7F40" w:rsidP="001B7F40"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($results != </w:t>
      </w:r>
      <w:r>
        <w:t>0)  {</w:t>
      </w:r>
    </w:p>
    <w:p w14:paraId="0A1D16DB" w14:textId="77777777" w:rsidR="001B7F40" w:rsidRDefault="001B7F40" w:rsidP="001B7F40">
      <w:r>
        <w:tab/>
      </w:r>
      <w:r>
        <w:tab/>
      </w:r>
      <w:proofErr w:type="spellStart"/>
      <w:r>
        <w:t>returnError</w:t>
      </w:r>
      <w:proofErr w:type="spellEnd"/>
      <w:r>
        <w:t>("Diesen Verein gibt es bereits, bitte in der Liste auswählen!");</w:t>
      </w:r>
    </w:p>
    <w:p w14:paraId="190285E2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}</w:t>
      </w:r>
    </w:p>
    <w:p w14:paraId="10D6FD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2B5CB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Insert</w:t>
      </w:r>
    </w:p>
    <w:p w14:paraId="3357BA7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"INSERT INTO `$table` (`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>`, `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>`) VALUES (</w:t>
      </w:r>
      <w:proofErr w:type="gramStart"/>
      <w:r w:rsidRPr="001B7F40">
        <w:rPr>
          <w:lang w:val="en-US"/>
        </w:rPr>
        <w:t>?,</w:t>
      </w:r>
      <w:proofErr w:type="gramEnd"/>
      <w:r w:rsidRPr="001B7F40">
        <w:rPr>
          <w:lang w:val="en-US"/>
        </w:rPr>
        <w:t xml:space="preserve"> 1)";</w:t>
      </w:r>
    </w:p>
    <w:p w14:paraId="4799E01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7535CEC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param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's', $suggestion);</w:t>
      </w:r>
    </w:p>
    <w:p w14:paraId="2C4AA9F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47685F4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mysqli_stmt_store_</w:t>
      </w:r>
      <w:proofErr w:type="gramStart"/>
      <w:r w:rsidRPr="001B7F40">
        <w:rPr>
          <w:lang w:val="en-US"/>
        </w:rPr>
        <w:t>result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0A1CC14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insert_id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mysqli_stmt_insert_</w:t>
      </w:r>
      <w:proofErr w:type="gramStart"/>
      <w:r w:rsidRPr="001B7F40">
        <w:rPr>
          <w:lang w:val="en-US"/>
        </w:rPr>
        <w:t>id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0C2F6C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12501AF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2627481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($</w:t>
      </w:r>
      <w:proofErr w:type="spellStart"/>
      <w:r w:rsidRPr="001B7F40">
        <w:rPr>
          <w:lang w:val="en-US"/>
        </w:rPr>
        <w:t>insert_id</w:t>
      </w:r>
      <w:proofErr w:type="spellEnd"/>
      <w:r w:rsidRPr="001B7F40">
        <w:rPr>
          <w:lang w:val="en-US"/>
        </w:rPr>
        <w:t xml:space="preserve"> == 0)  {</w:t>
      </w:r>
    </w:p>
    <w:p w14:paraId="4C04F2A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"Unknown Error while Inserting Custom Club '$suggestion'!");</w:t>
      </w:r>
    </w:p>
    <w:p w14:paraId="74DD737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EA285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6BDBE1F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// Set output values</w:t>
      </w:r>
    </w:p>
    <w:p w14:paraId="6D79B49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 xml:space="preserve"> = $suggestion;</w:t>
      </w:r>
    </w:p>
    <w:p w14:paraId="71123E0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 xml:space="preserve"> = 1;</w:t>
      </w:r>
    </w:p>
    <w:p w14:paraId="63E17FE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</w:p>
    <w:p w14:paraId="5CF4D58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>`) as fans FROM $table;";</w:t>
      </w:r>
    </w:p>
    <w:p w14:paraId="37AF70C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sql_result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query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60859379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</w:t>
      </w:r>
      <w:proofErr w:type="spellStart"/>
      <w:r w:rsidRPr="001B7F40">
        <w:rPr>
          <w:lang w:val="en-US"/>
        </w:rPr>
        <w:t>sql_result</w:t>
      </w:r>
      <w:proofErr w:type="spellEnd"/>
      <w:r w:rsidRPr="001B7F40">
        <w:rPr>
          <w:lang w:val="en-US"/>
        </w:rPr>
        <w:t>) {</w:t>
      </w:r>
    </w:p>
    <w:p w14:paraId="7F77705B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"An Error occurred while getting the total amount of fans.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 . "'");</w:t>
      </w:r>
    </w:p>
    <w:p w14:paraId="241E4660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387E9955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 xml:space="preserve">$row = </w:t>
      </w:r>
      <w:proofErr w:type="spellStart"/>
      <w:r w:rsidRPr="001B7F40">
        <w:rPr>
          <w:lang w:val="en-US"/>
        </w:rPr>
        <w:t>mysqli_fetch_</w:t>
      </w:r>
      <w:proofErr w:type="gramStart"/>
      <w:r w:rsidRPr="001B7F40">
        <w:rPr>
          <w:lang w:val="en-US"/>
        </w:rPr>
        <w:t>assoc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sql_result</w:t>
      </w:r>
      <w:proofErr w:type="spellEnd"/>
      <w:r w:rsidRPr="001B7F40">
        <w:rPr>
          <w:lang w:val="en-US"/>
        </w:rPr>
        <w:t>);</w:t>
      </w:r>
    </w:p>
    <w:p w14:paraId="370ABAED" w14:textId="5A3C5E11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$fans = $</w:t>
      </w:r>
      <w:proofErr w:type="gramStart"/>
      <w:r w:rsidRPr="001B7F40">
        <w:rPr>
          <w:lang w:val="en-US"/>
        </w:rPr>
        <w:t>row[</w:t>
      </w:r>
      <w:proofErr w:type="gramEnd"/>
      <w:r w:rsidRPr="001B7F40">
        <w:rPr>
          <w:lang w:val="en-US"/>
        </w:rPr>
        <w:t>'fans'];</w:t>
      </w:r>
    </w:p>
    <w:p w14:paraId="0F0D015E" w14:textId="47F0EBF7" w:rsidR="001B7F40" w:rsidRPr="001B7F40" w:rsidRDefault="001B7F40" w:rsidP="001B7F40">
      <w:pPr>
        <w:rPr>
          <w:lang w:val="en-US"/>
        </w:rPr>
      </w:pPr>
      <w:proofErr w:type="gramStart"/>
      <w:r w:rsidRPr="001B7F40">
        <w:rPr>
          <w:lang w:val="en-US"/>
        </w:rPr>
        <w:lastRenderedPageBreak/>
        <w:t>}  else</w:t>
      </w:r>
      <w:proofErr w:type="gramEnd"/>
      <w:r w:rsidRPr="001B7F40">
        <w:rPr>
          <w:lang w:val="en-US"/>
        </w:rPr>
        <w:t xml:space="preserve">  {</w:t>
      </w:r>
    </w:p>
    <w:p w14:paraId="00FA2C0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"UPDATE $table SET 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 xml:space="preserve"> + 1 WHERE 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 xml:space="preserve"> </w:t>
      </w:r>
      <w:proofErr w:type="gramStart"/>
      <w:r w:rsidRPr="001B7F40">
        <w:rPr>
          <w:lang w:val="en-US"/>
        </w:rPr>
        <w:t>= ?</w:t>
      </w:r>
      <w:proofErr w:type="gramEnd"/>
      <w:r w:rsidRPr="001B7F40">
        <w:rPr>
          <w:lang w:val="en-US"/>
        </w:rPr>
        <w:t>;";</w:t>
      </w:r>
    </w:p>
    <w:p w14:paraId="1877907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3DEEC8A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 {</w:t>
      </w:r>
    </w:p>
    <w:p w14:paraId="0C9396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"An Error occurred while updating the Football Table.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 . "'");</w:t>
      </w:r>
    </w:p>
    <w:p w14:paraId="150E06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560916AC" w14:textId="77777777" w:rsidR="001B7F40" w:rsidRPr="001B7F40" w:rsidRDefault="001B7F40" w:rsidP="001B7F40">
      <w:pPr>
        <w:rPr>
          <w:lang w:val="en-US"/>
        </w:rPr>
      </w:pPr>
    </w:p>
    <w:p w14:paraId="35B7BB2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param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'</w:t>
      </w:r>
      <w:proofErr w:type="spellStart"/>
      <w:r w:rsidRPr="001B7F40">
        <w:rPr>
          <w:lang w:val="en-US"/>
        </w:rPr>
        <w:t>i</w:t>
      </w:r>
      <w:proofErr w:type="spellEnd"/>
      <w:r w:rsidRPr="001B7F40">
        <w:rPr>
          <w:lang w:val="en-US"/>
        </w:rPr>
        <w:t>', 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);</w:t>
      </w:r>
    </w:p>
    <w:p w14:paraId="6494560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29B562F3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2EA1C94A" w14:textId="77777777" w:rsidR="001B7F40" w:rsidRPr="001B7F40" w:rsidRDefault="001B7F40" w:rsidP="001B7F40">
      <w:pPr>
        <w:rPr>
          <w:lang w:val="en-US"/>
        </w:rPr>
      </w:pPr>
    </w:p>
    <w:p w14:paraId="0FB3DA8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 xml:space="preserve"> = "SELECT *, (SELECT </w:t>
      </w:r>
      <w:proofErr w:type="gramStart"/>
      <w:r w:rsidRPr="001B7F40">
        <w:rPr>
          <w:lang w:val="en-US"/>
        </w:rPr>
        <w:t>SUM(</w:t>
      </w:r>
      <w:proofErr w:type="gramEnd"/>
      <w:r w:rsidRPr="001B7F40">
        <w:rPr>
          <w:lang w:val="en-US"/>
        </w:rPr>
        <w:t>`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>`) FROM $table) as fans FROM $table WHERE `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` = ?;";</w:t>
      </w:r>
    </w:p>
    <w:p w14:paraId="01D31AD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 xml:space="preserve"> =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prepare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$con, $</w:t>
      </w:r>
      <w:proofErr w:type="spellStart"/>
      <w:r w:rsidRPr="001B7F40">
        <w:rPr>
          <w:lang w:val="en-US"/>
        </w:rPr>
        <w:t>sql</w:t>
      </w:r>
      <w:proofErr w:type="spellEnd"/>
      <w:r w:rsidRPr="001B7F40">
        <w:rPr>
          <w:lang w:val="en-US"/>
        </w:rPr>
        <w:t>);</w:t>
      </w:r>
    </w:p>
    <w:p w14:paraId="1AB8E9D2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if</w:t>
      </w:r>
      <w:proofErr w:type="gramEnd"/>
      <w:r w:rsidRPr="001B7F40">
        <w:rPr>
          <w:lang w:val="en-US"/>
        </w:rPr>
        <w:t xml:space="preserve"> (!$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 {</w:t>
      </w:r>
    </w:p>
    <w:p w14:paraId="42EED69D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spellStart"/>
      <w:proofErr w:type="gramStart"/>
      <w:r w:rsidRPr="001B7F40">
        <w:rPr>
          <w:lang w:val="en-US"/>
        </w:rPr>
        <w:t>returnError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"An Error occurred while evaluating the response. Error: '</w:t>
      </w:r>
      <w:proofErr w:type="gramStart"/>
      <w:r w:rsidRPr="001B7F40">
        <w:rPr>
          <w:lang w:val="en-US"/>
        </w:rPr>
        <w:t>" .</w:t>
      </w:r>
      <w:proofErr w:type="gramEnd"/>
      <w:r w:rsidRPr="001B7F40">
        <w:rPr>
          <w:lang w:val="en-US"/>
        </w:rPr>
        <w:t xml:space="preserve"> </w:t>
      </w: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error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 . "'");</w:t>
      </w:r>
    </w:p>
    <w:p w14:paraId="5FAC0DC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}</w:t>
      </w:r>
    </w:p>
    <w:p w14:paraId="6699E688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param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"</w:t>
      </w:r>
      <w:proofErr w:type="spellStart"/>
      <w:r w:rsidRPr="001B7F40">
        <w:rPr>
          <w:lang w:val="en-US"/>
        </w:rPr>
        <w:t>i</w:t>
      </w:r>
      <w:proofErr w:type="spellEnd"/>
      <w:r w:rsidRPr="001B7F40">
        <w:rPr>
          <w:lang w:val="en-US"/>
        </w:rPr>
        <w:t>", 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);</w:t>
      </w:r>
    </w:p>
    <w:p w14:paraId="392DDBAE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execute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2F5167BF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mysqli_stmt_bind_</w:t>
      </w:r>
      <w:proofErr w:type="gramStart"/>
      <w:r w:rsidRPr="001B7F40">
        <w:rPr>
          <w:lang w:val="en-US"/>
        </w:rPr>
        <w:t>result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, $</w:t>
      </w:r>
      <w:proofErr w:type="spellStart"/>
      <w:r w:rsidRPr="001B7F40">
        <w:rPr>
          <w:lang w:val="en-US"/>
        </w:rPr>
        <w:t>club_id</w:t>
      </w:r>
      <w:proofErr w:type="spellEnd"/>
      <w:r w:rsidRPr="001B7F40">
        <w:rPr>
          <w:lang w:val="en-US"/>
        </w:rPr>
        <w:t>, $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>, $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>, $fans);</w:t>
      </w:r>
    </w:p>
    <w:p w14:paraId="6105D37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fetch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378D73B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proofErr w:type="spellStart"/>
      <w:r w:rsidRPr="001B7F40">
        <w:rPr>
          <w:lang w:val="en-US"/>
        </w:rPr>
        <w:t>mysqli_stmt_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stmt</w:t>
      </w:r>
      <w:proofErr w:type="spellEnd"/>
      <w:r w:rsidRPr="001B7F40">
        <w:rPr>
          <w:lang w:val="en-US"/>
        </w:rPr>
        <w:t>);</w:t>
      </w:r>
    </w:p>
    <w:p w14:paraId="489CE8E7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}</w:t>
      </w:r>
    </w:p>
    <w:p w14:paraId="469FD350" w14:textId="77777777" w:rsidR="001B7F40" w:rsidRPr="001B7F40" w:rsidRDefault="001B7F40" w:rsidP="001B7F40">
      <w:pPr>
        <w:rPr>
          <w:lang w:val="en-US"/>
        </w:rPr>
      </w:pPr>
    </w:p>
    <w:p w14:paraId="7C7A8564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Commit</w:t>
      </w:r>
    </w:p>
    <w:p w14:paraId="035C4BA9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commit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$con);</w:t>
      </w:r>
    </w:p>
    <w:p w14:paraId="06CF4F77" w14:textId="77777777" w:rsidR="001B7F40" w:rsidRPr="001B7F40" w:rsidRDefault="001B7F40" w:rsidP="001B7F40">
      <w:pPr>
        <w:rPr>
          <w:lang w:val="en-US"/>
        </w:rPr>
      </w:pPr>
    </w:p>
    <w:p w14:paraId="5A283D2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// Unlock Database</w:t>
      </w:r>
    </w:p>
    <w:p w14:paraId="54BDFDF8" w14:textId="77777777" w:rsidR="001B7F40" w:rsidRPr="001B7F40" w:rsidRDefault="001B7F40" w:rsidP="001B7F40">
      <w:pPr>
        <w:rPr>
          <w:lang w:val="en-US"/>
        </w:rPr>
      </w:pPr>
      <w:proofErr w:type="spellStart"/>
      <w:r w:rsidRPr="001B7F40">
        <w:rPr>
          <w:lang w:val="en-US"/>
        </w:rPr>
        <w:t>mysqli_</w:t>
      </w:r>
      <w:proofErr w:type="gramStart"/>
      <w:r w:rsidRPr="001B7F40">
        <w:rPr>
          <w:lang w:val="en-US"/>
        </w:rPr>
        <w:t>close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$con);</w:t>
      </w:r>
    </w:p>
    <w:p w14:paraId="17C4EAEA" w14:textId="77777777" w:rsidR="001B7F40" w:rsidRPr="001B7F40" w:rsidRDefault="001B7F40" w:rsidP="001B7F40">
      <w:pPr>
        <w:rPr>
          <w:lang w:val="en-US"/>
        </w:rPr>
      </w:pPr>
    </w:p>
    <w:p w14:paraId="7874C1FC" w14:textId="77777777" w:rsidR="001B7F40" w:rsidRPr="001B7F40" w:rsidRDefault="001B7F40" w:rsidP="001B7F40">
      <w:pPr>
        <w:rPr>
          <w:lang w:val="en-US"/>
        </w:rPr>
      </w:pPr>
      <w:proofErr w:type="spellStart"/>
      <w:proofErr w:type="gramStart"/>
      <w:r w:rsidRPr="001B7F40">
        <w:rPr>
          <w:lang w:val="en-US"/>
        </w:rPr>
        <w:t>setcookie</w:t>
      </w:r>
      <w:proofErr w:type="spellEnd"/>
      <w:r w:rsidRPr="001B7F40">
        <w:rPr>
          <w:lang w:val="en-US"/>
        </w:rPr>
        <w:t>(</w:t>
      </w:r>
      <w:proofErr w:type="gramEnd"/>
      <w:r w:rsidRPr="001B7F40">
        <w:rPr>
          <w:lang w:val="en-US"/>
        </w:rPr>
        <w:t>"</w:t>
      </w:r>
      <w:proofErr w:type="spellStart"/>
      <w:r w:rsidRPr="001B7F40">
        <w:rPr>
          <w:lang w:val="en-US"/>
        </w:rPr>
        <w:t>club_vote</w:t>
      </w:r>
      <w:proofErr w:type="spellEnd"/>
      <w:r w:rsidRPr="001B7F40">
        <w:rPr>
          <w:lang w:val="en-US"/>
        </w:rPr>
        <w:t>", "Done", time()+60*60*24*(3*365 + 366));</w:t>
      </w:r>
    </w:p>
    <w:p w14:paraId="3242DC7B" w14:textId="77777777" w:rsidR="001B7F40" w:rsidRPr="001B7F40" w:rsidRDefault="001B7F40" w:rsidP="001B7F40">
      <w:pPr>
        <w:rPr>
          <w:lang w:val="en-US"/>
        </w:rPr>
      </w:pPr>
    </w:p>
    <w:p w14:paraId="4A111EF1" w14:textId="77777777" w:rsidR="001B7F40" w:rsidRDefault="001B7F40" w:rsidP="001B7F40">
      <w:r>
        <w:t>$out = "&lt;</w:t>
      </w:r>
      <w:proofErr w:type="spellStart"/>
      <w:r>
        <w:t>center</w:t>
      </w:r>
      <w:proofErr w:type="spellEnd"/>
      <w:r>
        <w:t>&gt;Du hast erfolgreich für &lt;b&gt;$</w:t>
      </w:r>
      <w:proofErr w:type="spellStart"/>
      <w:r>
        <w:t>club_name</w:t>
      </w:r>
      <w:proofErr w:type="spellEnd"/>
      <w:r>
        <w:t>&lt;/b&gt; gestimmt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>&gt;</w:t>
      </w:r>
    </w:p>
    <w:p w14:paraId="0DDCEF9A" w14:textId="77777777" w:rsidR="001B7F40" w:rsidRDefault="001B7F40" w:rsidP="001B7F40">
      <w:r w:rsidRPr="001B7F40">
        <w:rPr>
          <w:lang w:val="en-US"/>
        </w:rPr>
        <w:t>&lt;b&gt;$</w:t>
      </w:r>
      <w:proofErr w:type="spellStart"/>
      <w:r w:rsidRPr="001B7F40">
        <w:rPr>
          <w:lang w:val="en-US"/>
        </w:rPr>
        <w:t>club_name</w:t>
      </w:r>
      <w:proofErr w:type="spellEnd"/>
      <w:r w:rsidRPr="001B7F40">
        <w:rPr>
          <w:lang w:val="en-US"/>
        </w:rPr>
        <w:t xml:space="preserve">&lt;/b&gt; hat </w:t>
      </w:r>
      <w:proofErr w:type="spellStart"/>
      <w:r w:rsidRPr="001B7F40">
        <w:rPr>
          <w:lang w:val="en-US"/>
        </w:rPr>
        <w:t>bereits</w:t>
      </w:r>
      <w:proofErr w:type="spellEnd"/>
      <w:r w:rsidRPr="001B7F40">
        <w:rPr>
          <w:lang w:val="en-US"/>
        </w:rPr>
        <w:t xml:space="preserve"> &lt;b&gt;$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 xml:space="preserve"> Fan"</w:t>
      </w:r>
      <w:proofErr w:type="gramStart"/>
      <w:r w:rsidRPr="001B7F40">
        <w:rPr>
          <w:lang w:val="en-US"/>
        </w:rPr>
        <w:t>.(</w:t>
      </w:r>
      <w:proofErr w:type="gramEnd"/>
      <w:r w:rsidRPr="001B7F40">
        <w:rPr>
          <w:lang w:val="en-US"/>
        </w:rPr>
        <w:t>$</w:t>
      </w:r>
      <w:proofErr w:type="spellStart"/>
      <w:r w:rsidRPr="001B7F40">
        <w:rPr>
          <w:lang w:val="en-US"/>
        </w:rPr>
        <w:t>club_votes</w:t>
      </w:r>
      <w:proofErr w:type="spellEnd"/>
      <w:r w:rsidRPr="001B7F40">
        <w:rPr>
          <w:lang w:val="en-US"/>
        </w:rPr>
        <w:t xml:space="preserve"> == 1 ? </w:t>
      </w:r>
      <w:r>
        <w:t>"" : "s")."&lt;/b&gt;. :D&lt;</w:t>
      </w:r>
      <w:proofErr w:type="spellStart"/>
      <w:r>
        <w:t>br</w:t>
      </w:r>
      <w:proofErr w:type="spellEnd"/>
      <w:r>
        <w:t>&gt;</w:t>
      </w:r>
    </w:p>
    <w:p w14:paraId="6FE09792" w14:textId="77777777" w:rsidR="001B7F40" w:rsidRDefault="001B7F40" w:rsidP="001B7F40">
      <w:r>
        <w:t>Insgesamt ".($</w:t>
      </w:r>
      <w:proofErr w:type="spellStart"/>
      <w:r>
        <w:t>fans</w:t>
      </w:r>
      <w:proofErr w:type="spellEnd"/>
      <w:r>
        <w:t xml:space="preserve"> != 1 ? "haben bereits $</w:t>
      </w:r>
      <w:proofErr w:type="spellStart"/>
      <w:r>
        <w:t>fans</w:t>
      </w:r>
      <w:proofErr w:type="spellEnd"/>
      <w:r>
        <w:t xml:space="preserve"> Personen</w:t>
      </w:r>
      <w:proofErr w:type="gramStart"/>
      <w:r>
        <w:t>" :</w:t>
      </w:r>
      <w:proofErr w:type="gramEnd"/>
      <w:r>
        <w:t xml:space="preserve"> "hat bereits eine Person")." abgestimmt.&lt;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34FCFD3" w14:textId="142DE243" w:rsidR="001B7F40" w:rsidRDefault="001B7F40" w:rsidP="001B7F40">
      <w:r>
        <w:t xml:space="preserve">&lt;a </w:t>
      </w:r>
      <w:proofErr w:type="spellStart"/>
      <w:r>
        <w:t>href</w:t>
      </w:r>
      <w:proofErr w:type="spellEnd"/>
      <w:r>
        <w:t>='</w:t>
      </w:r>
      <w:proofErr w:type="spellStart"/>
      <w:r>
        <w:t>results.php</w:t>
      </w:r>
      <w:proofErr w:type="spellEnd"/>
      <w:r>
        <w:t>'&gt;Hier&lt;/a&gt; kannst du sehen, wie bislang abgestimmt wurde</w:t>
      </w:r>
      <w:proofErr w:type="gramStart"/>
      <w:r>
        <w:t>.&lt;</w:t>
      </w:r>
      <w:proofErr w:type="gramEnd"/>
      <w:r>
        <w:t>/</w:t>
      </w:r>
      <w:proofErr w:type="spellStart"/>
      <w:r>
        <w:t>center</w:t>
      </w:r>
      <w:proofErr w:type="spellEnd"/>
      <w:r>
        <w:t>&gt;";</w:t>
      </w:r>
    </w:p>
    <w:p w14:paraId="57E4B801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?&gt;</w:t>
      </w:r>
    </w:p>
    <w:p w14:paraId="7C73DCFF" w14:textId="77777777" w:rsidR="001B7F40" w:rsidRPr="001B7F40" w:rsidRDefault="001B7F40" w:rsidP="001B7F40">
      <w:pPr>
        <w:rPr>
          <w:lang w:val="en-US"/>
        </w:rPr>
      </w:pPr>
    </w:p>
    <w:p w14:paraId="03F20C4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html</w:t>
      </w:r>
      <w:proofErr w:type="gramEnd"/>
      <w:r w:rsidRPr="001B7F40">
        <w:rPr>
          <w:lang w:val="en-US"/>
        </w:rPr>
        <w:t>&gt;</w:t>
      </w:r>
    </w:p>
    <w:p w14:paraId="77CE2ADA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head</w:t>
      </w:r>
      <w:proofErr w:type="gramEnd"/>
      <w:r w:rsidRPr="001B7F40">
        <w:rPr>
          <w:lang w:val="en-US"/>
        </w:rPr>
        <w:t>&gt;</w:t>
      </w:r>
    </w:p>
    <w:p w14:paraId="3B4EE156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  <w:t>&lt;</w:t>
      </w:r>
      <w:proofErr w:type="gramStart"/>
      <w:r w:rsidRPr="001B7F40">
        <w:rPr>
          <w:lang w:val="en-US"/>
        </w:rPr>
        <w:t>meta</w:t>
      </w:r>
      <w:proofErr w:type="gramEnd"/>
      <w:r w:rsidRPr="001B7F40">
        <w:rPr>
          <w:lang w:val="en-US"/>
        </w:rPr>
        <w:t xml:space="preserve"> charset="UTF-8"&gt;</w:t>
      </w:r>
    </w:p>
    <w:p w14:paraId="5C2768B2" w14:textId="77777777" w:rsidR="001B7F40" w:rsidRDefault="001B7F40" w:rsidP="001B7F40">
      <w:r w:rsidRPr="001B7F40">
        <w:rPr>
          <w:lang w:val="en-US"/>
        </w:rPr>
        <w:tab/>
      </w:r>
      <w:r w:rsidRPr="001B7F40">
        <w:rPr>
          <w:lang w:val="en-US"/>
        </w:rPr>
        <w:tab/>
      </w:r>
      <w:r>
        <w:t>&lt;title&gt;Erfolgreich abgestimmt</w:t>
      </w:r>
      <w:proofErr w:type="gramStart"/>
      <w:r>
        <w:t>!&lt;</w:t>
      </w:r>
      <w:proofErr w:type="gramEnd"/>
      <w:r>
        <w:t>/title&gt;</w:t>
      </w:r>
    </w:p>
    <w:p w14:paraId="6EE8674D" w14:textId="77777777" w:rsidR="001B7F40" w:rsidRDefault="001B7F40" w:rsidP="001B7F40">
      <w:r>
        <w:tab/>
        <w:t>&lt;/</w:t>
      </w:r>
      <w:proofErr w:type="spellStart"/>
      <w:r>
        <w:t>head</w:t>
      </w:r>
      <w:proofErr w:type="spellEnd"/>
      <w:r>
        <w:t>&gt;</w:t>
      </w:r>
    </w:p>
    <w:p w14:paraId="64CFF1BA" w14:textId="77777777" w:rsidR="001B7F40" w:rsidRPr="001B7F40" w:rsidRDefault="001B7F40" w:rsidP="001B7F40">
      <w:pPr>
        <w:rPr>
          <w:lang w:val="en-US"/>
        </w:rPr>
      </w:pPr>
      <w:r>
        <w:tab/>
      </w:r>
      <w:r w:rsidRPr="001B7F40">
        <w:rPr>
          <w:lang w:val="en-US"/>
        </w:rPr>
        <w:t>&lt;</w:t>
      </w:r>
      <w:proofErr w:type="gramStart"/>
      <w:r w:rsidRPr="001B7F40">
        <w:rPr>
          <w:lang w:val="en-US"/>
        </w:rPr>
        <w:t>body</w:t>
      </w:r>
      <w:proofErr w:type="gramEnd"/>
      <w:r w:rsidRPr="001B7F40">
        <w:rPr>
          <w:lang w:val="en-US"/>
        </w:rPr>
        <w:t>&gt;</w:t>
      </w:r>
    </w:p>
    <w:p w14:paraId="1879570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</w:r>
      <w:r w:rsidRPr="001B7F40">
        <w:rPr>
          <w:lang w:val="en-US"/>
        </w:rPr>
        <w:tab/>
      </w:r>
      <w:proofErr w:type="gramStart"/>
      <w:r w:rsidRPr="001B7F40">
        <w:rPr>
          <w:lang w:val="en-US"/>
        </w:rPr>
        <w:t>&lt;?</w:t>
      </w:r>
      <w:proofErr w:type="spellStart"/>
      <w:r w:rsidRPr="001B7F40">
        <w:rPr>
          <w:lang w:val="en-US"/>
        </w:rPr>
        <w:t>php</w:t>
      </w:r>
      <w:proofErr w:type="spellEnd"/>
      <w:proofErr w:type="gramEnd"/>
      <w:r w:rsidRPr="001B7F40">
        <w:rPr>
          <w:lang w:val="en-US"/>
        </w:rPr>
        <w:t xml:space="preserve"> echo $out; ?&gt;</w:t>
      </w:r>
    </w:p>
    <w:p w14:paraId="020D1F1C" w14:textId="77777777" w:rsidR="001B7F40" w:rsidRPr="001B7F40" w:rsidRDefault="001B7F40" w:rsidP="001B7F40">
      <w:pPr>
        <w:rPr>
          <w:lang w:val="en-US"/>
        </w:rPr>
      </w:pPr>
      <w:r w:rsidRPr="001B7F40">
        <w:rPr>
          <w:lang w:val="en-US"/>
        </w:rPr>
        <w:tab/>
        <w:t>&lt;/body&gt;</w:t>
      </w:r>
    </w:p>
    <w:p w14:paraId="737B4757" w14:textId="77777777" w:rsidR="00352A10" w:rsidRDefault="001B7F40" w:rsidP="001B7F40">
      <w:r>
        <w:t>&lt;/</w:t>
      </w:r>
      <w:proofErr w:type="spellStart"/>
      <w:r>
        <w:t>html</w:t>
      </w:r>
      <w:proofErr w:type="spellEnd"/>
      <w:r>
        <w:t>&gt;</w:t>
      </w:r>
    </w:p>
    <w:p w14:paraId="75FC1AAC" w14:textId="77777777" w:rsidR="003B644E" w:rsidRDefault="003B644E">
      <w:r w:rsidRPr="003B644E">
        <w:rPr>
          <w:i/>
          <w:u w:val="single"/>
        </w:rPr>
        <w:lastRenderedPageBreak/>
        <w:t>A/</w:t>
      </w:r>
      <w:proofErr w:type="spellStart"/>
      <w:r w:rsidRPr="003B644E">
        <w:rPr>
          <w:i/>
          <w:u w:val="single"/>
        </w:rPr>
        <w:t>results.php</w:t>
      </w:r>
      <w:proofErr w:type="spellEnd"/>
      <w:r>
        <w:t xml:space="preserve"> – Datei zum Anzeigen der aktuellen Abstimmungsergebnisse:</w:t>
      </w:r>
    </w:p>
    <w:p w14:paraId="51F411DA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</w:t>
      </w:r>
      <w:proofErr w:type="spellStart"/>
      <w:r w:rsidRPr="003B644E">
        <w:rPr>
          <w:lang w:val="en-US"/>
        </w:rPr>
        <w:t>php</w:t>
      </w:r>
      <w:proofErr w:type="spellEnd"/>
      <w:proofErr w:type="gramEnd"/>
    </w:p>
    <w:p w14:paraId="1B5DC644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header(</w:t>
      </w:r>
      <w:proofErr w:type="gramEnd"/>
      <w:r w:rsidRPr="003B644E">
        <w:rPr>
          <w:lang w:val="en-US"/>
        </w:rPr>
        <w:t>'Content-Type: text/html; charset=utf-8');</w:t>
      </w:r>
    </w:p>
    <w:p w14:paraId="778BF205" w14:textId="77777777" w:rsidR="003B644E" w:rsidRPr="003B644E" w:rsidRDefault="003B644E" w:rsidP="003B644E">
      <w:pPr>
        <w:rPr>
          <w:lang w:val="en-US"/>
        </w:rPr>
      </w:pPr>
      <w:proofErr w:type="spellStart"/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"../functions/</w:t>
      </w:r>
      <w:proofErr w:type="spellStart"/>
      <w:r w:rsidRPr="003B644E">
        <w:rPr>
          <w:lang w:val="en-US"/>
        </w:rPr>
        <w:t>dbCredentials.php</w:t>
      </w:r>
      <w:proofErr w:type="spellEnd"/>
      <w:r w:rsidRPr="003B644E">
        <w:rPr>
          <w:lang w:val="en-US"/>
        </w:rPr>
        <w:t>")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created variables to login</w:t>
      </w:r>
    </w:p>
    <w:p w14:paraId="4ED0A96B" w14:textId="77777777" w:rsidR="003B644E" w:rsidRPr="003B644E" w:rsidRDefault="003B644E" w:rsidP="003B644E">
      <w:pPr>
        <w:rPr>
          <w:lang w:val="en-US"/>
        </w:rPr>
      </w:pPr>
      <w:proofErr w:type="spellStart"/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"../functions/</w:t>
      </w:r>
      <w:proofErr w:type="spellStart"/>
      <w:r w:rsidRPr="003B644E">
        <w:rPr>
          <w:lang w:val="en-US"/>
        </w:rPr>
        <w:t>dbConnect.php</w:t>
      </w:r>
      <w:proofErr w:type="spellEnd"/>
      <w:r w:rsidRPr="003B644E">
        <w:rPr>
          <w:lang w:val="en-US"/>
        </w:rPr>
        <w:t>");</w:t>
      </w:r>
    </w:p>
    <w:p w14:paraId="36005499" w14:textId="77777777" w:rsidR="003B644E" w:rsidRPr="003B644E" w:rsidRDefault="003B644E" w:rsidP="003B644E">
      <w:pPr>
        <w:rPr>
          <w:lang w:val="en-US"/>
        </w:rPr>
      </w:pPr>
    </w:p>
    <w:p w14:paraId="45BA4C8C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include(</w:t>
      </w:r>
      <w:proofErr w:type="gramEnd"/>
      <w:r w:rsidRPr="003B644E">
        <w:rPr>
          <w:lang w:val="en-US"/>
        </w:rPr>
        <w:t>"</w:t>
      </w:r>
      <w:proofErr w:type="spellStart"/>
      <w:r w:rsidRPr="003B644E">
        <w:rPr>
          <w:lang w:val="en-US"/>
        </w:rPr>
        <w:t>graph.php</w:t>
      </w:r>
      <w:proofErr w:type="spellEnd"/>
      <w:r w:rsidRPr="003B644E">
        <w:rPr>
          <w:lang w:val="en-US"/>
        </w:rPr>
        <w:t>");</w:t>
      </w:r>
    </w:p>
    <w:p w14:paraId="17175DF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</w:t>
      </w:r>
      <w:proofErr w:type="spellStart"/>
      <w:r w:rsidRPr="003B644E">
        <w:rPr>
          <w:lang w:val="en-US"/>
        </w:rPr>
        <w:t>removeNull</w:t>
      </w:r>
      <w:proofErr w:type="spellEnd"/>
      <w:r w:rsidRPr="003B644E">
        <w:rPr>
          <w:lang w:val="en-US"/>
        </w:rPr>
        <w:t xml:space="preserve"> = true;</w:t>
      </w:r>
    </w:p>
    <w:p w14:paraId="767CB507" w14:textId="77777777" w:rsidR="003B644E" w:rsidRPr="003B644E" w:rsidRDefault="003B644E" w:rsidP="003B644E">
      <w:pPr>
        <w:rPr>
          <w:lang w:val="en-US"/>
        </w:rPr>
      </w:pPr>
    </w:p>
    <w:p w14:paraId="2939C7C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 xml:space="preserve">$con = </w:t>
      </w:r>
      <w:proofErr w:type="spellStart"/>
      <w:r w:rsidRPr="003B644E">
        <w:rPr>
          <w:lang w:val="en-US"/>
        </w:rPr>
        <w:t>open_</w:t>
      </w:r>
      <w:proofErr w:type="gramStart"/>
      <w:r w:rsidRPr="003B644E">
        <w:rPr>
          <w:lang w:val="en-US"/>
        </w:rPr>
        <w:t>connection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</w:t>
      </w:r>
      <w:proofErr w:type="spellStart"/>
      <w:r w:rsidRPr="003B644E">
        <w:rPr>
          <w:lang w:val="en-US"/>
        </w:rPr>
        <w:t>servername</w:t>
      </w:r>
      <w:proofErr w:type="spellEnd"/>
      <w:r w:rsidRPr="003B644E">
        <w:rPr>
          <w:lang w:val="en-US"/>
        </w:rPr>
        <w:t>, $username, $password, $database);</w:t>
      </w:r>
    </w:p>
    <w:p w14:paraId="28B0F47B" w14:textId="77777777" w:rsidR="003B644E" w:rsidRPr="003B644E" w:rsidRDefault="003B644E" w:rsidP="003B644E">
      <w:pPr>
        <w:rPr>
          <w:lang w:val="en-US"/>
        </w:rPr>
      </w:pPr>
    </w:p>
    <w:p w14:paraId="279FE37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</w:t>
      </w:r>
      <w:proofErr w:type="spellStart"/>
      <w:r w:rsidRPr="003B644E">
        <w:rPr>
          <w:lang w:val="en-US"/>
        </w:rPr>
        <w:t>sql</w:t>
      </w:r>
      <w:proofErr w:type="spellEnd"/>
      <w:r w:rsidRPr="003B644E">
        <w:rPr>
          <w:lang w:val="en-US"/>
        </w:rPr>
        <w:t xml:space="preserve"> = "SELECT *, </w:t>
      </w:r>
      <w:proofErr w:type="gramStart"/>
      <w:r w:rsidRPr="003B644E">
        <w:rPr>
          <w:lang w:val="en-US"/>
        </w:rPr>
        <w:t>CONCAT(</w:t>
      </w:r>
      <w:proofErr w:type="gramEnd"/>
    </w:p>
    <w:p w14:paraId="3BE5D20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(CASE WHEN</w:t>
      </w:r>
    </w:p>
    <w:p w14:paraId="7AB6235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>`</w:t>
      </w:r>
      <w:proofErr w:type="spellStart"/>
      <w:r w:rsidRPr="003B644E">
        <w:rPr>
          <w:lang w:val="en-US"/>
        </w:rPr>
        <w:t>club_votes</w:t>
      </w:r>
      <w:proofErr w:type="spellEnd"/>
      <w:r w:rsidRPr="003B644E">
        <w:rPr>
          <w:lang w:val="en-US"/>
        </w:rPr>
        <w:t xml:space="preserve">`) FROM </w:t>
      </w:r>
      <w:proofErr w:type="spellStart"/>
      <w:r w:rsidRPr="003B644E">
        <w:rPr>
          <w:lang w:val="en-US"/>
        </w:rPr>
        <w:t>football_clubs</w:t>
      </w:r>
      <w:proofErr w:type="spellEnd"/>
      <w:r w:rsidRPr="003B644E">
        <w:rPr>
          <w:lang w:val="en-US"/>
        </w:rPr>
        <w:t>) = 0</w:t>
      </w:r>
    </w:p>
    <w:p w14:paraId="3875A1A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THEN</w:t>
      </w:r>
    </w:p>
    <w:p w14:paraId="13C8868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0 </w:t>
      </w:r>
    </w:p>
    <w:p w14:paraId="0EDD954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ELSE</w:t>
      </w:r>
    </w:p>
    <w:p w14:paraId="65B3988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club_votes</w:t>
      </w:r>
      <w:proofErr w:type="spellEnd"/>
      <w:r w:rsidRPr="003B644E">
        <w:rPr>
          <w:lang w:val="en-US"/>
        </w:rPr>
        <w:t xml:space="preserve"> * 100 / 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>`</w:t>
      </w:r>
      <w:proofErr w:type="spellStart"/>
      <w:r w:rsidRPr="003B644E">
        <w:rPr>
          <w:lang w:val="en-US"/>
        </w:rPr>
        <w:t>club_votes</w:t>
      </w:r>
      <w:proofErr w:type="spellEnd"/>
      <w:r w:rsidRPr="003B644E">
        <w:rPr>
          <w:lang w:val="en-US"/>
        </w:rPr>
        <w:t xml:space="preserve">`) FROM </w:t>
      </w:r>
      <w:proofErr w:type="spellStart"/>
      <w:r w:rsidRPr="003B644E">
        <w:rPr>
          <w:lang w:val="en-US"/>
        </w:rPr>
        <w:t>football_clubs</w:t>
      </w:r>
      <w:proofErr w:type="spellEnd"/>
      <w:r w:rsidRPr="003B644E">
        <w:rPr>
          <w:lang w:val="en-US"/>
        </w:rPr>
        <w:t xml:space="preserve">) </w:t>
      </w:r>
    </w:p>
    <w:p w14:paraId="35EF82E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 END), '%') as percent,</w:t>
      </w:r>
    </w:p>
    <w:p w14:paraId="407DCE8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 xml:space="preserve">(SELECT </w:t>
      </w:r>
      <w:proofErr w:type="gramStart"/>
      <w:r w:rsidRPr="003B644E">
        <w:rPr>
          <w:lang w:val="en-US"/>
        </w:rPr>
        <w:t>SUM(</w:t>
      </w:r>
      <w:proofErr w:type="gramEnd"/>
      <w:r w:rsidRPr="003B644E">
        <w:rPr>
          <w:lang w:val="en-US"/>
        </w:rPr>
        <w:t>`</w:t>
      </w:r>
      <w:proofErr w:type="spellStart"/>
      <w:r w:rsidRPr="003B644E">
        <w:rPr>
          <w:lang w:val="en-US"/>
        </w:rPr>
        <w:t>club_votes</w:t>
      </w:r>
      <w:proofErr w:type="spellEnd"/>
      <w:r w:rsidRPr="003B644E">
        <w:rPr>
          <w:lang w:val="en-US"/>
        </w:rPr>
        <w:t xml:space="preserve">`) FROM </w:t>
      </w:r>
      <w:proofErr w:type="spellStart"/>
      <w:r w:rsidRPr="003B644E">
        <w:rPr>
          <w:lang w:val="en-US"/>
        </w:rPr>
        <w:t>football_clubs</w:t>
      </w:r>
      <w:proofErr w:type="spellEnd"/>
      <w:r w:rsidRPr="003B644E">
        <w:rPr>
          <w:lang w:val="en-US"/>
        </w:rPr>
        <w:t xml:space="preserve">) as fans FROM </w:t>
      </w:r>
      <w:proofErr w:type="spellStart"/>
      <w:r w:rsidRPr="003B644E">
        <w:rPr>
          <w:lang w:val="en-US"/>
        </w:rPr>
        <w:t>football_clubs</w:t>
      </w:r>
      <w:proofErr w:type="spellEnd"/>
      <w:r w:rsidRPr="003B644E">
        <w:rPr>
          <w:lang w:val="en-US"/>
        </w:rPr>
        <w:t>;";</w:t>
      </w:r>
    </w:p>
    <w:p w14:paraId="3568FF7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 xml:space="preserve">$result = </w:t>
      </w:r>
      <w:proofErr w:type="spellStart"/>
      <w:r w:rsidRPr="003B644E">
        <w:rPr>
          <w:lang w:val="en-US"/>
        </w:rPr>
        <w:t>mysqli_</w:t>
      </w:r>
      <w:proofErr w:type="gramStart"/>
      <w:r w:rsidRPr="003B644E">
        <w:rPr>
          <w:lang w:val="en-US"/>
        </w:rPr>
        <w:t>query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$con, $</w:t>
      </w:r>
      <w:proofErr w:type="spellStart"/>
      <w:r w:rsidRPr="003B644E">
        <w:rPr>
          <w:lang w:val="en-US"/>
        </w:rPr>
        <w:t>sql</w:t>
      </w:r>
      <w:proofErr w:type="spellEnd"/>
      <w:r w:rsidRPr="003B644E">
        <w:rPr>
          <w:lang w:val="en-US"/>
        </w:rPr>
        <w:t>);</w:t>
      </w:r>
    </w:p>
    <w:p w14:paraId="181E2E36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(!$result)  {</w:t>
      </w:r>
    </w:p>
    <w:p w14:paraId="58DF9240" w14:textId="77777777" w:rsidR="003B644E" w:rsidRDefault="003B644E" w:rsidP="003B644E"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die(</w:t>
      </w:r>
      <w:proofErr w:type="gramEnd"/>
      <w:r w:rsidRPr="003B644E">
        <w:rPr>
          <w:lang w:val="en-US"/>
        </w:rPr>
        <w:t>"An Error occurred while getting the Football Teams. Error: '</w:t>
      </w:r>
      <w:proofErr w:type="gramStart"/>
      <w:r w:rsidRPr="003B644E">
        <w:rPr>
          <w:lang w:val="en-US"/>
        </w:rPr>
        <w:t>" .</w:t>
      </w:r>
      <w:proofErr w:type="gramEnd"/>
      <w:r w:rsidRPr="003B644E">
        <w:rPr>
          <w:lang w:val="en-US"/>
        </w:rPr>
        <w:t xml:space="preserve"> </w:t>
      </w:r>
      <w:proofErr w:type="spellStart"/>
      <w:r w:rsidRPr="003B644E">
        <w:rPr>
          <w:lang w:val="en-US"/>
        </w:rPr>
        <w:t>mysqli_</w:t>
      </w:r>
      <w:proofErr w:type="gramStart"/>
      <w:r w:rsidRPr="003B644E">
        <w:rPr>
          <w:lang w:val="en-US"/>
        </w:rPr>
        <w:t>error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 xml:space="preserve">$con) . </w:t>
      </w:r>
      <w:r>
        <w:t>"'");</w:t>
      </w:r>
    </w:p>
    <w:p w14:paraId="13FA89C7" w14:textId="77777777" w:rsidR="003B644E" w:rsidRDefault="003B644E" w:rsidP="003B644E">
      <w:r>
        <w:t>}</w:t>
      </w:r>
    </w:p>
    <w:p w14:paraId="0D8459AF" w14:textId="77777777" w:rsidR="003B644E" w:rsidRDefault="003B644E" w:rsidP="003B644E"/>
    <w:p w14:paraId="29713F81" w14:textId="77777777" w:rsidR="003B644E" w:rsidRDefault="003B644E" w:rsidP="003B644E">
      <w:r>
        <w:t>$</w:t>
      </w:r>
      <w:proofErr w:type="spellStart"/>
      <w:r>
        <w:t>output</w:t>
      </w:r>
      <w:proofErr w:type="spellEnd"/>
      <w:r>
        <w:t xml:space="preserve"> = "";</w:t>
      </w:r>
    </w:p>
    <w:p w14:paraId="789E02CA" w14:textId="77777777" w:rsidR="003B644E" w:rsidRDefault="003B644E" w:rsidP="003B644E">
      <w:r>
        <w:t>$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();    // </w:t>
      </w:r>
      <w:proofErr w:type="spellStart"/>
      <w:r>
        <w:t>Votes</w:t>
      </w:r>
      <w:proofErr w:type="spellEnd"/>
    </w:p>
    <w:p w14:paraId="60DDF1C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 xml:space="preserve">$legend = </w:t>
      </w:r>
      <w:proofErr w:type="gramStart"/>
      <w:r w:rsidRPr="003B644E">
        <w:rPr>
          <w:lang w:val="en-US"/>
        </w:rPr>
        <w:t>array(</w:t>
      </w:r>
      <w:proofErr w:type="gramEnd"/>
      <w:r w:rsidRPr="003B644E">
        <w:rPr>
          <w:lang w:val="en-US"/>
        </w:rPr>
        <w:t>);  // Names</w:t>
      </w:r>
    </w:p>
    <w:p w14:paraId="3D920709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while</w:t>
      </w:r>
      <w:proofErr w:type="gramEnd"/>
      <w:r w:rsidRPr="003B644E">
        <w:rPr>
          <w:lang w:val="en-US"/>
        </w:rPr>
        <w:t xml:space="preserve"> ($row = </w:t>
      </w:r>
      <w:proofErr w:type="spellStart"/>
      <w:r w:rsidRPr="003B644E">
        <w:rPr>
          <w:lang w:val="en-US"/>
        </w:rPr>
        <w:t>mysqli_fetch_assoc</w:t>
      </w:r>
      <w:proofErr w:type="spellEnd"/>
      <w:r w:rsidRPr="003B644E">
        <w:rPr>
          <w:lang w:val="en-US"/>
        </w:rPr>
        <w:t>($result))  {</w:t>
      </w:r>
    </w:p>
    <w:p w14:paraId="2624BBA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$name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</w:t>
      </w:r>
      <w:proofErr w:type="spellStart"/>
      <w:r w:rsidRPr="003B644E">
        <w:rPr>
          <w:lang w:val="en-US"/>
        </w:rPr>
        <w:t>club_name</w:t>
      </w:r>
      <w:proofErr w:type="spellEnd"/>
      <w:r w:rsidRPr="003B644E">
        <w:rPr>
          <w:lang w:val="en-US"/>
        </w:rPr>
        <w:t>'];</w:t>
      </w:r>
    </w:p>
    <w:p w14:paraId="6A3F2E1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$votes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</w:t>
      </w:r>
      <w:proofErr w:type="spellStart"/>
      <w:r w:rsidRPr="003B644E">
        <w:rPr>
          <w:lang w:val="en-US"/>
        </w:rPr>
        <w:t>club_votes</w:t>
      </w:r>
      <w:proofErr w:type="spellEnd"/>
      <w:r w:rsidRPr="003B644E">
        <w:rPr>
          <w:lang w:val="en-US"/>
        </w:rPr>
        <w:t>'];</w:t>
      </w:r>
    </w:p>
    <w:p w14:paraId="14D8D678" w14:textId="77777777" w:rsidR="003B644E" w:rsidRDefault="003B644E" w:rsidP="003B644E">
      <w:r w:rsidRPr="003B644E">
        <w:rPr>
          <w:lang w:val="en-US"/>
        </w:rPr>
        <w:tab/>
      </w:r>
      <w:r>
        <w:t>$</w:t>
      </w:r>
      <w:proofErr w:type="spellStart"/>
      <w:r>
        <w:t>percent</w:t>
      </w:r>
      <w:proofErr w:type="spellEnd"/>
      <w:r>
        <w:t xml:space="preserve"> = $</w:t>
      </w:r>
      <w:proofErr w:type="spellStart"/>
      <w:r>
        <w:t>row</w:t>
      </w:r>
      <w:proofErr w:type="spellEnd"/>
      <w:r>
        <w:t>['</w:t>
      </w:r>
      <w:proofErr w:type="spellStart"/>
      <w:r>
        <w:t>percent</w:t>
      </w:r>
      <w:proofErr w:type="spellEnd"/>
      <w:r>
        <w:t>'];</w:t>
      </w:r>
    </w:p>
    <w:p w14:paraId="5DA87B74" w14:textId="77777777" w:rsidR="003B644E" w:rsidRPr="003B644E" w:rsidRDefault="003B644E" w:rsidP="003B644E">
      <w:pPr>
        <w:rPr>
          <w:lang w:val="en-US"/>
        </w:rPr>
      </w:pPr>
      <w:r>
        <w:tab/>
      </w:r>
      <w:r w:rsidRPr="003B644E">
        <w:rPr>
          <w:lang w:val="en-US"/>
        </w:rPr>
        <w:t>$fans = $</w:t>
      </w:r>
      <w:proofErr w:type="gramStart"/>
      <w:r w:rsidRPr="003B644E">
        <w:rPr>
          <w:lang w:val="en-US"/>
        </w:rPr>
        <w:t>row[</w:t>
      </w:r>
      <w:proofErr w:type="gramEnd"/>
      <w:r w:rsidRPr="003B644E">
        <w:rPr>
          <w:lang w:val="en-US"/>
        </w:rPr>
        <w:t>'fans'];</w:t>
      </w:r>
    </w:p>
    <w:p w14:paraId="2395046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$</w:t>
      </w:r>
      <w:proofErr w:type="gramStart"/>
      <w:r w:rsidRPr="003B644E">
        <w:rPr>
          <w:lang w:val="en-US"/>
        </w:rPr>
        <w:t>output .=</w:t>
      </w:r>
      <w:proofErr w:type="gramEnd"/>
      <w:r w:rsidRPr="003B644E">
        <w:rPr>
          <w:lang w:val="en-US"/>
        </w:rPr>
        <w:t xml:space="preserve"> "\t\</w:t>
      </w:r>
      <w:proofErr w:type="spellStart"/>
      <w:r w:rsidRPr="003B644E">
        <w:rPr>
          <w:lang w:val="en-US"/>
        </w:rPr>
        <w:t>t$name</w:t>
      </w:r>
      <w:proofErr w:type="spellEnd"/>
      <w:r w:rsidRPr="003B644E">
        <w:rPr>
          <w:lang w:val="en-US"/>
        </w:rPr>
        <w:t xml:space="preserve"> | $votes | $percent&lt;</w:t>
      </w:r>
      <w:proofErr w:type="spellStart"/>
      <w:r w:rsidRPr="003B644E">
        <w:rPr>
          <w:lang w:val="en-US"/>
        </w:rPr>
        <w:t>br</w:t>
      </w:r>
      <w:proofErr w:type="spellEnd"/>
      <w:r w:rsidRPr="003B644E">
        <w:rPr>
          <w:lang w:val="en-US"/>
        </w:rPr>
        <w:t xml:space="preserve"> /&gt;\n";</w:t>
      </w:r>
    </w:p>
    <w:p w14:paraId="26D5E50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</w:p>
    <w:p w14:paraId="76BF93E1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($votes != 0 || !$</w:t>
      </w:r>
      <w:proofErr w:type="spellStart"/>
      <w:r w:rsidRPr="003B644E">
        <w:rPr>
          <w:lang w:val="en-US"/>
        </w:rPr>
        <w:t>removeNull</w:t>
      </w:r>
      <w:proofErr w:type="spellEnd"/>
      <w:r w:rsidRPr="003B644E">
        <w:rPr>
          <w:lang w:val="en-US"/>
        </w:rPr>
        <w:t>)  {</w:t>
      </w:r>
    </w:p>
    <w:p w14:paraId="2E991F3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array_</w:t>
      </w:r>
      <w:proofErr w:type="gramStart"/>
      <w:r w:rsidRPr="003B644E">
        <w:rPr>
          <w:lang w:val="en-US"/>
        </w:rPr>
        <w:t>push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$data, $votes);</w:t>
      </w:r>
    </w:p>
    <w:p w14:paraId="435054C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array_</w:t>
      </w:r>
      <w:proofErr w:type="gramStart"/>
      <w:r w:rsidRPr="003B644E">
        <w:rPr>
          <w:lang w:val="en-US"/>
        </w:rPr>
        <w:t>push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$legend, $name);</w:t>
      </w:r>
    </w:p>
    <w:p w14:paraId="7BD14C8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2771C90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5339363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</w:t>
      </w:r>
      <w:proofErr w:type="gramStart"/>
      <w:r w:rsidRPr="003B644E">
        <w:rPr>
          <w:lang w:val="en-US"/>
        </w:rPr>
        <w:t>output .=</w:t>
      </w:r>
      <w:proofErr w:type="gramEnd"/>
      <w:r w:rsidRPr="003B644E">
        <w:rPr>
          <w:lang w:val="en-US"/>
        </w:rPr>
        <w:t xml:space="preserve"> "\t\</w:t>
      </w:r>
      <w:proofErr w:type="spellStart"/>
      <w:r w:rsidRPr="003B644E">
        <w:rPr>
          <w:lang w:val="en-US"/>
        </w:rPr>
        <w:t>tTotal</w:t>
      </w:r>
      <w:proofErr w:type="spellEnd"/>
      <w:r w:rsidRPr="003B644E">
        <w:rPr>
          <w:lang w:val="en-US"/>
        </w:rPr>
        <w:t xml:space="preserve"> | $fans | 100%&lt;</w:t>
      </w:r>
      <w:proofErr w:type="spellStart"/>
      <w:r w:rsidRPr="003B644E">
        <w:rPr>
          <w:lang w:val="en-US"/>
        </w:rPr>
        <w:t>br</w:t>
      </w:r>
      <w:proofErr w:type="spellEnd"/>
      <w:r w:rsidRPr="003B644E">
        <w:rPr>
          <w:lang w:val="en-US"/>
        </w:rPr>
        <w:t xml:space="preserve"> /&gt;\n";</w:t>
      </w:r>
    </w:p>
    <w:p w14:paraId="54E158FB" w14:textId="77777777" w:rsidR="003B644E" w:rsidRPr="003B644E" w:rsidRDefault="003B644E" w:rsidP="003B644E">
      <w:pPr>
        <w:rPr>
          <w:lang w:val="en-US"/>
        </w:rPr>
      </w:pPr>
    </w:p>
    <w:p w14:paraId="641F8B3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$filename = "fan-statistic.png";</w:t>
      </w:r>
    </w:p>
    <w:p w14:paraId="292BDA3A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($fans != 0)  {</w:t>
      </w:r>
    </w:p>
    <w:p w14:paraId="125FAD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draw_</w:t>
      </w:r>
      <w:proofErr w:type="gramStart"/>
      <w:r w:rsidRPr="003B644E">
        <w:rPr>
          <w:lang w:val="en-US"/>
        </w:rPr>
        <w:t>graph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$data, $legend, $filename);</w:t>
      </w:r>
    </w:p>
    <w:p w14:paraId="7B8EE2F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33A5AF57" w14:textId="77777777" w:rsidR="003B644E" w:rsidRPr="003B644E" w:rsidRDefault="003B644E" w:rsidP="003B644E">
      <w:pPr>
        <w:rPr>
          <w:lang w:val="en-US"/>
        </w:rPr>
      </w:pPr>
    </w:p>
    <w:p w14:paraId="76446A74" w14:textId="77777777" w:rsidR="003B644E" w:rsidRPr="003B644E" w:rsidRDefault="003B644E" w:rsidP="003B644E">
      <w:pPr>
        <w:rPr>
          <w:lang w:val="en-US"/>
        </w:rPr>
      </w:pPr>
      <w:proofErr w:type="spellStart"/>
      <w:r w:rsidRPr="003B644E">
        <w:rPr>
          <w:lang w:val="en-US"/>
        </w:rPr>
        <w:t>mysqli_free_</w:t>
      </w:r>
      <w:proofErr w:type="gramStart"/>
      <w:r w:rsidRPr="003B644E">
        <w:rPr>
          <w:lang w:val="en-US"/>
        </w:rPr>
        <w:t>result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$result);</w:t>
      </w:r>
    </w:p>
    <w:p w14:paraId="39B4D9C7" w14:textId="77777777" w:rsidR="003B644E" w:rsidRPr="003B644E" w:rsidRDefault="003B644E" w:rsidP="003B644E">
      <w:pPr>
        <w:rPr>
          <w:lang w:val="en-US"/>
        </w:rPr>
      </w:pPr>
      <w:proofErr w:type="spellStart"/>
      <w:r w:rsidRPr="003B644E">
        <w:rPr>
          <w:lang w:val="en-US"/>
        </w:rPr>
        <w:t>mysqli_</w:t>
      </w:r>
      <w:proofErr w:type="gramStart"/>
      <w:r w:rsidRPr="003B644E">
        <w:rPr>
          <w:lang w:val="en-US"/>
        </w:rPr>
        <w:t>close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$con);</w:t>
      </w:r>
    </w:p>
    <w:p w14:paraId="6A13880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?&gt;</w:t>
      </w:r>
    </w:p>
    <w:p w14:paraId="2927188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lastRenderedPageBreak/>
        <w:t>&lt;</w:t>
      </w:r>
      <w:proofErr w:type="gramStart"/>
      <w:r w:rsidRPr="003B644E">
        <w:rPr>
          <w:lang w:val="en-US"/>
        </w:rPr>
        <w:t>html</w:t>
      </w:r>
      <w:proofErr w:type="gramEnd"/>
      <w:r w:rsidRPr="003B644E">
        <w:rPr>
          <w:lang w:val="en-US"/>
        </w:rPr>
        <w:t>&gt;</w:t>
      </w:r>
    </w:p>
    <w:p w14:paraId="5BE423EB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head</w:t>
      </w:r>
      <w:proofErr w:type="gramEnd"/>
      <w:r w:rsidRPr="003B644E">
        <w:rPr>
          <w:lang w:val="en-US"/>
        </w:rPr>
        <w:t>&gt;</w:t>
      </w:r>
    </w:p>
    <w:p w14:paraId="5A42CF6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title&gt;</w:t>
      </w:r>
      <w:proofErr w:type="spellStart"/>
      <w:proofErr w:type="gramEnd"/>
      <w:r w:rsidRPr="003B644E">
        <w:rPr>
          <w:lang w:val="en-US"/>
        </w:rPr>
        <w:t>Auswertung</w:t>
      </w:r>
      <w:proofErr w:type="spellEnd"/>
      <w:r w:rsidRPr="003B644E">
        <w:rPr>
          <w:lang w:val="en-US"/>
        </w:rPr>
        <w:t xml:space="preserve"> der </w:t>
      </w:r>
      <w:proofErr w:type="spellStart"/>
      <w:r w:rsidRPr="003B644E">
        <w:rPr>
          <w:lang w:val="en-US"/>
        </w:rPr>
        <w:t>Statistik</w:t>
      </w:r>
      <w:proofErr w:type="spellEnd"/>
      <w:r w:rsidRPr="003B644E">
        <w:rPr>
          <w:lang w:val="en-US"/>
        </w:rPr>
        <w:t xml:space="preserve"> | </w:t>
      </w:r>
      <w:proofErr w:type="spellStart"/>
      <w:r w:rsidRPr="003B644E">
        <w:rPr>
          <w:lang w:val="en-US"/>
        </w:rPr>
        <w:t>Fussballfans</w:t>
      </w:r>
      <w:proofErr w:type="spellEnd"/>
      <w:r w:rsidRPr="003B644E">
        <w:rPr>
          <w:lang w:val="en-US"/>
        </w:rPr>
        <w:t>&lt;/title&gt;</w:t>
      </w:r>
    </w:p>
    <w:p w14:paraId="501B84E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meta</w:t>
      </w:r>
      <w:proofErr w:type="gramEnd"/>
      <w:r w:rsidRPr="003B644E">
        <w:rPr>
          <w:lang w:val="en-US"/>
        </w:rPr>
        <w:t xml:space="preserve"> charset="UTF-8" /&gt;</w:t>
      </w:r>
    </w:p>
    <w:p w14:paraId="4AC552C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&lt;/head&gt;</w:t>
      </w:r>
    </w:p>
    <w:p w14:paraId="0F05682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&lt;</w:t>
      </w:r>
      <w:proofErr w:type="gramStart"/>
      <w:r w:rsidRPr="003B644E">
        <w:rPr>
          <w:lang w:val="en-US"/>
        </w:rPr>
        <w:t>body</w:t>
      </w:r>
      <w:proofErr w:type="gramEnd"/>
      <w:r w:rsidRPr="003B644E">
        <w:rPr>
          <w:lang w:val="en-US"/>
        </w:rPr>
        <w:t>&gt;</w:t>
      </w:r>
    </w:p>
    <w:p w14:paraId="5D784035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</w:t>
      </w:r>
      <w:proofErr w:type="spellStart"/>
      <w:r w:rsidRPr="003B644E">
        <w:rPr>
          <w:lang w:val="en-US"/>
        </w:rPr>
        <w:t>php</w:t>
      </w:r>
      <w:proofErr w:type="spellEnd"/>
      <w:proofErr w:type="gramEnd"/>
    </w:p>
    <w:p w14:paraId="69440E0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echo</w:t>
      </w:r>
      <w:proofErr w:type="gramEnd"/>
      <w:r w:rsidRPr="003B644E">
        <w:rPr>
          <w:lang w:val="en-US"/>
        </w:rPr>
        <w:t xml:space="preserve"> $output;</w:t>
      </w:r>
    </w:p>
    <w:p w14:paraId="72DA845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($fans != 0)  {</w:t>
      </w:r>
    </w:p>
    <w:p w14:paraId="44141C7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echo</w:t>
      </w:r>
      <w:proofErr w:type="gramEnd"/>
      <w:r w:rsidRPr="003B644E">
        <w:rPr>
          <w:lang w:val="en-US"/>
        </w:rPr>
        <w:t xml:space="preserve"> '&lt;</w:t>
      </w:r>
      <w:proofErr w:type="spellStart"/>
      <w:r w:rsidRPr="003B644E">
        <w:rPr>
          <w:lang w:val="en-US"/>
        </w:rPr>
        <w:t>br</w:t>
      </w:r>
      <w:proofErr w:type="spellEnd"/>
      <w:r w:rsidRPr="003B644E">
        <w:rPr>
          <w:lang w:val="en-US"/>
        </w:rPr>
        <w:t xml:space="preserve"> /&gt;&lt;</w:t>
      </w:r>
      <w:proofErr w:type="spellStart"/>
      <w:r w:rsidRPr="003B644E">
        <w:rPr>
          <w:lang w:val="en-US"/>
        </w:rPr>
        <w:t>img</w:t>
      </w:r>
      <w:proofErr w:type="spellEnd"/>
      <w:r w:rsidRPr="003B644E">
        <w:rPr>
          <w:lang w:val="en-US"/>
        </w:rPr>
        <w:t xml:space="preserve"> </w:t>
      </w:r>
      <w:proofErr w:type="spellStart"/>
      <w:r w:rsidRPr="003B644E">
        <w:rPr>
          <w:lang w:val="en-US"/>
        </w:rPr>
        <w:t>src</w:t>
      </w:r>
      <w:proofErr w:type="spellEnd"/>
      <w:r w:rsidRPr="003B644E">
        <w:rPr>
          <w:lang w:val="en-US"/>
        </w:rPr>
        <w:t>="'.$filename.'" /&gt;';</w:t>
      </w:r>
    </w:p>
    <w:p w14:paraId="52946AFA" w14:textId="77777777" w:rsidR="003B644E" w:rsidRDefault="003B644E" w:rsidP="003B644E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}</w:t>
      </w:r>
    </w:p>
    <w:p w14:paraId="22D8D4AF" w14:textId="77777777" w:rsidR="003B644E" w:rsidRDefault="003B644E" w:rsidP="003B644E">
      <w:r>
        <w:t>?&gt;</w:t>
      </w:r>
    </w:p>
    <w:p w14:paraId="73640B92" w14:textId="77777777" w:rsidR="003B644E" w:rsidRDefault="003B644E" w:rsidP="003B644E">
      <w:r>
        <w:tab/>
        <w:t>&lt;/</w:t>
      </w:r>
      <w:proofErr w:type="spellStart"/>
      <w:r>
        <w:t>body</w:t>
      </w:r>
      <w:proofErr w:type="spellEnd"/>
      <w:r>
        <w:t>&gt;</w:t>
      </w:r>
    </w:p>
    <w:p w14:paraId="4F54D660" w14:textId="77777777" w:rsidR="003B644E" w:rsidRDefault="003B644E" w:rsidP="003B644E">
      <w:r>
        <w:t>&lt;/</w:t>
      </w:r>
      <w:proofErr w:type="spellStart"/>
      <w:r>
        <w:t>html</w:t>
      </w:r>
      <w:proofErr w:type="spellEnd"/>
      <w:r>
        <w:t>&gt;</w:t>
      </w:r>
    </w:p>
    <w:p w14:paraId="157225F0" w14:textId="77777777" w:rsidR="003B644E" w:rsidRDefault="003B644E" w:rsidP="003B644E"/>
    <w:p w14:paraId="08A7D569" w14:textId="77777777" w:rsidR="003B644E" w:rsidRDefault="003B644E" w:rsidP="003B644E">
      <w:proofErr w:type="spellStart"/>
      <w:r w:rsidRPr="003B644E">
        <w:rPr>
          <w:i/>
          <w:u w:val="single"/>
        </w:rPr>
        <w:t>graph.php</w:t>
      </w:r>
      <w:proofErr w:type="spellEnd"/>
      <w:r>
        <w:t xml:space="preserve"> – Datei zum Erstellen des Tortendiagramms:</w:t>
      </w:r>
    </w:p>
    <w:p w14:paraId="74CCE4B3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&lt;?</w:t>
      </w:r>
      <w:proofErr w:type="spellStart"/>
      <w:r w:rsidRPr="003B644E">
        <w:rPr>
          <w:lang w:val="en-US"/>
        </w:rPr>
        <w:t>php</w:t>
      </w:r>
      <w:proofErr w:type="spellEnd"/>
      <w:proofErr w:type="gramEnd"/>
    </w:p>
    <w:p w14:paraId="736EA248" w14:textId="77777777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(!</w:t>
      </w:r>
      <w:proofErr w:type="spellStart"/>
      <w:r w:rsidRPr="003B644E">
        <w:rPr>
          <w:lang w:val="en-US"/>
        </w:rPr>
        <w:t>function_exists</w:t>
      </w:r>
      <w:proofErr w:type="spellEnd"/>
      <w:r w:rsidRPr="003B644E">
        <w:rPr>
          <w:lang w:val="en-US"/>
        </w:rPr>
        <w:t>('</w:t>
      </w:r>
      <w:proofErr w:type="spellStart"/>
      <w:r w:rsidRPr="003B644E">
        <w:rPr>
          <w:lang w:val="en-US"/>
        </w:rPr>
        <w:t>replaceUmlauts</w:t>
      </w:r>
      <w:proofErr w:type="spellEnd"/>
      <w:r w:rsidRPr="003B644E">
        <w:rPr>
          <w:lang w:val="en-US"/>
        </w:rPr>
        <w:t>'))  {</w:t>
      </w:r>
    </w:p>
    <w:p w14:paraId="76549CB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</w:t>
      </w:r>
      <w:proofErr w:type="spellStart"/>
      <w:r w:rsidRPr="003B644E">
        <w:rPr>
          <w:lang w:val="en-US"/>
        </w:rPr>
        <w:t>replaceUmlauts</w:t>
      </w:r>
      <w:proofErr w:type="spellEnd"/>
      <w:r w:rsidRPr="003B644E">
        <w:rPr>
          <w:lang w:val="en-US"/>
        </w:rPr>
        <w:t>($</w:t>
      </w:r>
      <w:proofErr w:type="spellStart"/>
      <w:r w:rsidRPr="003B644E">
        <w:rPr>
          <w:lang w:val="en-US"/>
        </w:rPr>
        <w:t>arr</w:t>
      </w:r>
      <w:proofErr w:type="spellEnd"/>
      <w:r w:rsidRPr="003B644E">
        <w:rPr>
          <w:lang w:val="en-US"/>
        </w:rPr>
        <w:t>)  {</w:t>
      </w:r>
    </w:p>
    <w:p w14:paraId="270CFC5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$replacements = </w:t>
      </w:r>
      <w:proofErr w:type="gramStart"/>
      <w:r w:rsidRPr="003B644E">
        <w:rPr>
          <w:lang w:val="en-US"/>
        </w:rPr>
        <w:t>array(</w:t>
      </w:r>
      <w:proofErr w:type="gramEnd"/>
    </w:p>
    <w:p w14:paraId="383A343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ä</w:t>
      </w:r>
      <w:proofErr w:type="gramEnd"/>
      <w:r w:rsidRPr="003B644E">
        <w:rPr>
          <w:lang w:val="en-US"/>
        </w:rPr>
        <w:t>' =&gt; 'ae',</w:t>
      </w:r>
    </w:p>
    <w:p w14:paraId="2BF1A6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ö</w:t>
      </w:r>
      <w:proofErr w:type="gramEnd"/>
      <w:r w:rsidRPr="003B644E">
        <w:rPr>
          <w:lang w:val="en-US"/>
        </w:rPr>
        <w:t>' =&gt; '</w:t>
      </w:r>
      <w:proofErr w:type="spellStart"/>
      <w:r w:rsidRPr="003B644E">
        <w:rPr>
          <w:lang w:val="en-US"/>
        </w:rPr>
        <w:t>oe</w:t>
      </w:r>
      <w:proofErr w:type="spellEnd"/>
      <w:r w:rsidRPr="003B644E">
        <w:rPr>
          <w:lang w:val="en-US"/>
        </w:rPr>
        <w:t>',</w:t>
      </w:r>
    </w:p>
    <w:p w14:paraId="708C6C4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</w:t>
      </w:r>
      <w:proofErr w:type="gramStart"/>
      <w:r w:rsidRPr="003B644E">
        <w:rPr>
          <w:lang w:val="en-US"/>
        </w:rPr>
        <w:t>ü</w:t>
      </w:r>
      <w:proofErr w:type="gramEnd"/>
      <w:r w:rsidRPr="003B644E">
        <w:rPr>
          <w:lang w:val="en-US"/>
        </w:rPr>
        <w:t>' =&gt; '</w:t>
      </w:r>
      <w:proofErr w:type="spellStart"/>
      <w:r w:rsidRPr="003B644E">
        <w:rPr>
          <w:lang w:val="en-US"/>
        </w:rPr>
        <w:t>ue</w:t>
      </w:r>
      <w:proofErr w:type="spellEnd"/>
      <w:r w:rsidRPr="003B644E">
        <w:rPr>
          <w:lang w:val="en-US"/>
        </w:rPr>
        <w:t>',</w:t>
      </w:r>
    </w:p>
    <w:p w14:paraId="56222D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'ß' =&gt; '</w:t>
      </w:r>
      <w:proofErr w:type="spellStart"/>
      <w:r w:rsidRPr="003B644E">
        <w:rPr>
          <w:lang w:val="en-US"/>
        </w:rPr>
        <w:t>ss</w:t>
      </w:r>
      <w:proofErr w:type="spellEnd"/>
      <w:r w:rsidRPr="003B644E">
        <w:rPr>
          <w:lang w:val="en-US"/>
        </w:rPr>
        <w:t>'</w:t>
      </w:r>
    </w:p>
    <w:p w14:paraId="78305FE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);</w:t>
      </w:r>
    </w:p>
    <w:p w14:paraId="72DBE99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proofErr w:type="gramStart"/>
      <w:r w:rsidRPr="003B644E">
        <w:rPr>
          <w:lang w:val="en-US"/>
        </w:rPr>
        <w:t>foreach</w:t>
      </w:r>
      <w:proofErr w:type="spellEnd"/>
      <w:proofErr w:type="gramEnd"/>
      <w:r w:rsidRPr="003B644E">
        <w:rPr>
          <w:lang w:val="en-US"/>
        </w:rPr>
        <w:t xml:space="preserve"> ($</w:t>
      </w:r>
      <w:proofErr w:type="spellStart"/>
      <w:r w:rsidRPr="003B644E">
        <w:rPr>
          <w:lang w:val="en-US"/>
        </w:rPr>
        <w:t>arr</w:t>
      </w:r>
      <w:proofErr w:type="spellEnd"/>
      <w:r w:rsidRPr="003B644E">
        <w:rPr>
          <w:lang w:val="en-US"/>
        </w:rPr>
        <w:t xml:space="preserve"> as $key =&gt; $value) {</w:t>
      </w:r>
    </w:p>
    <w:p w14:paraId="799D73E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proofErr w:type="gramStart"/>
      <w:r w:rsidRPr="003B644E">
        <w:rPr>
          <w:lang w:val="en-US"/>
        </w:rPr>
        <w:t>foreach</w:t>
      </w:r>
      <w:proofErr w:type="spellEnd"/>
      <w:proofErr w:type="gramEnd"/>
      <w:r w:rsidRPr="003B644E">
        <w:rPr>
          <w:lang w:val="en-US"/>
        </w:rPr>
        <w:t xml:space="preserve"> ($replacements as $umlaut =&gt; $replacement){</w:t>
      </w:r>
    </w:p>
    <w:p w14:paraId="2874B00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if</w:t>
      </w:r>
      <w:proofErr w:type="gramEnd"/>
      <w:r w:rsidRPr="003B644E">
        <w:rPr>
          <w:lang w:val="en-US"/>
        </w:rPr>
        <w:t xml:space="preserve"> (</w:t>
      </w:r>
      <w:proofErr w:type="spellStart"/>
      <w:r w:rsidRPr="003B644E">
        <w:rPr>
          <w:lang w:val="en-US"/>
        </w:rPr>
        <w:t>stristr</w:t>
      </w:r>
      <w:proofErr w:type="spellEnd"/>
      <w:r w:rsidRPr="003B644E">
        <w:rPr>
          <w:lang w:val="en-US"/>
        </w:rPr>
        <w:t>($value, $umlaut))  {</w:t>
      </w:r>
    </w:p>
    <w:p w14:paraId="1F92A6A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spellStart"/>
      <w:proofErr w:type="gramStart"/>
      <w:r w:rsidRPr="003B644E">
        <w:rPr>
          <w:lang w:val="en-US"/>
        </w:rPr>
        <w:t>arr</w:t>
      </w:r>
      <w:proofErr w:type="spellEnd"/>
      <w:r w:rsidRPr="003B644E">
        <w:rPr>
          <w:lang w:val="en-US"/>
        </w:rPr>
        <w:t>[</w:t>
      </w:r>
      <w:proofErr w:type="gramEnd"/>
      <w:r w:rsidRPr="003B644E">
        <w:rPr>
          <w:lang w:val="en-US"/>
        </w:rPr>
        <w:t xml:space="preserve">$key] = </w:t>
      </w:r>
      <w:proofErr w:type="spellStart"/>
      <w:r w:rsidRPr="003B644E">
        <w:rPr>
          <w:lang w:val="en-US"/>
        </w:rPr>
        <w:t>str_replace</w:t>
      </w:r>
      <w:proofErr w:type="spellEnd"/>
      <w:r w:rsidRPr="003B644E">
        <w:rPr>
          <w:lang w:val="en-US"/>
        </w:rPr>
        <w:t>($umlaut, $replacement, $value);</w:t>
      </w:r>
    </w:p>
    <w:p w14:paraId="581157B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2C6021D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7EFFEF3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}</w:t>
      </w:r>
    </w:p>
    <w:p w14:paraId="3B88888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7FE9F5B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return</w:t>
      </w:r>
      <w:proofErr w:type="gramEnd"/>
      <w:r w:rsidRPr="003B644E">
        <w:rPr>
          <w:lang w:val="en-US"/>
        </w:rPr>
        <w:t xml:space="preserve"> $</w:t>
      </w:r>
      <w:proofErr w:type="spellStart"/>
      <w:r w:rsidRPr="003B644E">
        <w:rPr>
          <w:lang w:val="en-US"/>
        </w:rPr>
        <w:t>arr</w:t>
      </w:r>
      <w:proofErr w:type="spellEnd"/>
      <w:r w:rsidRPr="003B644E">
        <w:rPr>
          <w:lang w:val="en-US"/>
        </w:rPr>
        <w:t>;</w:t>
      </w:r>
    </w:p>
    <w:p w14:paraId="4D842514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  <w:t>}</w:t>
      </w:r>
    </w:p>
    <w:p w14:paraId="0FDDA7A2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>}</w:t>
      </w:r>
    </w:p>
    <w:p w14:paraId="25790A64" w14:textId="77777777" w:rsidR="003B644E" w:rsidRPr="003B644E" w:rsidRDefault="003B644E">
      <w:pPr>
        <w:rPr>
          <w:lang w:val="en-US"/>
        </w:rPr>
      </w:pPr>
      <w:r w:rsidRPr="003B644E">
        <w:rPr>
          <w:lang w:val="en-US"/>
        </w:rPr>
        <w:br w:type="page"/>
      </w:r>
    </w:p>
    <w:p w14:paraId="4B625752" w14:textId="45749B5D" w:rsidR="003B644E" w:rsidRPr="003B644E" w:rsidRDefault="003B644E" w:rsidP="003B644E">
      <w:pPr>
        <w:rPr>
          <w:lang w:val="en-US"/>
        </w:rPr>
      </w:pPr>
      <w:proofErr w:type="gramStart"/>
      <w:r w:rsidRPr="003B644E">
        <w:rPr>
          <w:lang w:val="en-US"/>
        </w:rPr>
        <w:lastRenderedPageBreak/>
        <w:t>if</w:t>
      </w:r>
      <w:proofErr w:type="gramEnd"/>
      <w:r w:rsidRPr="003B644E">
        <w:rPr>
          <w:lang w:val="en-US"/>
        </w:rPr>
        <w:t xml:space="preserve"> (!</w:t>
      </w:r>
      <w:proofErr w:type="spellStart"/>
      <w:r w:rsidRPr="003B644E">
        <w:rPr>
          <w:lang w:val="en-US"/>
        </w:rPr>
        <w:t>function_exists</w:t>
      </w:r>
      <w:proofErr w:type="spellEnd"/>
      <w:r w:rsidRPr="003B644E">
        <w:rPr>
          <w:lang w:val="en-US"/>
        </w:rPr>
        <w:t>('</w:t>
      </w:r>
      <w:proofErr w:type="spellStart"/>
      <w:r w:rsidRPr="003B644E">
        <w:rPr>
          <w:lang w:val="en-US"/>
        </w:rPr>
        <w:t>draw_graph</w:t>
      </w:r>
      <w:proofErr w:type="spellEnd"/>
      <w:r w:rsidRPr="003B644E">
        <w:rPr>
          <w:lang w:val="en-US"/>
        </w:rPr>
        <w:t>'))  {</w:t>
      </w:r>
    </w:p>
    <w:p w14:paraId="16BCAF6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proofErr w:type="gramStart"/>
      <w:r w:rsidRPr="003B644E">
        <w:rPr>
          <w:lang w:val="en-US"/>
        </w:rPr>
        <w:t>function</w:t>
      </w:r>
      <w:proofErr w:type="gramEnd"/>
      <w:r w:rsidRPr="003B644E">
        <w:rPr>
          <w:lang w:val="en-US"/>
        </w:rPr>
        <w:t xml:space="preserve"> </w:t>
      </w:r>
      <w:proofErr w:type="spellStart"/>
      <w:r w:rsidRPr="003B644E">
        <w:rPr>
          <w:lang w:val="en-US"/>
        </w:rPr>
        <w:t>draw_graph</w:t>
      </w:r>
      <w:proofErr w:type="spellEnd"/>
      <w:r w:rsidRPr="003B644E">
        <w:rPr>
          <w:lang w:val="en-US"/>
        </w:rPr>
        <w:t>($data, $legends, $filename)  {</w:t>
      </w:r>
    </w:p>
    <w:p w14:paraId="5FA2726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date_default_timezone_</w:t>
      </w:r>
      <w:proofErr w:type="gramStart"/>
      <w:r w:rsidRPr="003B644E">
        <w:rPr>
          <w:lang w:val="en-US"/>
        </w:rPr>
        <w:t>set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"Europe/Berlin");</w:t>
      </w:r>
    </w:p>
    <w:p w14:paraId="760C1E7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49FA239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'</w:t>
      </w:r>
      <w:proofErr w:type="spellStart"/>
      <w:r w:rsidRPr="003B644E">
        <w:rPr>
          <w:lang w:val="en-US"/>
        </w:rPr>
        <w:t>jpgraph</w:t>
      </w:r>
      <w:proofErr w:type="spellEnd"/>
      <w:r w:rsidRPr="003B644E">
        <w:rPr>
          <w:lang w:val="en-US"/>
        </w:rPr>
        <w:t>/</w:t>
      </w:r>
      <w:proofErr w:type="spellStart"/>
      <w:r w:rsidRPr="003B644E">
        <w:rPr>
          <w:lang w:val="en-US"/>
        </w:rPr>
        <w:t>jpgraph.php</w:t>
      </w:r>
      <w:proofErr w:type="spellEnd"/>
      <w:r w:rsidRPr="003B644E">
        <w:rPr>
          <w:lang w:val="en-US"/>
        </w:rPr>
        <w:t>');</w:t>
      </w:r>
    </w:p>
    <w:p w14:paraId="1C33EF4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'</w:t>
      </w:r>
      <w:proofErr w:type="spellStart"/>
      <w:r w:rsidRPr="003B644E">
        <w:rPr>
          <w:lang w:val="en-US"/>
        </w:rPr>
        <w:t>jpgraph</w:t>
      </w:r>
      <w:proofErr w:type="spellEnd"/>
      <w:r w:rsidRPr="003B644E">
        <w:rPr>
          <w:lang w:val="en-US"/>
        </w:rPr>
        <w:t>/</w:t>
      </w:r>
      <w:proofErr w:type="spellStart"/>
      <w:r w:rsidRPr="003B644E">
        <w:rPr>
          <w:lang w:val="en-US"/>
        </w:rPr>
        <w:t>jpgraph_pie.php</w:t>
      </w:r>
      <w:proofErr w:type="spellEnd"/>
      <w:r w:rsidRPr="003B644E">
        <w:rPr>
          <w:lang w:val="en-US"/>
        </w:rPr>
        <w:t>');</w:t>
      </w:r>
    </w:p>
    <w:p w14:paraId="0F707DE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  <w:proofErr w:type="spellStart"/>
      <w:r w:rsidRPr="003B644E">
        <w:rPr>
          <w:lang w:val="en-US"/>
        </w:rPr>
        <w:t>require_</w:t>
      </w:r>
      <w:proofErr w:type="gramStart"/>
      <w:r w:rsidRPr="003B644E">
        <w:rPr>
          <w:lang w:val="en-US"/>
        </w:rPr>
        <w:t>once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'</w:t>
      </w:r>
      <w:proofErr w:type="spellStart"/>
      <w:r w:rsidRPr="003B644E">
        <w:rPr>
          <w:lang w:val="en-US"/>
        </w:rPr>
        <w:t>jpgraph</w:t>
      </w:r>
      <w:proofErr w:type="spellEnd"/>
      <w:r w:rsidRPr="003B644E">
        <w:rPr>
          <w:lang w:val="en-US"/>
        </w:rPr>
        <w:t>/jpgraph_pie3d.php');</w:t>
      </w:r>
    </w:p>
    <w:p w14:paraId="699B808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0D9DB06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spellStart"/>
      <w:r w:rsidRPr="003B644E">
        <w:rPr>
          <w:lang w:val="en-US"/>
        </w:rPr>
        <w:t>legendCols</w:t>
      </w:r>
      <w:proofErr w:type="spellEnd"/>
      <w:r w:rsidRPr="003B644E">
        <w:rPr>
          <w:lang w:val="en-US"/>
        </w:rPr>
        <w:t xml:space="preserve"> = 3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3 Legend Entries in a Row</w:t>
      </w:r>
    </w:p>
    <w:p w14:paraId="75861E16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$lines = </w:t>
      </w:r>
      <w:proofErr w:type="gramStart"/>
      <w:r w:rsidRPr="003B644E">
        <w:rPr>
          <w:lang w:val="en-US"/>
        </w:rPr>
        <w:t>ceil(</w:t>
      </w:r>
      <w:proofErr w:type="spellStart"/>
      <w:proofErr w:type="gramEnd"/>
      <w:r w:rsidRPr="003B644E">
        <w:rPr>
          <w:lang w:val="en-US"/>
        </w:rPr>
        <w:t>sizeof</w:t>
      </w:r>
      <w:proofErr w:type="spellEnd"/>
      <w:r w:rsidRPr="003B644E">
        <w:rPr>
          <w:lang w:val="en-US"/>
        </w:rPr>
        <w:t>($data) / $</w:t>
      </w:r>
      <w:proofErr w:type="spellStart"/>
      <w:r w:rsidRPr="003B644E">
        <w:rPr>
          <w:lang w:val="en-US"/>
        </w:rPr>
        <w:t>legendCols</w:t>
      </w:r>
      <w:proofErr w:type="spellEnd"/>
      <w:r w:rsidRPr="003B644E">
        <w:rPr>
          <w:lang w:val="en-US"/>
        </w:rPr>
        <w:t>);</w:t>
      </w:r>
    </w:p>
    <w:p w14:paraId="353D1FB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spellStart"/>
      <w:r w:rsidRPr="003B644E">
        <w:rPr>
          <w:lang w:val="en-US"/>
        </w:rPr>
        <w:t>lineHeight</w:t>
      </w:r>
      <w:proofErr w:type="spellEnd"/>
      <w:r w:rsidRPr="003B644E">
        <w:rPr>
          <w:lang w:val="en-US"/>
        </w:rPr>
        <w:t xml:space="preserve"> = 20</w:t>
      </w:r>
      <w:proofErr w:type="gramStart"/>
      <w:r w:rsidRPr="003B644E">
        <w:rPr>
          <w:lang w:val="en-US"/>
        </w:rPr>
        <w:t>;  /</w:t>
      </w:r>
      <w:proofErr w:type="gramEnd"/>
      <w:r w:rsidRPr="003B644E">
        <w:rPr>
          <w:lang w:val="en-US"/>
        </w:rPr>
        <w:t>/ 20px per Line of Legends</w:t>
      </w:r>
    </w:p>
    <w:p w14:paraId="04F579C9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584DB52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 Create the Pie Graph. </w:t>
      </w:r>
    </w:p>
    <w:p w14:paraId="382AE47F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$graph = new </w:t>
      </w:r>
      <w:proofErr w:type="spellStart"/>
      <w:proofErr w:type="gramStart"/>
      <w:r w:rsidRPr="003B644E">
        <w:rPr>
          <w:lang w:val="en-US"/>
        </w:rPr>
        <w:t>PieGraph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525, 340 + $lines * $</w:t>
      </w:r>
      <w:proofErr w:type="spellStart"/>
      <w:r w:rsidRPr="003B644E">
        <w:rPr>
          <w:lang w:val="en-US"/>
        </w:rPr>
        <w:t>lineHeight</w:t>
      </w:r>
      <w:proofErr w:type="spellEnd"/>
      <w:r w:rsidRPr="003B644E">
        <w:rPr>
          <w:lang w:val="en-US"/>
        </w:rPr>
        <w:t>);</w:t>
      </w:r>
    </w:p>
    <w:p w14:paraId="608C9B6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0D31976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Theme</w:t>
      </w:r>
    </w:p>
    <w:p w14:paraId="428A28F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</w:t>
      </w:r>
      <w:proofErr w:type="spellStart"/>
      <w:r w:rsidRPr="003B644E">
        <w:rPr>
          <w:lang w:val="en-US"/>
        </w:rPr>
        <w:t>theme_class</w:t>
      </w:r>
      <w:proofErr w:type="spellEnd"/>
      <w:r w:rsidRPr="003B644E">
        <w:rPr>
          <w:lang w:val="en-US"/>
        </w:rPr>
        <w:t xml:space="preserve"> = new </w:t>
      </w:r>
      <w:proofErr w:type="spellStart"/>
      <w:r w:rsidRPr="003B644E">
        <w:rPr>
          <w:lang w:val="en-US"/>
        </w:rPr>
        <w:t>VividTheme</w:t>
      </w:r>
      <w:proofErr w:type="spellEnd"/>
      <w:r w:rsidRPr="003B644E">
        <w:rPr>
          <w:lang w:val="en-US"/>
        </w:rPr>
        <w:t>;</w:t>
      </w:r>
    </w:p>
    <w:p w14:paraId="4952E18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spellStart"/>
      <w:proofErr w:type="gramStart"/>
      <w:r w:rsidRPr="003B644E">
        <w:rPr>
          <w:lang w:val="en-US"/>
        </w:rPr>
        <w:t>SetTheme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</w:t>
      </w:r>
      <w:proofErr w:type="spellStart"/>
      <w:r w:rsidRPr="003B644E">
        <w:rPr>
          <w:lang w:val="en-US"/>
        </w:rPr>
        <w:t>theme_class</w:t>
      </w:r>
      <w:proofErr w:type="spellEnd"/>
      <w:r w:rsidRPr="003B644E">
        <w:rPr>
          <w:lang w:val="en-US"/>
        </w:rPr>
        <w:t>);</w:t>
      </w:r>
    </w:p>
    <w:p w14:paraId="0BA1CDCF" w14:textId="77777777" w:rsidR="003B644E" w:rsidRPr="003B644E" w:rsidRDefault="003B644E" w:rsidP="003B644E">
      <w:pPr>
        <w:rPr>
          <w:lang w:val="en-US"/>
        </w:rPr>
      </w:pPr>
    </w:p>
    <w:p w14:paraId="59613DA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Set A title for the plot</w:t>
      </w:r>
    </w:p>
    <w:p w14:paraId="028776D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</w:t>
      </w:r>
      <w:proofErr w:type="spellStart"/>
      <w:r w:rsidRPr="003B644E">
        <w:rPr>
          <w:lang w:val="en-US"/>
        </w:rPr>
        <w:t>Verteilung</w:t>
      </w:r>
      <w:proofErr w:type="spellEnd"/>
      <w:r w:rsidRPr="003B644E">
        <w:rPr>
          <w:lang w:val="en-US"/>
        </w:rPr>
        <w:t xml:space="preserve"> </w:t>
      </w:r>
      <w:proofErr w:type="spellStart"/>
      <w:r w:rsidRPr="003B644E">
        <w:rPr>
          <w:lang w:val="en-US"/>
        </w:rPr>
        <w:t>Fussballfans</w:t>
      </w:r>
      <w:proofErr w:type="spellEnd"/>
      <w:r w:rsidRPr="003B644E">
        <w:rPr>
          <w:lang w:val="en-US"/>
        </w:rPr>
        <w:t>");</w:t>
      </w:r>
    </w:p>
    <w:p w14:paraId="21E6753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$graph-&gt;title-&gt;</w:t>
      </w:r>
      <w:proofErr w:type="spellStart"/>
      <w:proofErr w:type="gramStart"/>
      <w:r w:rsidRPr="003B644E">
        <w:rPr>
          <w:lang w:val="en-US"/>
        </w:rPr>
        <w:t>SetFont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FF_ARIAL, FS_NORMAL, 18);</w:t>
      </w:r>
    </w:p>
    <w:p w14:paraId="212B7C6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$graph-&gt;subtitle-&gt;</w:t>
      </w:r>
      <w:proofErr w:type="gramStart"/>
      <w:r w:rsidRPr="003B644E">
        <w:rPr>
          <w:lang w:val="en-US"/>
        </w:rPr>
        <w:t>Set(</w:t>
      </w:r>
      <w:proofErr w:type="gramEnd"/>
      <w:r w:rsidRPr="003B644E">
        <w:rPr>
          <w:lang w:val="en-US"/>
        </w:rPr>
        <w:t>"Stand: ".date("</w:t>
      </w:r>
      <w:proofErr w:type="spellStart"/>
      <w:r w:rsidRPr="003B644E">
        <w:rPr>
          <w:lang w:val="en-US"/>
        </w:rPr>
        <w:t>d.m.Y</w:t>
      </w:r>
      <w:proofErr w:type="spellEnd"/>
      <w:r w:rsidRPr="003B644E">
        <w:rPr>
          <w:lang w:val="en-US"/>
        </w:rPr>
        <w:t>; H:i:s"));</w:t>
      </w:r>
    </w:p>
    <w:p w14:paraId="1C5129FB" w14:textId="77777777" w:rsidR="003B644E" w:rsidRPr="003B644E" w:rsidRDefault="003B644E" w:rsidP="003B644E">
      <w:pPr>
        <w:rPr>
          <w:lang w:val="en-US"/>
        </w:rPr>
      </w:pPr>
    </w:p>
    <w:p w14:paraId="70C4477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 Create</w:t>
      </w:r>
    </w:p>
    <w:p w14:paraId="34F787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$p1 = new </w:t>
      </w:r>
      <w:proofErr w:type="gramStart"/>
      <w:r w:rsidRPr="003B644E">
        <w:rPr>
          <w:lang w:val="en-US"/>
        </w:rPr>
        <w:t>PiePlot3D(</w:t>
      </w:r>
      <w:proofErr w:type="gramEnd"/>
      <w:r w:rsidRPr="003B644E">
        <w:rPr>
          <w:lang w:val="en-US"/>
        </w:rPr>
        <w:t>$data);</w:t>
      </w:r>
    </w:p>
    <w:p w14:paraId="170DE58C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$p1-&gt;value-&gt;</w:t>
      </w:r>
      <w:proofErr w:type="spellStart"/>
      <w:proofErr w:type="gramStart"/>
      <w:r w:rsidRPr="003B644E">
        <w:rPr>
          <w:lang w:val="en-US"/>
        </w:rPr>
        <w:t>SetFormat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'%01.2f%%');</w:t>
      </w:r>
    </w:p>
    <w:p w14:paraId="0B2BE02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SetLabelPos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1.1);</w:t>
      </w:r>
    </w:p>
    <w:p w14:paraId="2D43567E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//$p1-&gt;value-&gt;</w:t>
      </w:r>
      <w:proofErr w:type="spellStart"/>
      <w:proofErr w:type="gramStart"/>
      <w:r w:rsidRPr="003B644E">
        <w:rPr>
          <w:lang w:val="en-US"/>
        </w:rPr>
        <w:t>SetMargin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20);</w:t>
      </w:r>
    </w:p>
    <w:p w14:paraId="0B59F23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SetCenter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275, 175);</w:t>
      </w:r>
    </w:p>
    <w:p w14:paraId="14AD3A83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SetSize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0.4);</w:t>
      </w:r>
    </w:p>
    <w:p w14:paraId="54AA7EF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 xml:space="preserve">//$legends = </w:t>
      </w:r>
      <w:proofErr w:type="spellStart"/>
      <w:proofErr w:type="gramStart"/>
      <w:r w:rsidRPr="003B644E">
        <w:rPr>
          <w:lang w:val="en-US"/>
        </w:rPr>
        <w:t>replaceUmlauts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$legends);  // In case there are problems</w:t>
      </w:r>
    </w:p>
    <w:p w14:paraId="2BD5BF9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</w:r>
    </w:p>
    <w:p w14:paraId="4223F958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SetLegends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$legends);</w:t>
      </w:r>
    </w:p>
    <w:p w14:paraId="7921779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ShowBorder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);</w:t>
      </w:r>
    </w:p>
    <w:p w14:paraId="13F6A94A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SetColor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'black');</w:t>
      </w:r>
    </w:p>
    <w:p w14:paraId="78C93B0B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$p1-&gt;</w:t>
      </w:r>
      <w:proofErr w:type="spellStart"/>
      <w:proofErr w:type="gramStart"/>
      <w:r w:rsidRPr="003B644E">
        <w:rPr>
          <w:lang w:val="en-US"/>
        </w:rPr>
        <w:t>ExplodeAll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 xml:space="preserve">); </w:t>
      </w:r>
    </w:p>
    <w:p w14:paraId="5AEB19EB" w14:textId="77777777" w:rsidR="003B644E" w:rsidRPr="003B644E" w:rsidRDefault="003B644E" w:rsidP="003B644E">
      <w:pPr>
        <w:rPr>
          <w:lang w:val="en-US"/>
        </w:rPr>
      </w:pPr>
    </w:p>
    <w:p w14:paraId="084E2F3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</w:t>
      </w:r>
      <w:proofErr w:type="gramStart"/>
      <w:r w:rsidRPr="003B644E">
        <w:rPr>
          <w:lang w:val="en-US"/>
        </w:rPr>
        <w:t>Add(</w:t>
      </w:r>
      <w:proofErr w:type="gramEnd"/>
      <w:r w:rsidRPr="003B644E">
        <w:rPr>
          <w:lang w:val="en-US"/>
        </w:rPr>
        <w:t>$p1);</w:t>
      </w:r>
    </w:p>
    <w:p w14:paraId="3A75A7C5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spellStart"/>
      <w:proofErr w:type="gramStart"/>
      <w:r w:rsidRPr="003B644E">
        <w:rPr>
          <w:lang w:val="en-US"/>
        </w:rPr>
        <w:t>SetFont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FF_ARIAL);</w:t>
      </w:r>
    </w:p>
    <w:p w14:paraId="4EB20E27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spellStart"/>
      <w:proofErr w:type="gramStart"/>
      <w:r w:rsidRPr="003B644E">
        <w:rPr>
          <w:lang w:val="en-US"/>
        </w:rPr>
        <w:t>SetFrameWeight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1);</w:t>
      </w:r>
    </w:p>
    <w:p w14:paraId="1FD5C2FD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spellStart"/>
      <w:proofErr w:type="gramStart"/>
      <w:r w:rsidRPr="003B644E">
        <w:rPr>
          <w:lang w:val="en-US"/>
        </w:rPr>
        <w:t>SetPos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0.5, 0.99, 'center', 'bottom');</w:t>
      </w:r>
    </w:p>
    <w:p w14:paraId="66A62F10" w14:textId="77777777" w:rsidR="003B644E" w:rsidRPr="003B644E" w:rsidRDefault="003B644E" w:rsidP="003B644E">
      <w:pPr>
        <w:rPr>
          <w:lang w:val="en-US"/>
        </w:rPr>
      </w:pPr>
      <w:r w:rsidRPr="003B644E">
        <w:rPr>
          <w:lang w:val="en-US"/>
        </w:rPr>
        <w:tab/>
      </w:r>
      <w:r w:rsidRPr="003B644E">
        <w:rPr>
          <w:lang w:val="en-US"/>
        </w:rPr>
        <w:tab/>
        <w:t>$graph-&gt;legend-&gt;</w:t>
      </w:r>
      <w:proofErr w:type="spellStart"/>
      <w:proofErr w:type="gramStart"/>
      <w:r w:rsidRPr="003B644E">
        <w:rPr>
          <w:lang w:val="en-US"/>
        </w:rPr>
        <w:t>SetColumns</w:t>
      </w:r>
      <w:proofErr w:type="spellEnd"/>
      <w:r w:rsidRPr="003B644E">
        <w:rPr>
          <w:lang w:val="en-US"/>
        </w:rPr>
        <w:t>(</w:t>
      </w:r>
      <w:proofErr w:type="gramEnd"/>
      <w:r w:rsidRPr="003B644E">
        <w:rPr>
          <w:lang w:val="en-US"/>
        </w:rPr>
        <w:t>$</w:t>
      </w:r>
      <w:proofErr w:type="spellStart"/>
      <w:r w:rsidRPr="003B644E">
        <w:rPr>
          <w:lang w:val="en-US"/>
        </w:rPr>
        <w:t>legendCols</w:t>
      </w:r>
      <w:proofErr w:type="spellEnd"/>
      <w:r w:rsidRPr="003B644E">
        <w:rPr>
          <w:lang w:val="en-US"/>
        </w:rPr>
        <w:t>);</w:t>
      </w:r>
    </w:p>
    <w:p w14:paraId="106859C6" w14:textId="77777777" w:rsidR="003B644E" w:rsidRDefault="003B644E" w:rsidP="003B644E">
      <w:r w:rsidRPr="003B644E">
        <w:rPr>
          <w:lang w:val="en-US"/>
        </w:rPr>
        <w:tab/>
      </w:r>
      <w:r w:rsidRPr="003B644E">
        <w:rPr>
          <w:lang w:val="en-US"/>
        </w:rPr>
        <w:tab/>
      </w:r>
      <w:r>
        <w:t>$</w:t>
      </w:r>
      <w:proofErr w:type="spellStart"/>
      <w:r>
        <w:t>gdImgHandler</w:t>
      </w:r>
      <w:proofErr w:type="spellEnd"/>
      <w:r>
        <w:t xml:space="preserve"> = $</w:t>
      </w:r>
      <w:proofErr w:type="spellStart"/>
      <w:r>
        <w:t>graph</w:t>
      </w:r>
      <w:proofErr w:type="spellEnd"/>
      <w:r>
        <w:t>-&gt;</w:t>
      </w:r>
      <w:proofErr w:type="spellStart"/>
      <w:r>
        <w:t>Stroke</w:t>
      </w:r>
      <w:proofErr w:type="spellEnd"/>
      <w:r>
        <w:t>(_IMG_HANDLER);</w:t>
      </w:r>
    </w:p>
    <w:p w14:paraId="0E48B60F" w14:textId="77777777" w:rsidR="003B644E" w:rsidRDefault="003B644E" w:rsidP="003B644E">
      <w:r>
        <w:tab/>
      </w:r>
      <w:r>
        <w:tab/>
        <w:t>$</w:t>
      </w:r>
      <w:proofErr w:type="spellStart"/>
      <w:r>
        <w:t>graph</w:t>
      </w:r>
      <w:proofErr w:type="spellEnd"/>
      <w:r>
        <w:t>-&gt;</w:t>
      </w:r>
      <w:proofErr w:type="spellStart"/>
      <w:r>
        <w:t>img</w:t>
      </w:r>
      <w:proofErr w:type="spellEnd"/>
      <w:r>
        <w:t>-&gt;Stream($</w:t>
      </w:r>
      <w:proofErr w:type="spellStart"/>
      <w:r>
        <w:t>filename</w:t>
      </w:r>
      <w:proofErr w:type="spellEnd"/>
      <w:r>
        <w:t>);</w:t>
      </w:r>
    </w:p>
    <w:p w14:paraId="167D089C" w14:textId="77777777" w:rsidR="003B644E" w:rsidRDefault="003B644E" w:rsidP="003B644E">
      <w:r>
        <w:tab/>
        <w:t>}</w:t>
      </w:r>
    </w:p>
    <w:p w14:paraId="55C01420" w14:textId="77777777" w:rsidR="003B644E" w:rsidRDefault="003B644E" w:rsidP="003B644E">
      <w:r>
        <w:t>}</w:t>
      </w:r>
    </w:p>
    <w:p w14:paraId="7846E54A" w14:textId="44D0E618" w:rsidR="00352A10" w:rsidRDefault="003B644E" w:rsidP="003B644E">
      <w:r>
        <w:t>?&gt;</w:t>
      </w:r>
      <w:r w:rsidR="00352A10">
        <w:br w:type="page"/>
      </w:r>
    </w:p>
    <w:p w14:paraId="2B9119DC" w14:textId="77777777" w:rsidR="000469B9" w:rsidRPr="0025113C" w:rsidRDefault="000469B9" w:rsidP="0025113C">
      <w:pPr>
        <w:pStyle w:val="berschrift2"/>
        <w:rPr>
          <w:rFonts w:ascii="Times New Roman" w:hAnsi="Times New Roman" w:cs="Times New Roman"/>
          <w:b w:val="0"/>
          <w:i w:val="0"/>
        </w:rPr>
      </w:pPr>
      <w:bookmarkStart w:id="19" w:name="_Toc529386098"/>
      <w:bookmarkStart w:id="20" w:name="_B/index.php_–_Startseite"/>
      <w:bookmarkEnd w:id="20"/>
      <w:r w:rsidRPr="0025113C">
        <w:rPr>
          <w:rFonts w:ascii="Times New Roman" w:hAnsi="Times New Roman" w:cs="Times New Roman"/>
          <w:b w:val="0"/>
          <w:u w:val="single"/>
        </w:rPr>
        <w:lastRenderedPageBreak/>
        <w:t>B/</w:t>
      </w:r>
      <w:proofErr w:type="spellStart"/>
      <w:r w:rsidRPr="0025113C">
        <w:rPr>
          <w:rFonts w:ascii="Times New Roman" w:hAnsi="Times New Roman" w:cs="Times New Roman"/>
          <w:b w:val="0"/>
          <w:u w:val="single"/>
        </w:rPr>
        <w:t>index.php</w:t>
      </w:r>
      <w:proofErr w:type="spellEnd"/>
      <w:r w:rsidRPr="0025113C">
        <w:rPr>
          <w:rFonts w:ascii="Times New Roman" w:hAnsi="Times New Roman" w:cs="Times New Roman"/>
          <w:b w:val="0"/>
          <w:i w:val="0"/>
        </w:rPr>
        <w:t xml:space="preserve"> – Startseite zum Eintragen in den Newsletter:</w:t>
      </w:r>
      <w:bookmarkEnd w:id="19"/>
    </w:p>
    <w:p w14:paraId="2B63303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</w:t>
      </w:r>
      <w:proofErr w:type="spellStart"/>
      <w:r w:rsidRPr="00377450">
        <w:rPr>
          <w:lang w:val="en-US"/>
        </w:rPr>
        <w:t>php</w:t>
      </w:r>
      <w:proofErr w:type="spellEnd"/>
      <w:proofErr w:type="gramEnd"/>
    </w:p>
    <w:p w14:paraId="173CF291" w14:textId="77777777" w:rsidR="00377450" w:rsidRPr="00377450" w:rsidRDefault="00377450" w:rsidP="00377450">
      <w:pPr>
        <w:rPr>
          <w:lang w:val="en-US"/>
        </w:rPr>
      </w:pPr>
      <w:proofErr w:type="spellStart"/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"../functions/</w:t>
      </w:r>
      <w:proofErr w:type="spellStart"/>
      <w:r w:rsidRPr="00377450">
        <w:rPr>
          <w:lang w:val="en-US"/>
        </w:rPr>
        <w:t>dbCredentials.php</w:t>
      </w:r>
      <w:proofErr w:type="spellEnd"/>
      <w:r w:rsidRPr="00377450">
        <w:rPr>
          <w:lang w:val="en-US"/>
        </w:rPr>
        <w:t>")</w:t>
      </w:r>
      <w:proofErr w:type="gramStart"/>
      <w:r w:rsidRPr="00377450">
        <w:rPr>
          <w:lang w:val="en-US"/>
        </w:rPr>
        <w:t>;  /</w:t>
      </w:r>
      <w:proofErr w:type="gramEnd"/>
      <w:r w:rsidRPr="00377450">
        <w:rPr>
          <w:lang w:val="en-US"/>
        </w:rPr>
        <w:t>/ created variables to login</w:t>
      </w:r>
    </w:p>
    <w:p w14:paraId="18325695" w14:textId="77777777" w:rsidR="00377450" w:rsidRPr="00377450" w:rsidRDefault="00377450" w:rsidP="00377450">
      <w:pPr>
        <w:rPr>
          <w:lang w:val="en-US"/>
        </w:rPr>
      </w:pPr>
      <w:proofErr w:type="spellStart"/>
      <w:r w:rsidRPr="00377450">
        <w:rPr>
          <w:lang w:val="en-US"/>
        </w:rPr>
        <w:t>require_</w:t>
      </w:r>
      <w:proofErr w:type="gramStart"/>
      <w:r w:rsidRPr="00377450">
        <w:rPr>
          <w:lang w:val="en-US"/>
        </w:rPr>
        <w:t>once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"../functions/</w:t>
      </w:r>
      <w:proofErr w:type="spellStart"/>
      <w:r w:rsidRPr="00377450">
        <w:rPr>
          <w:lang w:val="en-US"/>
        </w:rPr>
        <w:t>dbConnect.php</w:t>
      </w:r>
      <w:proofErr w:type="spellEnd"/>
      <w:r w:rsidRPr="00377450">
        <w:rPr>
          <w:lang w:val="en-US"/>
        </w:rPr>
        <w:t>");</w:t>
      </w:r>
    </w:p>
    <w:p w14:paraId="5E30448E" w14:textId="77777777" w:rsidR="00377450" w:rsidRPr="00377450" w:rsidRDefault="00377450" w:rsidP="00377450">
      <w:pPr>
        <w:rPr>
          <w:lang w:val="en-US"/>
        </w:rPr>
      </w:pPr>
    </w:p>
    <w:p w14:paraId="7CC2DE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 xml:space="preserve">$con = </w:t>
      </w:r>
      <w:proofErr w:type="spellStart"/>
      <w:r w:rsidRPr="00377450">
        <w:rPr>
          <w:lang w:val="en-US"/>
        </w:rPr>
        <w:t>open_</w:t>
      </w:r>
      <w:proofErr w:type="gramStart"/>
      <w:r w:rsidRPr="00377450">
        <w:rPr>
          <w:lang w:val="en-US"/>
        </w:rPr>
        <w:t>connection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</w:t>
      </w:r>
      <w:proofErr w:type="spellStart"/>
      <w:r w:rsidRPr="00377450">
        <w:rPr>
          <w:lang w:val="en-US"/>
        </w:rPr>
        <w:t>servername</w:t>
      </w:r>
      <w:proofErr w:type="spellEnd"/>
      <w:r w:rsidRPr="00377450">
        <w:rPr>
          <w:lang w:val="en-US"/>
        </w:rPr>
        <w:t>, $username, $password, $database);</w:t>
      </w:r>
    </w:p>
    <w:p w14:paraId="5AE9D81A" w14:textId="77777777" w:rsidR="00377450" w:rsidRPr="00377450" w:rsidRDefault="00377450" w:rsidP="00377450">
      <w:pPr>
        <w:rPr>
          <w:lang w:val="en-US"/>
        </w:rPr>
      </w:pPr>
    </w:p>
    <w:p w14:paraId="58144CD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 xml:space="preserve">$result =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query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 xml:space="preserve">$con, "SELECT </w:t>
      </w:r>
      <w:proofErr w:type="spellStart"/>
      <w:r w:rsidRPr="00377450">
        <w:rPr>
          <w:lang w:val="en-US"/>
        </w:rPr>
        <w:t>mailinglist_id</w:t>
      </w:r>
      <w:proofErr w:type="spellEnd"/>
      <w:r w:rsidRPr="00377450">
        <w:rPr>
          <w:lang w:val="en-US"/>
        </w:rPr>
        <w:t xml:space="preserve">, </w:t>
      </w:r>
      <w:proofErr w:type="spellStart"/>
      <w:r w:rsidRPr="00377450">
        <w:rPr>
          <w:lang w:val="en-US"/>
        </w:rPr>
        <w:t>mailinglist_name</w:t>
      </w:r>
      <w:proofErr w:type="spellEnd"/>
      <w:r w:rsidRPr="00377450">
        <w:rPr>
          <w:lang w:val="en-US"/>
        </w:rPr>
        <w:t xml:space="preserve"> FROM </w:t>
      </w:r>
      <w:proofErr w:type="spellStart"/>
      <w:r w:rsidRPr="00377450">
        <w:rPr>
          <w:lang w:val="en-US"/>
        </w:rPr>
        <w:t>mailinglists</w:t>
      </w:r>
      <w:proofErr w:type="spellEnd"/>
      <w:r w:rsidRPr="00377450">
        <w:rPr>
          <w:lang w:val="en-US"/>
        </w:rPr>
        <w:t>");</w:t>
      </w:r>
    </w:p>
    <w:p w14:paraId="1DD597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(!$result)  {</w:t>
      </w:r>
    </w:p>
    <w:p w14:paraId="2632FA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 xml:space="preserve">"An Error occurred while getting the </w:t>
      </w:r>
      <w:proofErr w:type="spellStart"/>
      <w:r w:rsidRPr="00377450">
        <w:rPr>
          <w:lang w:val="en-US"/>
        </w:rPr>
        <w:t>Mailinglists</w:t>
      </w:r>
      <w:proofErr w:type="spellEnd"/>
      <w:r w:rsidRPr="00377450">
        <w:rPr>
          <w:lang w:val="en-US"/>
        </w:rPr>
        <w:t>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error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 . "'");</w:t>
      </w:r>
    </w:p>
    <w:p w14:paraId="0CC8926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05A61A92" w14:textId="77777777" w:rsidR="00377450" w:rsidRPr="00377450" w:rsidRDefault="00377450" w:rsidP="00377450">
      <w:pPr>
        <w:rPr>
          <w:lang w:val="en-US"/>
        </w:rPr>
      </w:pPr>
    </w:p>
    <w:p w14:paraId="505604A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$output = "";</w:t>
      </w:r>
    </w:p>
    <w:p w14:paraId="0EFCEADD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while</w:t>
      </w:r>
      <w:proofErr w:type="gramEnd"/>
      <w:r w:rsidRPr="00377450">
        <w:rPr>
          <w:lang w:val="en-US"/>
        </w:rPr>
        <w:t xml:space="preserve"> ($row = </w:t>
      </w:r>
      <w:proofErr w:type="spellStart"/>
      <w:r w:rsidRPr="00377450">
        <w:rPr>
          <w:lang w:val="en-US"/>
        </w:rPr>
        <w:t>mysqli_fetch_assoc</w:t>
      </w:r>
      <w:proofErr w:type="spellEnd"/>
      <w:r w:rsidRPr="00377450">
        <w:rPr>
          <w:lang w:val="en-US"/>
        </w:rPr>
        <w:t>($result))  {</w:t>
      </w:r>
    </w:p>
    <w:p w14:paraId="17CAC74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$id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</w:t>
      </w:r>
      <w:proofErr w:type="spellStart"/>
      <w:r w:rsidRPr="00377450">
        <w:rPr>
          <w:lang w:val="en-US"/>
        </w:rPr>
        <w:t>mailinglist_id</w:t>
      </w:r>
      <w:proofErr w:type="spellEnd"/>
      <w:r w:rsidRPr="00377450">
        <w:rPr>
          <w:lang w:val="en-US"/>
        </w:rPr>
        <w:t>'];</w:t>
      </w:r>
    </w:p>
    <w:p w14:paraId="594AA71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</w:t>
      </w:r>
      <w:proofErr w:type="gramStart"/>
      <w:r w:rsidRPr="00377450">
        <w:rPr>
          <w:lang w:val="en-US"/>
        </w:rPr>
        <w:t>row[</w:t>
      </w:r>
      <w:proofErr w:type="gramEnd"/>
      <w:r w:rsidRPr="00377450">
        <w:rPr>
          <w:lang w:val="en-US"/>
        </w:rPr>
        <w:t>'</w:t>
      </w:r>
      <w:proofErr w:type="spellStart"/>
      <w:r w:rsidRPr="00377450">
        <w:rPr>
          <w:lang w:val="en-US"/>
        </w:rPr>
        <w:t>mailinglist_name</w:t>
      </w:r>
      <w:proofErr w:type="spellEnd"/>
      <w:r w:rsidRPr="00377450">
        <w:rPr>
          <w:lang w:val="en-US"/>
        </w:rPr>
        <w:t>'];</w:t>
      </w:r>
    </w:p>
    <w:p w14:paraId="1FF9B43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</w:t>
      </w:r>
      <w:proofErr w:type="gramStart"/>
      <w:r w:rsidRPr="00377450">
        <w:rPr>
          <w:lang w:val="en-US"/>
        </w:rPr>
        <w:t>output .=</w:t>
      </w:r>
      <w:proofErr w:type="gramEnd"/>
      <w:r w:rsidRPr="00377450">
        <w:rPr>
          <w:lang w:val="en-US"/>
        </w:rPr>
        <w:t xml:space="preserve"> "\t\t\t\t\t&lt;input type='checkbox' name='mailing[]' id='$id' value='$id' ".(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 xml:space="preserve">($_POST['mailing']) &amp;&amp; </w:t>
      </w:r>
      <w:proofErr w:type="spellStart"/>
      <w:r w:rsidRPr="00377450">
        <w:rPr>
          <w:lang w:val="en-US"/>
        </w:rPr>
        <w:t>in_array</w:t>
      </w:r>
      <w:proofErr w:type="spellEnd"/>
      <w:r w:rsidRPr="00377450">
        <w:rPr>
          <w:lang w:val="en-US"/>
        </w:rPr>
        <w:t>($id, $_POST['mailing']) ? '</w:t>
      </w:r>
      <w:proofErr w:type="gramStart"/>
      <w:r w:rsidRPr="00377450">
        <w:rPr>
          <w:lang w:val="en-US"/>
        </w:rPr>
        <w:t>checked' :</w:t>
      </w:r>
      <w:proofErr w:type="gramEnd"/>
      <w:r w:rsidRPr="00377450">
        <w:rPr>
          <w:lang w:val="en-US"/>
        </w:rPr>
        <w:t xml:space="preserve"> '')."&gt;&lt;label for='$id'&gt;$name&lt;/label&gt;&lt;</w:t>
      </w:r>
      <w:proofErr w:type="spellStart"/>
      <w:r w:rsidRPr="00377450">
        <w:rPr>
          <w:lang w:val="en-US"/>
        </w:rPr>
        <w:t>br</w:t>
      </w:r>
      <w:proofErr w:type="spellEnd"/>
      <w:r w:rsidRPr="00377450">
        <w:rPr>
          <w:lang w:val="en-US"/>
        </w:rPr>
        <w:t xml:space="preserve"> /&gt;\n";</w:t>
      </w:r>
    </w:p>
    <w:p w14:paraId="4984648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}</w:t>
      </w:r>
    </w:p>
    <w:p w14:paraId="77122746" w14:textId="77777777" w:rsidR="00377450" w:rsidRPr="00377450" w:rsidRDefault="00377450" w:rsidP="00377450">
      <w:pPr>
        <w:rPr>
          <w:lang w:val="en-US"/>
        </w:rPr>
      </w:pPr>
    </w:p>
    <w:p w14:paraId="0E798F29" w14:textId="77777777" w:rsidR="00377450" w:rsidRPr="00377450" w:rsidRDefault="00377450" w:rsidP="00377450">
      <w:pPr>
        <w:rPr>
          <w:lang w:val="en-US"/>
        </w:rPr>
      </w:pPr>
      <w:proofErr w:type="spellStart"/>
      <w:r w:rsidRPr="00377450">
        <w:rPr>
          <w:lang w:val="en-US"/>
        </w:rPr>
        <w:t>mysqli_free_</w:t>
      </w:r>
      <w:proofErr w:type="gramStart"/>
      <w:r w:rsidRPr="00377450">
        <w:rPr>
          <w:lang w:val="en-US"/>
        </w:rPr>
        <w:t>result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$result);</w:t>
      </w:r>
    </w:p>
    <w:p w14:paraId="6875CC91" w14:textId="77777777" w:rsidR="00377450" w:rsidRPr="00377450" w:rsidRDefault="00377450" w:rsidP="00377450">
      <w:pPr>
        <w:rPr>
          <w:lang w:val="en-US"/>
        </w:rPr>
      </w:pPr>
    </w:p>
    <w:p w14:paraId="0A35CB1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$success = false;</w:t>
      </w:r>
    </w:p>
    <w:p w14:paraId="4CBDFBB7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>($_POST['submit'])) {</w:t>
      </w:r>
    </w:p>
    <w:p w14:paraId="2F6E6F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$errors = [];</w:t>
      </w:r>
    </w:p>
    <w:p w14:paraId="3AC0062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73B92E7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$name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'name'];</w:t>
      </w:r>
    </w:p>
    <w:p w14:paraId="223816F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(empty($name)) {</w:t>
      </w:r>
    </w:p>
    <w:p w14:paraId="5CD6FC0B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</w:t>
      </w:r>
      <w:proofErr w:type="spellStart"/>
      <w:r>
        <w:t>errors</w:t>
      </w:r>
      <w:proofErr w:type="spellEnd"/>
      <w:r>
        <w:t>[] = "Bitte gib deinen Namen ein!";</w:t>
      </w:r>
    </w:p>
    <w:p w14:paraId="3E900FCF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37BB3B9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24E8C2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$mail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'mail'];</w:t>
      </w:r>
    </w:p>
    <w:p w14:paraId="106B41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(empty($mail)) {</w:t>
      </w:r>
    </w:p>
    <w:p w14:paraId="7DBDA8F6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</w:t>
      </w:r>
      <w:proofErr w:type="spellStart"/>
      <w:r>
        <w:t>errors</w:t>
      </w:r>
      <w:proofErr w:type="spellEnd"/>
      <w:r>
        <w:t>[] = "Bitte gib deine E-Mail-Adresse ein!";</w:t>
      </w:r>
    </w:p>
    <w:p w14:paraId="7007EC29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7AFBD86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spellStart"/>
      <w:proofErr w:type="gramStart"/>
      <w:r w:rsidRPr="00377450">
        <w:rPr>
          <w:lang w:val="en-US"/>
        </w:rPr>
        <w:t>elseif</w:t>
      </w:r>
      <w:proofErr w:type="spellEnd"/>
      <w:proofErr w:type="gramEnd"/>
      <w:r w:rsidRPr="00377450">
        <w:rPr>
          <w:lang w:val="en-US"/>
        </w:rPr>
        <w:t xml:space="preserve"> (!</w:t>
      </w:r>
      <w:proofErr w:type="spellStart"/>
      <w:r w:rsidRPr="00377450">
        <w:rPr>
          <w:lang w:val="en-US"/>
        </w:rPr>
        <w:t>filter_var</w:t>
      </w:r>
      <w:proofErr w:type="spellEnd"/>
      <w:r w:rsidRPr="00377450">
        <w:rPr>
          <w:lang w:val="en-US"/>
        </w:rPr>
        <w:t>($mail, FILTER_VALIDATE_EMAIL)) {</w:t>
      </w:r>
    </w:p>
    <w:p w14:paraId="2AA9DCD5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$</w:t>
      </w:r>
      <w:proofErr w:type="spellStart"/>
      <w:r>
        <w:t>errors</w:t>
      </w:r>
      <w:proofErr w:type="spellEnd"/>
      <w:r>
        <w:t>[] = "Deine E-Mail-Adresse ist invalide!";</w:t>
      </w:r>
    </w:p>
    <w:p w14:paraId="5189A321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28441B5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57D9466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>($_POST['member'])){</w:t>
      </w:r>
    </w:p>
    <w:p w14:paraId="456E8B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$member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'member'];</w:t>
      </w:r>
    </w:p>
    <w:p w14:paraId="3CED5C0C" w14:textId="77777777" w:rsidR="00377450" w:rsidRDefault="00377450" w:rsidP="00377450">
      <w:r w:rsidRPr="00377450">
        <w:rPr>
          <w:lang w:val="en-US"/>
        </w:rPr>
        <w:tab/>
      </w:r>
      <w:r>
        <w:t xml:space="preserve">} </w:t>
      </w:r>
    </w:p>
    <w:p w14:paraId="78F1036F" w14:textId="77777777" w:rsidR="00377450" w:rsidRDefault="00377450" w:rsidP="00377450">
      <w:r>
        <w:tab/>
      </w:r>
      <w:proofErr w:type="spellStart"/>
      <w:r>
        <w:t>else</w:t>
      </w:r>
      <w:proofErr w:type="spellEnd"/>
      <w:r>
        <w:t xml:space="preserve"> {</w:t>
      </w:r>
    </w:p>
    <w:p w14:paraId="511DB9AD" w14:textId="77777777" w:rsidR="00377450" w:rsidRDefault="00377450" w:rsidP="00377450">
      <w:r>
        <w:tab/>
      </w:r>
      <w:r>
        <w:tab/>
        <w:t>$</w:t>
      </w:r>
      <w:proofErr w:type="spellStart"/>
      <w:r>
        <w:t>errors</w:t>
      </w:r>
      <w:proofErr w:type="spellEnd"/>
      <w:r>
        <w:t>[] = "Bitte gib an ob du in einem Verein bist!";</w:t>
      </w:r>
    </w:p>
    <w:p w14:paraId="7C690187" w14:textId="77777777" w:rsidR="00377450" w:rsidRPr="00377450" w:rsidRDefault="00377450" w:rsidP="00377450">
      <w:pPr>
        <w:rPr>
          <w:lang w:val="en-US"/>
        </w:rPr>
      </w:pPr>
      <w:r>
        <w:tab/>
      </w:r>
      <w:r w:rsidRPr="00377450">
        <w:rPr>
          <w:lang w:val="en-US"/>
        </w:rPr>
        <w:t>}</w:t>
      </w:r>
    </w:p>
    <w:p w14:paraId="636C9685" w14:textId="77777777" w:rsid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</w:p>
    <w:p w14:paraId="4117EE14" w14:textId="77777777" w:rsidR="00377450" w:rsidRDefault="00377450" w:rsidP="00377450">
      <w:pPr>
        <w:rPr>
          <w:lang w:val="en-US"/>
        </w:rPr>
      </w:pPr>
    </w:p>
    <w:p w14:paraId="4E15473D" w14:textId="77777777" w:rsidR="00377450" w:rsidRPr="00377450" w:rsidRDefault="00377450" w:rsidP="00377450">
      <w:pPr>
        <w:rPr>
          <w:lang w:val="en-US"/>
        </w:rPr>
      </w:pPr>
    </w:p>
    <w:p w14:paraId="57D75D8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(empty($errors)){</w:t>
      </w:r>
    </w:p>
    <w:p w14:paraId="7C2C15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 xml:space="preserve">$input =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prepare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 xml:space="preserve">$con, "SELECT 1 FROM </w:t>
      </w:r>
      <w:proofErr w:type="spellStart"/>
      <w:r w:rsidRPr="00377450">
        <w:rPr>
          <w:lang w:val="en-US"/>
        </w:rPr>
        <w:t>newsletter_members</w:t>
      </w:r>
      <w:proofErr w:type="spellEnd"/>
      <w:r w:rsidRPr="00377450">
        <w:rPr>
          <w:lang w:val="en-US"/>
        </w:rPr>
        <w:t xml:space="preserve"> WHERE </w:t>
      </w:r>
      <w:proofErr w:type="spellStart"/>
      <w:r w:rsidRPr="00377450">
        <w:rPr>
          <w:lang w:val="en-US"/>
        </w:rPr>
        <w:t>person_mail</w:t>
      </w:r>
      <w:proofErr w:type="spellEnd"/>
      <w:r w:rsidRPr="00377450">
        <w:rPr>
          <w:lang w:val="en-US"/>
        </w:rPr>
        <w:t xml:space="preserve"> = ?;");</w:t>
      </w:r>
    </w:p>
    <w:p w14:paraId="424F38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742A99B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 xml:space="preserve">"An error occurred while inserting into the </w:t>
      </w:r>
      <w:proofErr w:type="spellStart"/>
      <w:r w:rsidRPr="00377450">
        <w:rPr>
          <w:lang w:val="en-US"/>
        </w:rPr>
        <w:t>newsletter_members</w:t>
      </w:r>
      <w:proofErr w:type="spellEnd"/>
      <w:r w:rsidRPr="00377450">
        <w:rPr>
          <w:lang w:val="en-US"/>
        </w:rPr>
        <w:t xml:space="preserve">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error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 . "'");</w:t>
      </w:r>
    </w:p>
    <w:p w14:paraId="2158085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49453CB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mysqli_stmt_bind_</w:t>
      </w:r>
      <w:proofErr w:type="gramStart"/>
      <w:r w:rsidRPr="00377450">
        <w:rPr>
          <w:lang w:val="en-US"/>
        </w:rPr>
        <w:t>param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$input, 's', $mail);</w:t>
      </w:r>
    </w:p>
    <w:p w14:paraId="0037E2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execute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7AFADE1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mysqli_stmt_store_</w:t>
      </w:r>
      <w:proofErr w:type="gramStart"/>
      <w:r w:rsidRPr="00377450">
        <w:rPr>
          <w:lang w:val="en-US"/>
        </w:rPr>
        <w:t>result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0525F76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 xml:space="preserve">$results = </w:t>
      </w:r>
      <w:proofErr w:type="spellStart"/>
      <w:r w:rsidRPr="00377450">
        <w:rPr>
          <w:lang w:val="en-US"/>
        </w:rPr>
        <w:t>mysqli_stmt_num_</w:t>
      </w:r>
      <w:proofErr w:type="gramStart"/>
      <w:r w:rsidRPr="00377450">
        <w:rPr>
          <w:lang w:val="en-US"/>
        </w:rPr>
        <w:t>rows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1C91591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close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0F131741" w14:textId="77777777" w:rsidR="00377450" w:rsidRPr="00377450" w:rsidRDefault="00377450" w:rsidP="00377450">
      <w:pPr>
        <w:rPr>
          <w:lang w:val="en-US"/>
        </w:rPr>
      </w:pPr>
    </w:p>
    <w:p w14:paraId="6A6FDA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// Not in Table yet</w:t>
      </w:r>
    </w:p>
    <w:p w14:paraId="602E866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($results == 0)  {</w:t>
      </w:r>
    </w:p>
    <w:p w14:paraId="73E7AC4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 xml:space="preserve">$input =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prepare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$con, "INSERT INTO `</w:t>
      </w:r>
      <w:proofErr w:type="spellStart"/>
      <w:r w:rsidRPr="00377450">
        <w:rPr>
          <w:lang w:val="en-US"/>
        </w:rPr>
        <w:t>newsletter_members</w:t>
      </w:r>
      <w:proofErr w:type="spellEnd"/>
      <w:r w:rsidRPr="00377450">
        <w:rPr>
          <w:lang w:val="en-US"/>
        </w:rPr>
        <w:t>` (`</w:t>
      </w:r>
      <w:proofErr w:type="spellStart"/>
      <w:r w:rsidRPr="00377450">
        <w:rPr>
          <w:lang w:val="en-US"/>
        </w:rPr>
        <w:t>person_name</w:t>
      </w:r>
      <w:proofErr w:type="spellEnd"/>
      <w:r w:rsidRPr="00377450">
        <w:rPr>
          <w:lang w:val="en-US"/>
        </w:rPr>
        <w:t>`, `</w:t>
      </w:r>
      <w:proofErr w:type="spellStart"/>
      <w:r w:rsidRPr="00377450">
        <w:rPr>
          <w:lang w:val="en-US"/>
        </w:rPr>
        <w:t>person_mail</w:t>
      </w:r>
      <w:proofErr w:type="spellEnd"/>
      <w:r w:rsidRPr="00377450">
        <w:rPr>
          <w:lang w:val="en-US"/>
        </w:rPr>
        <w:t>`, `</w:t>
      </w:r>
      <w:proofErr w:type="spellStart"/>
      <w:r w:rsidRPr="00377450">
        <w:rPr>
          <w:lang w:val="en-US"/>
        </w:rPr>
        <w:t>club_member</w:t>
      </w:r>
      <w:proofErr w:type="spellEnd"/>
      <w:r w:rsidRPr="00377450">
        <w:rPr>
          <w:lang w:val="en-US"/>
        </w:rPr>
        <w:t>`) VALUES (?, ?, ?)");</w:t>
      </w:r>
    </w:p>
    <w:p w14:paraId="19C9383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577DC1A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 xml:space="preserve">"An error occurred while inserting into the </w:t>
      </w:r>
      <w:proofErr w:type="spellStart"/>
      <w:r w:rsidRPr="00377450">
        <w:rPr>
          <w:lang w:val="en-US"/>
        </w:rPr>
        <w:t>newsletter_members</w:t>
      </w:r>
      <w:proofErr w:type="spellEnd"/>
      <w:r w:rsidRPr="00377450">
        <w:rPr>
          <w:lang w:val="en-US"/>
        </w:rPr>
        <w:t xml:space="preserve">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error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 . "'");</w:t>
      </w:r>
    </w:p>
    <w:p w14:paraId="0E7C498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11D18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mysqli_stmt_bind_</w:t>
      </w:r>
      <w:proofErr w:type="gramStart"/>
      <w:r w:rsidRPr="00377450">
        <w:rPr>
          <w:lang w:val="en-US"/>
        </w:rPr>
        <w:t>param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$input, '</w:t>
      </w:r>
      <w:proofErr w:type="spellStart"/>
      <w:r w:rsidRPr="00377450">
        <w:rPr>
          <w:lang w:val="en-US"/>
        </w:rPr>
        <w:t>sss</w:t>
      </w:r>
      <w:proofErr w:type="spellEnd"/>
      <w:r w:rsidRPr="00377450">
        <w:rPr>
          <w:lang w:val="en-US"/>
        </w:rPr>
        <w:t>', $name, $mail, $member);</w:t>
      </w:r>
    </w:p>
    <w:p w14:paraId="644F63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execute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54A7F19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mysqli_stmt_store_</w:t>
      </w:r>
      <w:proofErr w:type="gramStart"/>
      <w:r w:rsidRPr="00377450">
        <w:rPr>
          <w:lang w:val="en-US"/>
        </w:rPr>
        <w:t>result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49EC4FD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</w:t>
      </w:r>
      <w:proofErr w:type="spellStart"/>
      <w:r w:rsidRPr="00377450">
        <w:rPr>
          <w:lang w:val="en-US"/>
        </w:rPr>
        <w:t>personId</w:t>
      </w:r>
      <w:proofErr w:type="spellEnd"/>
      <w:r w:rsidRPr="00377450">
        <w:rPr>
          <w:lang w:val="en-US"/>
        </w:rPr>
        <w:t xml:space="preserve"> = </w:t>
      </w:r>
      <w:proofErr w:type="spellStart"/>
      <w:r w:rsidRPr="00377450">
        <w:rPr>
          <w:lang w:val="en-US"/>
        </w:rPr>
        <w:t>mysqli_stmt_insert_</w:t>
      </w:r>
      <w:proofErr w:type="gramStart"/>
      <w:r w:rsidRPr="00377450">
        <w:rPr>
          <w:lang w:val="en-US"/>
        </w:rPr>
        <w:t>id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2C835657" w14:textId="3DB1E1AA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close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4594255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($</w:t>
      </w:r>
      <w:proofErr w:type="spellStart"/>
      <w:r w:rsidRPr="00377450">
        <w:rPr>
          <w:lang w:val="en-US"/>
        </w:rPr>
        <w:t>personId</w:t>
      </w:r>
      <w:proofErr w:type="spellEnd"/>
      <w:r w:rsidRPr="00377450">
        <w:rPr>
          <w:lang w:val="en-US"/>
        </w:rPr>
        <w:t xml:space="preserve"> == 0){</w:t>
      </w:r>
    </w:p>
    <w:p w14:paraId="5F695D5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 xml:space="preserve">"An error occurred while inserting into the </w:t>
      </w:r>
      <w:proofErr w:type="spellStart"/>
      <w:r w:rsidRPr="00377450">
        <w:rPr>
          <w:lang w:val="en-US"/>
        </w:rPr>
        <w:t>newsletter_members</w:t>
      </w:r>
      <w:proofErr w:type="spellEnd"/>
      <w:r w:rsidRPr="00377450">
        <w:rPr>
          <w:lang w:val="en-US"/>
        </w:rPr>
        <w:t xml:space="preserve">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error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 . "'");</w:t>
      </w:r>
    </w:p>
    <w:p w14:paraId="682F7B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0A93D6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>($_POST['mailing'])) {</w:t>
      </w:r>
    </w:p>
    <w:p w14:paraId="77A439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$</w:t>
      </w:r>
      <w:proofErr w:type="spellStart"/>
      <w:r w:rsidRPr="00377450">
        <w:rPr>
          <w:lang w:val="en-US"/>
        </w:rPr>
        <w:t>listIDs</w:t>
      </w:r>
      <w:proofErr w:type="spellEnd"/>
      <w:r w:rsidRPr="00377450">
        <w:rPr>
          <w:lang w:val="en-US"/>
        </w:rPr>
        <w:t xml:space="preserve"> =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'mailing'];</w:t>
      </w:r>
    </w:p>
    <w:p w14:paraId="72503AA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proofErr w:type="gramStart"/>
      <w:r w:rsidRPr="00377450">
        <w:rPr>
          <w:lang w:val="en-US"/>
        </w:rPr>
        <w:t>foreach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</w:t>
      </w:r>
      <w:proofErr w:type="spellStart"/>
      <w:r w:rsidRPr="00377450">
        <w:rPr>
          <w:lang w:val="en-US"/>
        </w:rPr>
        <w:t>listIDs</w:t>
      </w:r>
      <w:proofErr w:type="spellEnd"/>
      <w:r w:rsidRPr="00377450">
        <w:rPr>
          <w:lang w:val="en-US"/>
        </w:rPr>
        <w:t xml:space="preserve"> as $</w:t>
      </w:r>
      <w:proofErr w:type="spellStart"/>
      <w:r w:rsidRPr="00377450">
        <w:rPr>
          <w:lang w:val="en-US"/>
        </w:rPr>
        <w:t>listId</w:t>
      </w:r>
      <w:proofErr w:type="spellEnd"/>
      <w:r w:rsidRPr="00377450">
        <w:rPr>
          <w:lang w:val="en-US"/>
        </w:rPr>
        <w:t>){</w:t>
      </w:r>
    </w:p>
    <w:p w14:paraId="0AE7FFF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 xml:space="preserve">$input =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prepare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$con, "INSERT INTO `</w:t>
      </w:r>
      <w:proofErr w:type="spellStart"/>
      <w:r w:rsidRPr="00377450">
        <w:rPr>
          <w:lang w:val="en-US"/>
        </w:rPr>
        <w:t>newsletter_mailing_mapping</w:t>
      </w:r>
      <w:proofErr w:type="spellEnd"/>
      <w:r w:rsidRPr="00377450">
        <w:rPr>
          <w:lang w:val="en-US"/>
        </w:rPr>
        <w:t>` (`</w:t>
      </w:r>
      <w:proofErr w:type="spellStart"/>
      <w:r w:rsidRPr="00377450">
        <w:rPr>
          <w:lang w:val="en-US"/>
        </w:rPr>
        <w:t>person_id</w:t>
      </w:r>
      <w:proofErr w:type="spellEnd"/>
      <w:r w:rsidRPr="00377450">
        <w:rPr>
          <w:lang w:val="en-US"/>
        </w:rPr>
        <w:t>`, `</w:t>
      </w:r>
      <w:proofErr w:type="spellStart"/>
      <w:r w:rsidRPr="00377450">
        <w:rPr>
          <w:lang w:val="en-US"/>
        </w:rPr>
        <w:t>mailinglist_id</w:t>
      </w:r>
      <w:proofErr w:type="spellEnd"/>
      <w:r w:rsidRPr="00377450">
        <w:rPr>
          <w:lang w:val="en-US"/>
        </w:rPr>
        <w:t>`) VALUES (?, ?)");</w:t>
      </w:r>
    </w:p>
    <w:p w14:paraId="0152E5E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(!$input) {</w:t>
      </w:r>
    </w:p>
    <w:p w14:paraId="644B3D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die(</w:t>
      </w:r>
      <w:proofErr w:type="gramEnd"/>
      <w:r w:rsidRPr="00377450">
        <w:rPr>
          <w:lang w:val="en-US"/>
        </w:rPr>
        <w:t>"An error occurred while inserting into the mapping table. Error: '</w:t>
      </w:r>
      <w:proofErr w:type="gramStart"/>
      <w:r w:rsidRPr="00377450">
        <w:rPr>
          <w:lang w:val="en-US"/>
        </w:rPr>
        <w:t>" .</w:t>
      </w:r>
      <w:proofErr w:type="gram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error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 . "'");</w:t>
      </w:r>
    </w:p>
    <w:p w14:paraId="35888B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5250376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mysqli_stmt_bind_</w:t>
      </w:r>
      <w:proofErr w:type="gramStart"/>
      <w:r w:rsidRPr="00377450">
        <w:rPr>
          <w:lang w:val="en-US"/>
        </w:rPr>
        <w:t>param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$input, 'ii', $</w:t>
      </w:r>
      <w:proofErr w:type="spellStart"/>
      <w:r w:rsidRPr="00377450">
        <w:rPr>
          <w:lang w:val="en-US"/>
        </w:rPr>
        <w:t>personId</w:t>
      </w:r>
      <w:proofErr w:type="spellEnd"/>
      <w:r w:rsidRPr="00377450">
        <w:rPr>
          <w:lang w:val="en-US"/>
        </w:rPr>
        <w:t>, $</w:t>
      </w:r>
      <w:proofErr w:type="spellStart"/>
      <w:r w:rsidRPr="00377450">
        <w:rPr>
          <w:lang w:val="en-US"/>
        </w:rPr>
        <w:t>listId</w:t>
      </w:r>
      <w:proofErr w:type="spellEnd"/>
      <w:r w:rsidRPr="00377450">
        <w:rPr>
          <w:lang w:val="en-US"/>
        </w:rPr>
        <w:t>);</w:t>
      </w:r>
    </w:p>
    <w:p w14:paraId="6A6A667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execute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0EEB0E8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r w:rsidRPr="00377450">
        <w:rPr>
          <w:lang w:val="en-US"/>
        </w:rPr>
        <w:t>mysqli_stmt_</w:t>
      </w:r>
      <w:proofErr w:type="gramStart"/>
      <w:r w:rsidRPr="00377450">
        <w:rPr>
          <w:lang w:val="en-US"/>
        </w:rPr>
        <w:t>close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$input);</w:t>
      </w:r>
    </w:p>
    <w:p w14:paraId="6A99E6BA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>
        <w:t>}</w:t>
      </w:r>
    </w:p>
    <w:p w14:paraId="2D354D8E" w14:textId="77777777" w:rsidR="00377450" w:rsidRDefault="00377450" w:rsidP="00377450">
      <w:r>
        <w:tab/>
      </w:r>
      <w:r>
        <w:tab/>
      </w:r>
      <w:r>
        <w:tab/>
        <w:t>}</w:t>
      </w:r>
    </w:p>
    <w:p w14:paraId="70ED0E36" w14:textId="77777777" w:rsidR="00377450" w:rsidRDefault="00377450" w:rsidP="00377450">
      <w:r>
        <w:tab/>
      </w:r>
      <w:r>
        <w:tab/>
      </w:r>
      <w:r>
        <w:tab/>
        <w:t>$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470E59" w14:textId="77777777" w:rsidR="00377450" w:rsidRDefault="00377450" w:rsidP="00377450">
      <w:r>
        <w:tab/>
      </w:r>
      <w:r>
        <w:tab/>
      </w:r>
      <w:r>
        <w:tab/>
        <w:t>//die("Du hast dich erfolgreich registriert!");</w:t>
      </w:r>
    </w:p>
    <w:p w14:paraId="2DFE595B" w14:textId="77777777" w:rsidR="00377450" w:rsidRDefault="00377450" w:rsidP="00377450">
      <w:r>
        <w:tab/>
      </w:r>
      <w:r>
        <w:tab/>
        <w:t xml:space="preserve">}  </w:t>
      </w:r>
    </w:p>
    <w:p w14:paraId="11B6B68D" w14:textId="77777777" w:rsidR="00377450" w:rsidRDefault="00377450" w:rsidP="00377450">
      <w:r>
        <w:tab/>
      </w:r>
      <w:r>
        <w:tab/>
      </w:r>
      <w:proofErr w:type="spellStart"/>
      <w:r>
        <w:t>else</w:t>
      </w:r>
      <w:proofErr w:type="spellEnd"/>
      <w:r>
        <w:t xml:space="preserve">  {</w:t>
      </w:r>
    </w:p>
    <w:p w14:paraId="2986056F" w14:textId="77777777" w:rsidR="00377450" w:rsidRDefault="00377450" w:rsidP="00377450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[] = "Diese E-Mail-Adresse ist bereits registriert";</w:t>
      </w:r>
    </w:p>
    <w:p w14:paraId="158B2E5F" w14:textId="77777777" w:rsidR="00377450" w:rsidRPr="00377450" w:rsidRDefault="00377450" w:rsidP="00377450">
      <w:pPr>
        <w:rPr>
          <w:lang w:val="en-US"/>
        </w:rPr>
      </w:pPr>
      <w:r>
        <w:tab/>
      </w:r>
      <w:r>
        <w:tab/>
      </w:r>
      <w:r w:rsidRPr="00377450">
        <w:rPr>
          <w:lang w:val="en-US"/>
        </w:rPr>
        <w:t>}</w:t>
      </w:r>
    </w:p>
    <w:p w14:paraId="177EAB1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}</w:t>
      </w:r>
    </w:p>
    <w:p w14:paraId="717623C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lastRenderedPageBreak/>
        <w:t>}</w:t>
      </w:r>
    </w:p>
    <w:p w14:paraId="5C47CA15" w14:textId="77777777" w:rsidR="00377450" w:rsidRPr="00377450" w:rsidRDefault="00377450" w:rsidP="00377450">
      <w:pPr>
        <w:rPr>
          <w:lang w:val="en-US"/>
        </w:rPr>
      </w:pPr>
      <w:proofErr w:type="spellStart"/>
      <w:r w:rsidRPr="00377450">
        <w:rPr>
          <w:lang w:val="en-US"/>
        </w:rPr>
        <w:t>mysqli_</w:t>
      </w:r>
      <w:proofErr w:type="gramStart"/>
      <w:r w:rsidRPr="00377450">
        <w:rPr>
          <w:lang w:val="en-US"/>
        </w:rPr>
        <w:t>close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$con);</w:t>
      </w:r>
    </w:p>
    <w:p w14:paraId="49206F68" w14:textId="77777777" w:rsidR="00377450" w:rsidRPr="00377450" w:rsidRDefault="00377450" w:rsidP="00377450">
      <w:pPr>
        <w:rPr>
          <w:lang w:val="en-US"/>
        </w:rPr>
      </w:pPr>
    </w:p>
    <w:p w14:paraId="7C5EB23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57E79BC1" w14:textId="77777777" w:rsidR="00377450" w:rsidRPr="00377450" w:rsidRDefault="00377450" w:rsidP="00377450">
      <w:pPr>
        <w:rPr>
          <w:lang w:val="en-US"/>
        </w:rPr>
      </w:pPr>
    </w:p>
    <w:p w14:paraId="6B4F28B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html</w:t>
      </w:r>
      <w:proofErr w:type="gramEnd"/>
      <w:r w:rsidRPr="00377450">
        <w:rPr>
          <w:lang w:val="en-US"/>
        </w:rPr>
        <w:t>&gt;</w:t>
      </w:r>
    </w:p>
    <w:p w14:paraId="56DA84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head</w:t>
      </w:r>
      <w:proofErr w:type="gramEnd"/>
      <w:r w:rsidRPr="00377450">
        <w:rPr>
          <w:lang w:val="en-US"/>
        </w:rPr>
        <w:t>&gt;</w:t>
      </w:r>
    </w:p>
    <w:p w14:paraId="180D57B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meta</w:t>
      </w:r>
      <w:proofErr w:type="gramEnd"/>
      <w:r w:rsidRPr="00377450">
        <w:rPr>
          <w:lang w:val="en-US"/>
        </w:rPr>
        <w:t xml:space="preserve"> charset="UTF-8"&gt;</w:t>
      </w:r>
    </w:p>
    <w:p w14:paraId="52EBB9A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title&gt;</w:t>
      </w:r>
      <w:proofErr w:type="gramEnd"/>
      <w:r w:rsidRPr="00377450">
        <w:rPr>
          <w:lang w:val="en-US"/>
        </w:rPr>
        <w:t>Newsletter | DFB&lt;/title&gt;</w:t>
      </w:r>
    </w:p>
    <w:p w14:paraId="383D8319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style</w:t>
      </w:r>
      <w:proofErr w:type="gramEnd"/>
      <w:r w:rsidRPr="00377450">
        <w:rPr>
          <w:lang w:val="en-US"/>
        </w:rPr>
        <w:t>&gt;</w:t>
      </w:r>
    </w:p>
    <w:p w14:paraId="2ADB2A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proofErr w:type="gram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 xml:space="preserve">  {</w:t>
      </w:r>
      <w:proofErr w:type="gramEnd"/>
    </w:p>
    <w:p w14:paraId="34FE2B9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text-</w:t>
      </w:r>
      <w:proofErr w:type="gramEnd"/>
      <w:r w:rsidRPr="00377450">
        <w:rPr>
          <w:lang w:val="en-US"/>
        </w:rPr>
        <w:t>align: right;</w:t>
      </w:r>
    </w:p>
    <w:p w14:paraId="15DB0AF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padding-right</w:t>
      </w:r>
      <w:proofErr w:type="gramEnd"/>
      <w:r w:rsidRPr="00377450">
        <w:rPr>
          <w:lang w:val="en-US"/>
        </w:rPr>
        <w:t>: 5px;</w:t>
      </w:r>
    </w:p>
    <w:p w14:paraId="0F3F4C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0A72A72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proofErr w:type="gramStart"/>
      <w:r w:rsidRPr="00377450">
        <w:rPr>
          <w:lang w:val="en-US"/>
        </w:rPr>
        <w:t>span#</w:t>
      </w:r>
      <w:proofErr w:type="gramEnd"/>
      <w:r w:rsidRPr="00377450">
        <w:rPr>
          <w:lang w:val="en-US"/>
        </w:rPr>
        <w:t>required</w:t>
      </w:r>
      <w:proofErr w:type="spellEnd"/>
      <w:r w:rsidRPr="00377450">
        <w:rPr>
          <w:lang w:val="en-US"/>
        </w:rPr>
        <w:t xml:space="preserve">, </w:t>
      </w:r>
      <w:proofErr w:type="spellStart"/>
      <w:r w:rsidRPr="00377450">
        <w:rPr>
          <w:lang w:val="en-US"/>
        </w:rPr>
        <w:t>div#error</w:t>
      </w:r>
      <w:proofErr w:type="spellEnd"/>
      <w:r w:rsidRPr="00377450">
        <w:rPr>
          <w:lang w:val="en-US"/>
        </w:rPr>
        <w:t xml:space="preserve">  {</w:t>
      </w:r>
    </w:p>
    <w:p w14:paraId="6B84142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color</w:t>
      </w:r>
      <w:proofErr w:type="gramEnd"/>
      <w:r w:rsidRPr="00377450">
        <w:rPr>
          <w:lang w:val="en-US"/>
        </w:rPr>
        <w:t>: #ff0000;</w:t>
      </w:r>
    </w:p>
    <w:p w14:paraId="45052B5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725BFA5F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&lt;/style&gt;</w:t>
      </w:r>
    </w:p>
    <w:p w14:paraId="4DA10BF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&lt;/head&gt;</w:t>
      </w:r>
    </w:p>
    <w:p w14:paraId="3653F9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&lt;</w:t>
      </w:r>
      <w:proofErr w:type="gramStart"/>
      <w:r w:rsidRPr="00377450">
        <w:rPr>
          <w:lang w:val="en-US"/>
        </w:rPr>
        <w:t>body</w:t>
      </w:r>
      <w:proofErr w:type="gramEnd"/>
      <w:r w:rsidRPr="00377450">
        <w:rPr>
          <w:lang w:val="en-US"/>
        </w:rPr>
        <w:t>&gt;</w:t>
      </w:r>
    </w:p>
    <w:p w14:paraId="4E87A758" w14:textId="77777777" w:rsidR="00377450" w:rsidRDefault="00377450" w:rsidP="00377450">
      <w:r w:rsidRPr="00377450">
        <w:rPr>
          <w:lang w:val="en-US"/>
        </w:rPr>
        <w:tab/>
      </w:r>
      <w:r>
        <w:t>&lt;h1&gt;Mitglied des Newsletters werden</w:t>
      </w:r>
      <w:proofErr w:type="gramStart"/>
      <w:r>
        <w:t>!&lt;</w:t>
      </w:r>
      <w:proofErr w:type="gramEnd"/>
      <w:r>
        <w:t>/h1&gt;</w:t>
      </w:r>
    </w:p>
    <w:p w14:paraId="452BB974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</w:t>
      </w:r>
      <w:proofErr w:type="spellStart"/>
      <w:r w:rsidRPr="00377450">
        <w:rPr>
          <w:lang w:val="en-US"/>
        </w:rPr>
        <w:t>php</w:t>
      </w:r>
      <w:proofErr w:type="spellEnd"/>
      <w:proofErr w:type="gramEnd"/>
    </w:p>
    <w:p w14:paraId="397672D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>($errors)){</w:t>
      </w:r>
    </w:p>
    <w:p w14:paraId="1020FB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"&lt;div id='error'&gt;&lt;</w:t>
      </w:r>
      <w:proofErr w:type="spellStart"/>
      <w:r w:rsidRPr="00377450">
        <w:rPr>
          <w:lang w:val="en-US"/>
        </w:rPr>
        <w:t>ul</w:t>
      </w:r>
      <w:proofErr w:type="spellEnd"/>
      <w:r w:rsidRPr="00377450">
        <w:rPr>
          <w:lang w:val="en-US"/>
        </w:rPr>
        <w:t>&gt;";</w:t>
      </w:r>
    </w:p>
    <w:p w14:paraId="5C61E83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spellStart"/>
      <w:proofErr w:type="gramStart"/>
      <w:r w:rsidRPr="00377450">
        <w:rPr>
          <w:lang w:val="en-US"/>
        </w:rPr>
        <w:t>foreach</w:t>
      </w:r>
      <w:proofErr w:type="spellEnd"/>
      <w:r w:rsidRPr="00377450">
        <w:rPr>
          <w:lang w:val="en-US"/>
        </w:rPr>
        <w:t>(</w:t>
      </w:r>
      <w:proofErr w:type="gramEnd"/>
      <w:r w:rsidRPr="00377450">
        <w:rPr>
          <w:lang w:val="en-US"/>
        </w:rPr>
        <w:t>$errors as $err){</w:t>
      </w:r>
    </w:p>
    <w:p w14:paraId="33165D9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"&lt;li&gt;".$err ."&lt;/li&gt;";</w:t>
      </w:r>
    </w:p>
    <w:p w14:paraId="7C1090D6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916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"&lt;/</w:t>
      </w:r>
      <w:proofErr w:type="spellStart"/>
      <w:r w:rsidRPr="00377450">
        <w:rPr>
          <w:lang w:val="en-US"/>
        </w:rPr>
        <w:t>ul</w:t>
      </w:r>
      <w:proofErr w:type="spellEnd"/>
      <w:r w:rsidRPr="00377450">
        <w:rPr>
          <w:lang w:val="en-US"/>
        </w:rPr>
        <w:t>&gt;&lt;/div&gt;";</w:t>
      </w:r>
    </w:p>
    <w:p w14:paraId="3F9DC4B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}</w:t>
      </w:r>
    </w:p>
    <w:p w14:paraId="228FA9F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C77751D" w14:textId="77777777" w:rsidR="00377450" w:rsidRPr="00377450" w:rsidRDefault="00377450" w:rsidP="00377450">
      <w:pPr>
        <w:rPr>
          <w:lang w:val="en-US"/>
        </w:rPr>
      </w:pPr>
    </w:p>
    <w:p w14:paraId="0DD4CF5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</w:t>
      </w:r>
      <w:proofErr w:type="spellStart"/>
      <w:r w:rsidRPr="00377450">
        <w:rPr>
          <w:lang w:val="en-US"/>
        </w:rPr>
        <w:t>php</w:t>
      </w:r>
      <w:proofErr w:type="spellEnd"/>
      <w:proofErr w:type="gramEnd"/>
    </w:p>
    <w:p w14:paraId="38226B4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if</w:t>
      </w:r>
      <w:proofErr w:type="gramEnd"/>
      <w:r w:rsidRPr="00377450">
        <w:rPr>
          <w:lang w:val="en-US"/>
        </w:rPr>
        <w:t xml:space="preserve"> (!$success)  {  // Cheap Trick</w:t>
      </w:r>
    </w:p>
    <w:p w14:paraId="1B7B8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6DC8981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&lt;form method="POST"&gt;</w:t>
      </w:r>
    </w:p>
    <w:p w14:paraId="43802CB5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table</w:t>
      </w:r>
      <w:proofErr w:type="gramEnd"/>
      <w:r w:rsidRPr="00377450">
        <w:rPr>
          <w:lang w:val="en-US"/>
        </w:rPr>
        <w:t>&gt;</w:t>
      </w:r>
    </w:p>
    <w:p w14:paraId="274000F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5D72863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th</w:t>
      </w:r>
      <w:proofErr w:type="spellEnd"/>
      <w:proofErr w:type="gramEnd"/>
      <w:r w:rsidRPr="00377450">
        <w:rPr>
          <w:lang w:val="en-US"/>
        </w:rPr>
        <w:t>&gt;&lt;label for="name"&gt;Name:&lt;span id="required"&gt;*&lt;/span&gt;&lt;/label&gt;&lt;/</w:t>
      </w:r>
      <w:proofErr w:type="spell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</w:p>
    <w:p w14:paraId="0D94789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 xml:space="preserve">&gt;&lt;input name="name" id="name" </w:t>
      </w:r>
      <w:proofErr w:type="spellStart"/>
      <w:r w:rsidRPr="00377450">
        <w:rPr>
          <w:lang w:val="en-US"/>
        </w:rPr>
        <w:t>maxlength</w:t>
      </w:r>
      <w:proofErr w:type="spellEnd"/>
      <w:r w:rsidRPr="00377450">
        <w:rPr>
          <w:lang w:val="en-US"/>
        </w:rPr>
        <w:t>=64 placeholder="Martin Fischer" value="&lt;?</w:t>
      </w:r>
      <w:proofErr w:type="spellStart"/>
      <w:r w:rsidRPr="00377450">
        <w:rPr>
          <w:lang w:val="en-US"/>
        </w:rPr>
        <w:t>php</w:t>
      </w:r>
      <w:proofErr w:type="spellEnd"/>
      <w:r w:rsidRPr="00377450">
        <w:rPr>
          <w:lang w:val="en-US"/>
        </w:rPr>
        <w:t xml:space="preserve"> echo(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>($_POST['name']) ? $_</w:t>
      </w:r>
      <w:proofErr w:type="gramStart"/>
      <w:r w:rsidRPr="00377450">
        <w:rPr>
          <w:lang w:val="en-US"/>
        </w:rPr>
        <w:t>POST[</w:t>
      </w:r>
      <w:proofErr w:type="gramEnd"/>
      <w:r w:rsidRPr="00377450">
        <w:rPr>
          <w:lang w:val="en-US"/>
        </w:rPr>
        <w:t>'name'] : ""); ?&gt;"/&gt;&lt;/td&gt;</w:t>
      </w:r>
    </w:p>
    <w:p w14:paraId="13E3666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15DBD7E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2DF5AC8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th</w:t>
      </w:r>
      <w:proofErr w:type="spellEnd"/>
      <w:proofErr w:type="gramEnd"/>
      <w:r w:rsidRPr="00377450">
        <w:rPr>
          <w:lang w:val="en-US"/>
        </w:rPr>
        <w:t>&gt;&lt;label for="mail"&gt;E-Mail-</w:t>
      </w:r>
      <w:proofErr w:type="spellStart"/>
      <w:r w:rsidRPr="00377450">
        <w:rPr>
          <w:lang w:val="en-US"/>
        </w:rPr>
        <w:t>Adresse</w:t>
      </w:r>
      <w:proofErr w:type="spellEnd"/>
      <w:r w:rsidRPr="00377450">
        <w:rPr>
          <w:lang w:val="en-US"/>
        </w:rPr>
        <w:t>:&lt;span id="required"&gt;*&lt;/span&gt;&lt;/label&gt;&lt;/</w:t>
      </w:r>
      <w:proofErr w:type="spell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</w:p>
    <w:p w14:paraId="44E79B91" w14:textId="77777777" w:rsidR="00377450" w:rsidRDefault="00377450" w:rsidP="00377450"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 xml:space="preserve">&lt;td&gt;&lt;input name="mail" id="mail" </w:t>
      </w:r>
      <w:proofErr w:type="spellStart"/>
      <w:r w:rsidRPr="00377450">
        <w:rPr>
          <w:lang w:val="en-US"/>
        </w:rPr>
        <w:t>maxlength</w:t>
      </w:r>
      <w:proofErr w:type="spellEnd"/>
      <w:r w:rsidRPr="00377450">
        <w:rPr>
          <w:lang w:val="en-US"/>
        </w:rPr>
        <w:t>=64 placeholder="martin.fischer@hm.edu" value="&lt;</w:t>
      </w:r>
      <w:proofErr w:type="gramStart"/>
      <w:r w:rsidRPr="00377450">
        <w:rPr>
          <w:lang w:val="en-US"/>
        </w:rPr>
        <w:t>?</w:t>
      </w:r>
      <w:proofErr w:type="spellStart"/>
      <w:r w:rsidRPr="00377450">
        <w:rPr>
          <w:lang w:val="en-US"/>
        </w:rPr>
        <w:t>php</w:t>
      </w:r>
      <w:proofErr w:type="spellEnd"/>
      <w:proofErr w:type="gramEnd"/>
      <w:r w:rsidRPr="00377450">
        <w:rPr>
          <w:lang w:val="en-US"/>
        </w:rPr>
        <w:t xml:space="preserve"> echo(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 xml:space="preserve">($_POST['mail']) ? </w:t>
      </w:r>
      <w:r>
        <w:t>$_POST['mail'</w:t>
      </w:r>
      <w:proofErr w:type="gramStart"/>
      <w:r>
        <w:t>] :</w:t>
      </w:r>
      <w:proofErr w:type="gramEnd"/>
      <w:r>
        <w:t xml:space="preserve"> ""); ?&gt;"/&gt;&lt;/</w:t>
      </w:r>
      <w:proofErr w:type="spellStart"/>
      <w:r>
        <w:t>td</w:t>
      </w:r>
      <w:proofErr w:type="spellEnd"/>
      <w:r>
        <w:t>&gt;</w:t>
      </w:r>
    </w:p>
    <w:p w14:paraId="0447E731" w14:textId="77777777" w:rsidR="00377450" w:rsidRDefault="00377450" w:rsidP="00377450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E33D106" w14:textId="77777777" w:rsidR="00BF4E74" w:rsidRDefault="00BF4E74" w:rsidP="00377450"/>
    <w:p w14:paraId="557CEA49" w14:textId="25147E08" w:rsidR="00377450" w:rsidRDefault="00377450" w:rsidP="00377450">
      <w:r>
        <w:lastRenderedPageBreak/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434E828" w14:textId="77777777" w:rsidR="00377450" w:rsidRPr="00377450" w:rsidRDefault="00377450" w:rsidP="0037745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77450">
        <w:rPr>
          <w:lang w:val="en-US"/>
        </w:rPr>
        <w:t>&lt;</w:t>
      </w:r>
      <w:proofErr w:type="spellStart"/>
      <w:proofErr w:type="gram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  <w:proofErr w:type="spellStart"/>
      <w:proofErr w:type="gramEnd"/>
      <w:r w:rsidRPr="00377450">
        <w:rPr>
          <w:lang w:val="en-US"/>
        </w:rPr>
        <w:t>Mitglied</w:t>
      </w:r>
      <w:proofErr w:type="spellEnd"/>
      <w:r w:rsidRPr="00377450">
        <w:rPr>
          <w:lang w:val="en-US"/>
        </w:rPr>
        <w:t xml:space="preserve"> in </w:t>
      </w:r>
      <w:proofErr w:type="spellStart"/>
      <w:r w:rsidRPr="00377450">
        <w:rPr>
          <w:lang w:val="en-US"/>
        </w:rPr>
        <w:t>einem</w:t>
      </w:r>
      <w:proofErr w:type="spellEnd"/>
      <w:r w:rsidRPr="00377450">
        <w:rPr>
          <w:lang w:val="en-US"/>
        </w:rPr>
        <w:t xml:space="preserve"> </w:t>
      </w:r>
      <w:proofErr w:type="spellStart"/>
      <w:r w:rsidRPr="00377450">
        <w:rPr>
          <w:lang w:val="en-US"/>
        </w:rPr>
        <w:t>Verein</w:t>
      </w:r>
      <w:proofErr w:type="spellEnd"/>
      <w:r w:rsidRPr="00377450">
        <w:rPr>
          <w:lang w:val="en-US"/>
        </w:rPr>
        <w:t>?&lt;span id="required"&gt;*&lt;/span&gt;&lt;/</w:t>
      </w:r>
      <w:proofErr w:type="spell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</w:p>
    <w:p w14:paraId="6CBB271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62D8628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id="yes" name="member" value="true" &lt;</w:t>
      </w:r>
      <w:proofErr w:type="gramStart"/>
      <w:r w:rsidRPr="00377450">
        <w:rPr>
          <w:lang w:val="en-US"/>
        </w:rPr>
        <w:t>?</w:t>
      </w:r>
      <w:proofErr w:type="spellStart"/>
      <w:r w:rsidRPr="00377450">
        <w:rPr>
          <w:lang w:val="en-US"/>
        </w:rPr>
        <w:t>php</w:t>
      </w:r>
      <w:proofErr w:type="spellEnd"/>
      <w:proofErr w:type="gramEnd"/>
      <w:r w:rsidRPr="00377450">
        <w:rPr>
          <w:lang w:val="en-US"/>
        </w:rPr>
        <w:t xml:space="preserve"> echo(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 xml:space="preserve">($_POST['member']) &amp;&amp; $_POST['member'] == 'true'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24954A0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for="yes"&gt;</w:t>
      </w:r>
      <w:proofErr w:type="gramStart"/>
      <w:r w:rsidRPr="00377450">
        <w:rPr>
          <w:lang w:val="en-US"/>
        </w:rPr>
        <w:t>Ja</w:t>
      </w:r>
      <w:proofErr w:type="gramEnd"/>
      <w:r w:rsidRPr="00377450">
        <w:rPr>
          <w:lang w:val="en-US"/>
        </w:rPr>
        <w:t xml:space="preserve">&lt;/label&gt; </w:t>
      </w:r>
    </w:p>
    <w:p w14:paraId="724047B4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&lt;input type="radio" id="no" name="member" value="false" &lt;</w:t>
      </w:r>
      <w:proofErr w:type="gramStart"/>
      <w:r w:rsidRPr="00377450">
        <w:rPr>
          <w:lang w:val="en-US"/>
        </w:rPr>
        <w:t>?</w:t>
      </w:r>
      <w:proofErr w:type="spellStart"/>
      <w:r w:rsidRPr="00377450">
        <w:rPr>
          <w:lang w:val="en-US"/>
        </w:rPr>
        <w:t>php</w:t>
      </w:r>
      <w:proofErr w:type="spellEnd"/>
      <w:proofErr w:type="gramEnd"/>
      <w:r w:rsidRPr="00377450">
        <w:rPr>
          <w:lang w:val="en-US"/>
        </w:rPr>
        <w:t xml:space="preserve"> echo(</w:t>
      </w:r>
      <w:proofErr w:type="spellStart"/>
      <w:r w:rsidRPr="00377450">
        <w:rPr>
          <w:lang w:val="en-US"/>
        </w:rPr>
        <w:t>isset</w:t>
      </w:r>
      <w:proofErr w:type="spellEnd"/>
      <w:r w:rsidRPr="00377450">
        <w:rPr>
          <w:lang w:val="en-US"/>
        </w:rPr>
        <w:t xml:space="preserve">($_POST['member']) &amp;&amp; $_POST['member'] == 'false' ? </w:t>
      </w:r>
      <w:proofErr w:type="gramStart"/>
      <w:r w:rsidRPr="00377450">
        <w:rPr>
          <w:lang w:val="en-US"/>
        </w:rPr>
        <w:t>'checked' :</w:t>
      </w:r>
      <w:proofErr w:type="gramEnd"/>
      <w:r w:rsidRPr="00377450">
        <w:rPr>
          <w:lang w:val="en-US"/>
        </w:rPr>
        <w:t xml:space="preserve"> ''); ?&gt;&gt;</w:t>
      </w:r>
    </w:p>
    <w:p w14:paraId="270BAC7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&lt;label for="no"&gt; Nein&lt;/label&gt;&lt;</w:t>
      </w:r>
      <w:proofErr w:type="spellStart"/>
      <w:r w:rsidRPr="00377450">
        <w:rPr>
          <w:lang w:val="en-US"/>
        </w:rPr>
        <w:t>br</w:t>
      </w:r>
      <w:proofErr w:type="spellEnd"/>
      <w:r w:rsidRPr="00377450">
        <w:rPr>
          <w:lang w:val="en-US"/>
        </w:rPr>
        <w:t xml:space="preserve"> /&gt;</w:t>
      </w:r>
    </w:p>
    <w:p w14:paraId="05E4369D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1F0FCF4C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3C905B2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0906622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  <w:proofErr w:type="gramEnd"/>
      <w:r w:rsidRPr="00377450">
        <w:rPr>
          <w:lang w:val="en-US"/>
        </w:rPr>
        <w:t>Mailing-Listen:&lt;/</w:t>
      </w:r>
      <w:proofErr w:type="spellStart"/>
      <w:r w:rsidRPr="00377450">
        <w:rPr>
          <w:lang w:val="en-US"/>
        </w:rPr>
        <w:t>th</w:t>
      </w:r>
      <w:proofErr w:type="spellEnd"/>
      <w:r w:rsidRPr="00377450">
        <w:rPr>
          <w:lang w:val="en-US"/>
        </w:rPr>
        <w:t>&gt;</w:t>
      </w:r>
    </w:p>
    <w:p w14:paraId="54F14538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</w:t>
      </w:r>
    </w:p>
    <w:p w14:paraId="46F94C4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</w:t>
      </w:r>
      <w:proofErr w:type="spellStart"/>
      <w:r w:rsidRPr="00377450">
        <w:rPr>
          <w:lang w:val="en-US"/>
        </w:rPr>
        <w:t>php</w:t>
      </w:r>
      <w:proofErr w:type="spellEnd"/>
      <w:proofErr w:type="gramEnd"/>
    </w:p>
    <w:p w14:paraId="64EF74C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proofErr w:type="gramStart"/>
      <w:r w:rsidRPr="00377450">
        <w:rPr>
          <w:lang w:val="en-US"/>
        </w:rPr>
        <w:t>echo</w:t>
      </w:r>
      <w:proofErr w:type="gramEnd"/>
      <w:r w:rsidRPr="00377450">
        <w:rPr>
          <w:lang w:val="en-US"/>
        </w:rPr>
        <w:t xml:space="preserve"> $output;</w:t>
      </w:r>
    </w:p>
    <w:p w14:paraId="51604A0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>?&gt;</w:t>
      </w:r>
    </w:p>
    <w:p w14:paraId="7605479B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&lt;/td&gt;</w:t>
      </w:r>
    </w:p>
    <w:p w14:paraId="43990DA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61AE962A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01C3ADD1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&gt;&lt;/td&gt;</w:t>
      </w:r>
    </w:p>
    <w:p w14:paraId="4AEFD543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</w:t>
      </w:r>
      <w:proofErr w:type="gramStart"/>
      <w:r w:rsidRPr="00377450">
        <w:rPr>
          <w:lang w:val="en-US"/>
        </w:rPr>
        <w:t>td</w:t>
      </w:r>
      <w:proofErr w:type="gramEnd"/>
      <w:r w:rsidRPr="00377450">
        <w:rPr>
          <w:lang w:val="en-US"/>
        </w:rPr>
        <w:t>&gt;&lt;</w:t>
      </w:r>
      <w:proofErr w:type="spellStart"/>
      <w:r w:rsidRPr="00377450">
        <w:rPr>
          <w:lang w:val="en-US"/>
        </w:rPr>
        <w:t>br</w:t>
      </w:r>
      <w:proofErr w:type="spellEnd"/>
      <w:r w:rsidRPr="00377450">
        <w:rPr>
          <w:lang w:val="en-US"/>
        </w:rPr>
        <w:t xml:space="preserve"> /&gt;&lt;input name="submit" type="submit" value="</w:t>
      </w:r>
      <w:proofErr w:type="spellStart"/>
      <w:r w:rsidRPr="00377450">
        <w:rPr>
          <w:lang w:val="en-US"/>
        </w:rPr>
        <w:t>Abonnieren</w:t>
      </w:r>
      <w:proofErr w:type="spellEnd"/>
      <w:r w:rsidRPr="00377450">
        <w:rPr>
          <w:lang w:val="en-US"/>
        </w:rPr>
        <w:t>!" /&gt;&lt;/td&gt;</w:t>
      </w:r>
    </w:p>
    <w:p w14:paraId="6DD536DE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</w:r>
      <w:r w:rsidRPr="00377450">
        <w:rPr>
          <w:lang w:val="en-US"/>
        </w:rPr>
        <w:tab/>
        <w:t>&lt;/</w:t>
      </w:r>
      <w:proofErr w:type="spellStart"/>
      <w:proofErr w:type="gramStart"/>
      <w:r w:rsidRPr="00377450">
        <w:rPr>
          <w:lang w:val="en-US"/>
        </w:rPr>
        <w:t>tr</w:t>
      </w:r>
      <w:proofErr w:type="spellEnd"/>
      <w:proofErr w:type="gramEnd"/>
      <w:r w:rsidRPr="00377450">
        <w:rPr>
          <w:lang w:val="en-US"/>
        </w:rPr>
        <w:t>&gt;</w:t>
      </w:r>
    </w:p>
    <w:p w14:paraId="27A6D717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</w:r>
      <w:r w:rsidRPr="00377450">
        <w:rPr>
          <w:lang w:val="en-US"/>
        </w:rPr>
        <w:tab/>
        <w:t>&lt;/table&gt;</w:t>
      </w:r>
    </w:p>
    <w:p w14:paraId="46964B52" w14:textId="77777777" w:rsidR="00377450" w:rsidRPr="00377450" w:rsidRDefault="00377450" w:rsidP="00377450">
      <w:pPr>
        <w:rPr>
          <w:lang w:val="en-US"/>
        </w:rPr>
      </w:pPr>
      <w:r w:rsidRPr="00377450">
        <w:rPr>
          <w:lang w:val="en-US"/>
        </w:rPr>
        <w:tab/>
        <w:t>&lt;/form&gt;</w:t>
      </w:r>
    </w:p>
    <w:p w14:paraId="0ED46AF3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&lt;?</w:t>
      </w:r>
      <w:proofErr w:type="spellStart"/>
      <w:r w:rsidRPr="00377450">
        <w:rPr>
          <w:lang w:val="en-US"/>
        </w:rPr>
        <w:t>php</w:t>
      </w:r>
      <w:proofErr w:type="spellEnd"/>
      <w:proofErr w:type="gramEnd"/>
      <w:r w:rsidRPr="00377450">
        <w:rPr>
          <w:lang w:val="en-US"/>
        </w:rPr>
        <w:t xml:space="preserve"> }</w:t>
      </w:r>
    </w:p>
    <w:p w14:paraId="06179DCF" w14:textId="77777777" w:rsidR="00377450" w:rsidRPr="00377450" w:rsidRDefault="00377450" w:rsidP="00377450">
      <w:pPr>
        <w:rPr>
          <w:lang w:val="en-US"/>
        </w:rPr>
      </w:pPr>
      <w:proofErr w:type="gramStart"/>
      <w:r w:rsidRPr="00377450">
        <w:rPr>
          <w:lang w:val="en-US"/>
        </w:rPr>
        <w:t>else{</w:t>
      </w:r>
      <w:proofErr w:type="gramEnd"/>
    </w:p>
    <w:p w14:paraId="530DC426" w14:textId="77777777" w:rsidR="00377450" w:rsidRDefault="00377450" w:rsidP="00377450">
      <w:r w:rsidRPr="00377450">
        <w:rPr>
          <w:lang w:val="en-US"/>
        </w:rPr>
        <w:tab/>
      </w:r>
      <w:r>
        <w:t>echo "&lt;h4&gt;Du hast dich erfolgreich registriert</w:t>
      </w:r>
      <w:proofErr w:type="gramStart"/>
      <w:r>
        <w:t>!&lt;</w:t>
      </w:r>
      <w:proofErr w:type="gramEnd"/>
      <w:r>
        <w:t>/h4&gt;";</w:t>
      </w:r>
    </w:p>
    <w:p w14:paraId="522AB740" w14:textId="77777777" w:rsidR="00377450" w:rsidRDefault="00377450" w:rsidP="00377450">
      <w:r>
        <w:t>}</w:t>
      </w:r>
    </w:p>
    <w:p w14:paraId="4BC4FD19" w14:textId="77777777" w:rsidR="00377450" w:rsidRDefault="00377450" w:rsidP="00377450">
      <w:r>
        <w:t>?&gt;</w:t>
      </w:r>
    </w:p>
    <w:p w14:paraId="5F2E82AB" w14:textId="77777777" w:rsidR="00377450" w:rsidRDefault="00377450" w:rsidP="00377450">
      <w:r>
        <w:t>&lt;/</w:t>
      </w:r>
      <w:proofErr w:type="spellStart"/>
      <w:r>
        <w:t>body</w:t>
      </w:r>
      <w:proofErr w:type="spellEnd"/>
      <w:r>
        <w:t>&gt;</w:t>
      </w:r>
    </w:p>
    <w:p w14:paraId="5E49845A" w14:textId="77777777" w:rsidR="00BF4E74" w:rsidRDefault="00377450" w:rsidP="00377450">
      <w:r>
        <w:t>&lt;/</w:t>
      </w:r>
      <w:proofErr w:type="spellStart"/>
      <w:r>
        <w:t>html</w:t>
      </w:r>
      <w:proofErr w:type="spellEnd"/>
      <w:r>
        <w:t>&gt;</w:t>
      </w:r>
    </w:p>
    <w:p w14:paraId="295ADC25" w14:textId="77777777" w:rsidR="00BF4E74" w:rsidRDefault="00BF4E74">
      <w:r>
        <w:br w:type="page"/>
      </w:r>
    </w:p>
    <w:p w14:paraId="6DFA9557" w14:textId="77777777" w:rsidR="00505B81" w:rsidRDefault="00505B81" w:rsidP="00377450">
      <w:r w:rsidRPr="00505B81">
        <w:rPr>
          <w:i/>
          <w:u w:val="single"/>
        </w:rPr>
        <w:lastRenderedPageBreak/>
        <w:t>B/</w:t>
      </w:r>
      <w:proofErr w:type="spellStart"/>
      <w:r w:rsidRPr="00505B81">
        <w:rPr>
          <w:i/>
          <w:u w:val="single"/>
        </w:rPr>
        <w:t>mailer.php</w:t>
      </w:r>
      <w:proofErr w:type="spellEnd"/>
      <w:r>
        <w:t xml:space="preserve"> – Datei zum Versenden der E-Mails:</w:t>
      </w:r>
    </w:p>
    <w:p w14:paraId="02D7573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</w:t>
      </w:r>
      <w:proofErr w:type="spellStart"/>
      <w:r w:rsidRPr="00505B81">
        <w:rPr>
          <w:lang w:val="en-US"/>
        </w:rPr>
        <w:t>php</w:t>
      </w:r>
      <w:proofErr w:type="spellEnd"/>
      <w:proofErr w:type="gramEnd"/>
    </w:p>
    <w:p w14:paraId="1A3AA22E" w14:textId="77777777" w:rsidR="00505B81" w:rsidRPr="00505B81" w:rsidRDefault="00505B81" w:rsidP="00505B81">
      <w:pPr>
        <w:rPr>
          <w:lang w:val="en-US"/>
        </w:rPr>
      </w:pPr>
      <w:proofErr w:type="spellStart"/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"../functions/</w:t>
      </w:r>
      <w:proofErr w:type="spellStart"/>
      <w:r w:rsidRPr="00505B81">
        <w:rPr>
          <w:lang w:val="en-US"/>
        </w:rPr>
        <w:t>dbCredentials.php</w:t>
      </w:r>
      <w:proofErr w:type="spellEnd"/>
      <w:r w:rsidRPr="00505B81">
        <w:rPr>
          <w:lang w:val="en-US"/>
        </w:rPr>
        <w:t>")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created variables to login</w:t>
      </w:r>
    </w:p>
    <w:p w14:paraId="566C86D5" w14:textId="77777777" w:rsidR="00505B81" w:rsidRPr="00505B81" w:rsidRDefault="00505B81" w:rsidP="00505B81">
      <w:pPr>
        <w:rPr>
          <w:lang w:val="en-US"/>
        </w:rPr>
      </w:pPr>
      <w:proofErr w:type="spellStart"/>
      <w:r w:rsidRPr="00505B81">
        <w:rPr>
          <w:lang w:val="en-US"/>
        </w:rPr>
        <w:t>require_</w:t>
      </w:r>
      <w:proofErr w:type="gramStart"/>
      <w:r w:rsidRPr="00505B81">
        <w:rPr>
          <w:lang w:val="en-US"/>
        </w:rPr>
        <w:t>once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"../functions/</w:t>
      </w:r>
      <w:proofErr w:type="spellStart"/>
      <w:r w:rsidRPr="00505B81">
        <w:rPr>
          <w:lang w:val="en-US"/>
        </w:rPr>
        <w:t>dbConnect.php</w:t>
      </w:r>
      <w:proofErr w:type="spellEnd"/>
      <w:r w:rsidRPr="00505B81">
        <w:rPr>
          <w:lang w:val="en-US"/>
        </w:rPr>
        <w:t>");</w:t>
      </w:r>
    </w:p>
    <w:p w14:paraId="1C7D707C" w14:textId="77777777" w:rsidR="00505B81" w:rsidRPr="00505B81" w:rsidRDefault="00505B81" w:rsidP="00505B81">
      <w:pPr>
        <w:rPr>
          <w:lang w:val="en-US"/>
        </w:rPr>
      </w:pPr>
    </w:p>
    <w:p w14:paraId="135111C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 xml:space="preserve">$con = </w:t>
      </w:r>
      <w:proofErr w:type="spellStart"/>
      <w:r w:rsidRPr="00505B81">
        <w:rPr>
          <w:lang w:val="en-US"/>
        </w:rPr>
        <w:t>open_</w:t>
      </w:r>
      <w:proofErr w:type="gramStart"/>
      <w:r w:rsidRPr="00505B81">
        <w:rPr>
          <w:lang w:val="en-US"/>
        </w:rPr>
        <w:t>connection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</w:t>
      </w:r>
      <w:proofErr w:type="spellStart"/>
      <w:r w:rsidRPr="00505B81">
        <w:rPr>
          <w:lang w:val="en-US"/>
        </w:rPr>
        <w:t>servername</w:t>
      </w:r>
      <w:proofErr w:type="spellEnd"/>
      <w:r w:rsidRPr="00505B81">
        <w:rPr>
          <w:lang w:val="en-US"/>
        </w:rPr>
        <w:t>, $username, $password, $database);</w:t>
      </w:r>
    </w:p>
    <w:p w14:paraId="2823B2C5" w14:textId="77777777" w:rsidR="00505B81" w:rsidRPr="00505B81" w:rsidRDefault="00505B81" w:rsidP="00505B81">
      <w:pPr>
        <w:rPr>
          <w:lang w:val="en-US"/>
        </w:rPr>
      </w:pPr>
    </w:p>
    <w:p w14:paraId="7C8E01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$success = false;</w:t>
      </w:r>
    </w:p>
    <w:p w14:paraId="6ED25A8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($_POST['submit'])) {</w:t>
      </w:r>
    </w:p>
    <w:p w14:paraId="16E8A1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$subject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'subject'];</w:t>
      </w:r>
    </w:p>
    <w:p w14:paraId="7589647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$body =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'body'];</w:t>
      </w:r>
    </w:p>
    <w:p w14:paraId="32E06B2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$member = (</w:t>
      </w:r>
      <w:proofErr w:type="spellStart"/>
      <w:proofErr w:type="gram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$_POST['member'])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'member'] : ''); // can be 'all', 'member' or '</w:t>
      </w:r>
      <w:proofErr w:type="spellStart"/>
      <w:r w:rsidRPr="00505B81">
        <w:rPr>
          <w:lang w:val="en-US"/>
        </w:rPr>
        <w:t>nonMember</w:t>
      </w:r>
      <w:proofErr w:type="spellEnd"/>
      <w:r w:rsidRPr="00505B81">
        <w:rPr>
          <w:lang w:val="en-US"/>
        </w:rPr>
        <w:t>' (or nothing if not set)</w:t>
      </w:r>
    </w:p>
    <w:p w14:paraId="667B479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$recipients = (</w:t>
      </w:r>
      <w:proofErr w:type="spellStart"/>
      <w:proofErr w:type="gram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$_POST['recipients'])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'recipients'] : array());</w:t>
      </w:r>
    </w:p>
    <w:p w14:paraId="2275CA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$mailing = (</w:t>
      </w:r>
      <w:proofErr w:type="spellStart"/>
      <w:proofErr w:type="gram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$_POST['mailing']) 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 xml:space="preserve">'mailing'] : '');  // </w:t>
      </w:r>
      <w:proofErr w:type="spellStart"/>
      <w:r w:rsidRPr="00505B81">
        <w:rPr>
          <w:lang w:val="en-US"/>
        </w:rPr>
        <w:t>mailinglist</w:t>
      </w:r>
      <w:proofErr w:type="spellEnd"/>
      <w:r w:rsidRPr="00505B81">
        <w:rPr>
          <w:lang w:val="en-US"/>
        </w:rPr>
        <w:t>-id</w:t>
      </w:r>
    </w:p>
    <w:p w14:paraId="1BD884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$both = (</w:t>
      </w:r>
      <w:proofErr w:type="spellStart"/>
      <w:proofErr w:type="gram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$_POST['both']) ? true : false);  // option</w:t>
      </w:r>
    </w:p>
    <w:p w14:paraId="5C6399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741509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$errors = [];</w:t>
      </w:r>
    </w:p>
    <w:p w14:paraId="66228B8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56503A3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(empty($subject)) {</w:t>
      </w:r>
    </w:p>
    <w:p w14:paraId="5ED677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</w:t>
      </w:r>
      <w:proofErr w:type="spellStart"/>
      <w:r w:rsidRPr="00505B81">
        <w:rPr>
          <w:lang w:val="en-US"/>
        </w:rPr>
        <w:t>Bitte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einen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Betreff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ein</w:t>
      </w:r>
      <w:proofErr w:type="spellEnd"/>
      <w:r w:rsidRPr="00505B81">
        <w:rPr>
          <w:lang w:val="en-US"/>
        </w:rPr>
        <w:t>";</w:t>
      </w:r>
    </w:p>
    <w:p w14:paraId="64B9C89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465131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33D79F6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(empty($body)) {</w:t>
      </w:r>
    </w:p>
    <w:p w14:paraId="720A09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errors[</w:t>
      </w:r>
      <w:proofErr w:type="gramEnd"/>
      <w:r w:rsidRPr="00505B81">
        <w:rPr>
          <w:lang w:val="en-US"/>
        </w:rPr>
        <w:t>] = "</w:t>
      </w:r>
      <w:proofErr w:type="spellStart"/>
      <w:r w:rsidRPr="00505B81">
        <w:rPr>
          <w:lang w:val="en-US"/>
        </w:rPr>
        <w:t>Bitte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gib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deinen</w:t>
      </w:r>
      <w:proofErr w:type="spellEnd"/>
      <w:r w:rsidRPr="00505B81">
        <w:rPr>
          <w:lang w:val="en-US"/>
        </w:rPr>
        <w:t xml:space="preserve"> Mail-Text an";</w:t>
      </w:r>
    </w:p>
    <w:p w14:paraId="061C7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0C099E5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680B1C9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(empty($member) &amp;&amp; empty($mailing) &amp;&amp; (</w:t>
      </w:r>
      <w:proofErr w:type="spellStart"/>
      <w:r w:rsidRPr="00505B81">
        <w:rPr>
          <w:lang w:val="en-US"/>
        </w:rPr>
        <w:t>in_array</w:t>
      </w:r>
      <w:proofErr w:type="spellEnd"/>
      <w:r w:rsidRPr="00505B81">
        <w:rPr>
          <w:lang w:val="en-US"/>
        </w:rPr>
        <w:t>('select', $recipients) || empty($recipients))) {</w:t>
      </w:r>
    </w:p>
    <w:p w14:paraId="0D55535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</w:t>
      </w:r>
      <w:proofErr w:type="spellStart"/>
      <w:r>
        <w:t>errors</w:t>
      </w:r>
      <w:proofErr w:type="spellEnd"/>
      <w:r>
        <w:t>[] = "Bitte gib an, an wen du deine Mail senden willst";</w:t>
      </w:r>
    </w:p>
    <w:p w14:paraId="1D6AA25F" w14:textId="77777777" w:rsidR="00505B81" w:rsidRPr="00505B81" w:rsidRDefault="00505B81" w:rsidP="00505B81">
      <w:pPr>
        <w:rPr>
          <w:lang w:val="en-US"/>
        </w:rPr>
      </w:pPr>
      <w:r>
        <w:tab/>
      </w:r>
      <w:r w:rsidRPr="00505B81">
        <w:rPr>
          <w:lang w:val="en-US"/>
        </w:rPr>
        <w:t>}</w:t>
      </w:r>
    </w:p>
    <w:p w14:paraId="1EE3DCB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2697604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((!empty($member) || !empty($mailing)) &amp;&amp; !</w:t>
      </w:r>
      <w:proofErr w:type="spellStart"/>
      <w:r w:rsidRPr="00505B81">
        <w:rPr>
          <w:lang w:val="en-US"/>
        </w:rPr>
        <w:t>in_array</w:t>
      </w:r>
      <w:proofErr w:type="spellEnd"/>
      <w:r w:rsidRPr="00505B81">
        <w:rPr>
          <w:lang w:val="en-US"/>
        </w:rPr>
        <w:t>('select', $recipients)) {</w:t>
      </w:r>
    </w:p>
    <w:p w14:paraId="1854563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</w:t>
      </w:r>
      <w:proofErr w:type="spellStart"/>
      <w:r>
        <w:t>errors</w:t>
      </w:r>
      <w:proofErr w:type="spellEnd"/>
      <w:r>
        <w:t>[] = "Du hast eine doppelte Auswahl getroffen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>&gt;</w:t>
      </w:r>
    </w:p>
    <w:p w14:paraId="767B283B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Deine Vordefinition wurde zurückgesetzt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14:paraId="6DC3537F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Bitte wähle eine Vordefinition ODER wähle die Empfänger selbst!";</w:t>
      </w:r>
    </w:p>
    <w:p w14:paraId="796716E9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$_POST['member']);</w:t>
      </w:r>
    </w:p>
    <w:p w14:paraId="02E6D8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unset(</w:t>
      </w:r>
      <w:proofErr w:type="gramEnd"/>
      <w:r w:rsidRPr="00505B81">
        <w:rPr>
          <w:lang w:val="en-US"/>
        </w:rPr>
        <w:t>$_POST['mailing']);</w:t>
      </w:r>
    </w:p>
    <w:p w14:paraId="6D0CF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5FD47F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0BE849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(empty($errors)) {</w:t>
      </w:r>
    </w:p>
    <w:p w14:paraId="27F1F8C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= "SELECT </w:t>
      </w:r>
      <w:proofErr w:type="spellStart"/>
      <w:r w:rsidRPr="00505B81">
        <w:rPr>
          <w:lang w:val="en-US"/>
        </w:rPr>
        <w:t>p.person_name</w:t>
      </w:r>
      <w:proofErr w:type="spellEnd"/>
      <w:r w:rsidRPr="00505B81">
        <w:rPr>
          <w:lang w:val="en-US"/>
        </w:rPr>
        <w:t xml:space="preserve">, </w:t>
      </w:r>
      <w:proofErr w:type="spellStart"/>
      <w:r w:rsidRPr="00505B81">
        <w:rPr>
          <w:lang w:val="en-US"/>
        </w:rPr>
        <w:t>p.person_mail</w:t>
      </w:r>
      <w:proofErr w:type="spellEnd"/>
      <w:r w:rsidRPr="00505B81">
        <w:rPr>
          <w:lang w:val="en-US"/>
        </w:rPr>
        <w:t xml:space="preserve"> </w:t>
      </w:r>
    </w:p>
    <w:p w14:paraId="08E225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FROM `</w:t>
      </w:r>
      <w:proofErr w:type="spellStart"/>
      <w:r w:rsidRPr="00505B81">
        <w:rPr>
          <w:lang w:val="en-US"/>
        </w:rPr>
        <w:t>mailinglists</w:t>
      </w:r>
      <w:proofErr w:type="spellEnd"/>
      <w:r w:rsidRPr="00505B81">
        <w:rPr>
          <w:lang w:val="en-US"/>
        </w:rPr>
        <w:t>` as l, `</w:t>
      </w:r>
      <w:proofErr w:type="spellStart"/>
      <w:r w:rsidRPr="00505B81">
        <w:rPr>
          <w:lang w:val="en-US"/>
        </w:rPr>
        <w:t>newsletter_members</w:t>
      </w:r>
      <w:proofErr w:type="spellEnd"/>
      <w:r w:rsidRPr="00505B81">
        <w:rPr>
          <w:lang w:val="en-US"/>
        </w:rPr>
        <w:t>` as p</w:t>
      </w:r>
    </w:p>
    <w:p w14:paraId="66D840A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LEFT JOIN `</w:t>
      </w:r>
      <w:proofErr w:type="spellStart"/>
      <w:r w:rsidRPr="00505B81">
        <w:rPr>
          <w:lang w:val="en-US"/>
        </w:rPr>
        <w:t>newsletter_mailing_mapping</w:t>
      </w:r>
      <w:proofErr w:type="spellEnd"/>
      <w:r w:rsidRPr="00505B81">
        <w:rPr>
          <w:lang w:val="en-US"/>
        </w:rPr>
        <w:t xml:space="preserve">` m ON </w:t>
      </w:r>
      <w:proofErr w:type="spellStart"/>
      <w:r w:rsidRPr="00505B81">
        <w:rPr>
          <w:lang w:val="en-US"/>
        </w:rPr>
        <w:t>p.person_id</w:t>
      </w:r>
      <w:proofErr w:type="spellEnd"/>
      <w:r w:rsidRPr="00505B81">
        <w:rPr>
          <w:lang w:val="en-US"/>
        </w:rPr>
        <w:t xml:space="preserve"> = </w:t>
      </w:r>
      <w:proofErr w:type="spellStart"/>
      <w:r w:rsidRPr="00505B81">
        <w:rPr>
          <w:lang w:val="en-US"/>
        </w:rPr>
        <w:t>m.person_id</w:t>
      </w:r>
      <w:proofErr w:type="spellEnd"/>
    </w:p>
    <w:p w14:paraId="113416E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WHERE (</w:t>
      </w:r>
      <w:proofErr w:type="spellStart"/>
      <w:r w:rsidRPr="00505B81">
        <w:rPr>
          <w:lang w:val="en-US"/>
        </w:rPr>
        <w:t>l.mailinglist_id</w:t>
      </w:r>
      <w:proofErr w:type="spellEnd"/>
      <w:r w:rsidRPr="00505B81">
        <w:rPr>
          <w:lang w:val="en-US"/>
        </w:rPr>
        <w:t xml:space="preserve"> = </w:t>
      </w:r>
      <w:proofErr w:type="spellStart"/>
      <w:r w:rsidRPr="00505B81">
        <w:rPr>
          <w:lang w:val="en-US"/>
        </w:rPr>
        <w:t>m.mailinglist_id</w:t>
      </w:r>
      <w:proofErr w:type="spellEnd"/>
      <w:r w:rsidRPr="00505B81">
        <w:rPr>
          <w:lang w:val="en-US"/>
        </w:rPr>
        <w:t xml:space="preserve"> OR </w:t>
      </w:r>
      <w:proofErr w:type="spellStart"/>
      <w:r w:rsidRPr="00505B81">
        <w:rPr>
          <w:lang w:val="en-US"/>
        </w:rPr>
        <w:t>m.mailinglist_id</w:t>
      </w:r>
      <w:proofErr w:type="spellEnd"/>
      <w:r w:rsidRPr="00505B81">
        <w:rPr>
          <w:lang w:val="en-US"/>
        </w:rPr>
        <w:t xml:space="preserve"> IS NULL) /* in case not in a mailing list */";</w:t>
      </w:r>
    </w:p>
    <w:p w14:paraId="166047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69D5B6E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</w:t>
      </w:r>
      <w:proofErr w:type="spellStart"/>
      <w:r>
        <w:t>reason</w:t>
      </w:r>
      <w:proofErr w:type="spellEnd"/>
      <w:r>
        <w:t xml:space="preserve"> = "Dies ist eine Informations-Mail für Sie!";</w:t>
      </w:r>
    </w:p>
    <w:p w14:paraId="20DDA885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</w:t>
      </w:r>
      <w:proofErr w:type="spellStart"/>
      <w:r w:rsidRPr="00505B81">
        <w:rPr>
          <w:lang w:val="en-US"/>
        </w:rPr>
        <w:t>in_</w:t>
      </w:r>
      <w:r>
        <w:rPr>
          <w:lang w:val="en-US"/>
        </w:rPr>
        <w:t>array</w:t>
      </w:r>
      <w:proofErr w:type="spellEnd"/>
      <w:r>
        <w:rPr>
          <w:lang w:val="en-US"/>
        </w:rPr>
        <w:t>('select', $recipients)) {</w:t>
      </w:r>
    </w:p>
    <w:p w14:paraId="5DC92C61" w14:textId="7296C5E3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</w:p>
    <w:p w14:paraId="09B85F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($member != "all") {</w:t>
      </w:r>
    </w:p>
    <w:p w14:paraId="0135932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$reason = ""</w:t>
      </w:r>
      <w:proofErr w:type="gramStart"/>
      <w:r w:rsidRPr="00505B81">
        <w:rPr>
          <w:lang w:val="en-US"/>
        </w:rPr>
        <w:t>;  /</w:t>
      </w:r>
      <w:proofErr w:type="gramEnd"/>
      <w:r w:rsidRPr="00505B81">
        <w:rPr>
          <w:lang w:val="en-US"/>
        </w:rPr>
        <w:t>/ reset to generate later</w:t>
      </w:r>
    </w:p>
    <w:p w14:paraId="7F5B72E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(!empty($member)) {</w:t>
      </w:r>
    </w:p>
    <w:p w14:paraId="7254983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AND";</w:t>
      </w:r>
    </w:p>
    <w:p w14:paraId="326011C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2A96E81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(";</w:t>
      </w:r>
    </w:p>
    <w:p w14:paraId="7A53A5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5F3DC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</w:t>
      </w:r>
      <w:proofErr w:type="spellStart"/>
      <w:r w:rsidRPr="00505B81">
        <w:rPr>
          <w:lang w:val="en-US"/>
        </w:rPr>
        <w:t>p.club_member</w:t>
      </w:r>
      <w:proofErr w:type="spellEnd"/>
      <w:r w:rsidRPr="00505B81">
        <w:rPr>
          <w:lang w:val="en-US"/>
        </w:rPr>
        <w:t xml:space="preserve"> = ".(($member == 'member') ? "'</w:t>
      </w:r>
      <w:proofErr w:type="gramStart"/>
      <w:r w:rsidRPr="00505B81">
        <w:rPr>
          <w:lang w:val="en-US"/>
        </w:rPr>
        <w:t>true</w:t>
      </w:r>
      <w:proofErr w:type="gramEnd"/>
      <w:r w:rsidRPr="00505B81">
        <w:rPr>
          <w:lang w:val="en-US"/>
        </w:rPr>
        <w:t>'" : "'false'");</w:t>
      </w:r>
    </w:p>
    <w:p w14:paraId="2766B1E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9C3633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{</w:t>
      </w:r>
    </w:p>
    <w:p w14:paraId="47C1808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".($both || empty($member) ? "AND</w:t>
      </w:r>
      <w:proofErr w:type="gramStart"/>
      <w:r w:rsidRPr="00505B81">
        <w:rPr>
          <w:lang w:val="en-US"/>
        </w:rPr>
        <w:t>" :</w:t>
      </w:r>
      <w:proofErr w:type="gramEnd"/>
      <w:r w:rsidRPr="00505B81">
        <w:rPr>
          <w:lang w:val="en-US"/>
        </w:rPr>
        <w:t xml:space="preserve"> "OR")." (</w:t>
      </w:r>
      <w:proofErr w:type="spellStart"/>
      <w:r w:rsidRPr="00505B81">
        <w:rPr>
          <w:lang w:val="en-US"/>
        </w:rPr>
        <w:t>l.mailinglist_id</w:t>
      </w:r>
      <w:proofErr w:type="spellEnd"/>
      <w:r w:rsidRPr="00505B81">
        <w:rPr>
          <w:lang w:val="en-US"/>
        </w:rPr>
        <w:t xml:space="preserve"> = $mailing AND </w:t>
      </w:r>
      <w:proofErr w:type="spellStart"/>
      <w:r w:rsidRPr="00505B81">
        <w:rPr>
          <w:lang w:val="en-US"/>
        </w:rPr>
        <w:t>m.mailinglist_id</w:t>
      </w:r>
      <w:proofErr w:type="spellEnd"/>
      <w:r w:rsidRPr="00505B81">
        <w:rPr>
          <w:lang w:val="en-US"/>
        </w:rPr>
        <w:t xml:space="preserve"> IS NOT NULL /* in case not in a mailing list */)";</w:t>
      </w:r>
    </w:p>
    <w:p w14:paraId="656CB58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$member != "all" &amp;&amp; !empty($member)){</w:t>
      </w:r>
    </w:p>
    <w:p w14:paraId="167DBB64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$</w:t>
      </w:r>
      <w:proofErr w:type="spellStart"/>
      <w:r>
        <w:t>sql</w:t>
      </w:r>
      <w:proofErr w:type="spellEnd"/>
      <w:r>
        <w:t xml:space="preserve"> .= " )";</w:t>
      </w:r>
    </w:p>
    <w:p w14:paraId="708AA4A5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}</w:t>
      </w:r>
    </w:p>
    <w:p w14:paraId="11DB4C6C" w14:textId="77777777" w:rsidR="00505B81" w:rsidRDefault="00505B81" w:rsidP="00505B81">
      <w:r>
        <w:tab/>
      </w:r>
      <w:r>
        <w:tab/>
      </w:r>
      <w:r>
        <w:tab/>
      </w:r>
      <w:r>
        <w:tab/>
        <w:t>}</w:t>
      </w:r>
    </w:p>
    <w:p w14:paraId="250F9617" w14:textId="77777777" w:rsidR="00505B81" w:rsidRDefault="00505B81" w:rsidP="00505B81">
      <w:r>
        <w:tab/>
      </w:r>
      <w:r>
        <w:tab/>
      </w:r>
      <w:r>
        <w:tab/>
        <w:t>}</w:t>
      </w:r>
    </w:p>
    <w:p w14:paraId="61FDB570" w14:textId="77777777" w:rsidR="00505B81" w:rsidRDefault="00505B81" w:rsidP="00505B81">
      <w:r>
        <w:tab/>
      </w:r>
      <w:r>
        <w:tab/>
        <w:t>}</w:t>
      </w:r>
    </w:p>
    <w:p w14:paraId="5D2675A8" w14:textId="77777777" w:rsidR="00505B81" w:rsidRDefault="00505B81" w:rsidP="00505B81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277CA46B" w14:textId="77777777" w:rsidR="00505B81" w:rsidRDefault="00505B81" w:rsidP="00505B81">
      <w:r>
        <w:tab/>
      </w:r>
      <w:r>
        <w:tab/>
      </w:r>
      <w:r>
        <w:tab/>
        <w:t>$</w:t>
      </w:r>
      <w:proofErr w:type="spellStart"/>
      <w:r>
        <w:t>reason</w:t>
      </w:r>
      <w:proofErr w:type="spellEnd"/>
      <w:r>
        <w:t xml:space="preserve"> = "Diese Nachricht ist direkt an Sie adressiert!";</w:t>
      </w:r>
    </w:p>
    <w:p w14:paraId="73BC7668" w14:textId="77777777" w:rsidR="00505B81" w:rsidRDefault="00505B81" w:rsidP="00505B81">
      <w:r>
        <w:tab/>
      </w:r>
      <w:r>
        <w:tab/>
      </w:r>
      <w:r>
        <w:tab/>
      </w:r>
    </w:p>
    <w:p w14:paraId="2017764F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505B81">
        <w:rPr>
          <w:lang w:val="en-US"/>
        </w:rPr>
        <w:t>for</w:t>
      </w:r>
      <w:proofErr w:type="gramEnd"/>
      <w:r w:rsidRPr="00505B81">
        <w:rPr>
          <w:lang w:val="en-US"/>
        </w:rPr>
        <w:t xml:space="preserve"> ($c = 0; $c &lt; </w:t>
      </w:r>
      <w:proofErr w:type="spellStart"/>
      <w:r w:rsidRPr="00505B81">
        <w:rPr>
          <w:lang w:val="en-US"/>
        </w:rPr>
        <w:t>sizeof</w:t>
      </w:r>
      <w:proofErr w:type="spellEnd"/>
      <w:r w:rsidRPr="00505B81">
        <w:rPr>
          <w:lang w:val="en-US"/>
        </w:rPr>
        <w:t>($recipients); $</w:t>
      </w:r>
      <w:proofErr w:type="spellStart"/>
      <w:r w:rsidRPr="00505B81">
        <w:rPr>
          <w:lang w:val="en-US"/>
        </w:rPr>
        <w:t>c++</w:t>
      </w:r>
      <w:proofErr w:type="spellEnd"/>
      <w:r w:rsidRPr="00505B81">
        <w:rPr>
          <w:lang w:val="en-US"/>
        </w:rPr>
        <w:t>)  {</w:t>
      </w:r>
    </w:p>
    <w:p w14:paraId="3F2278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$c];</w:t>
      </w:r>
    </w:p>
    <w:p w14:paraId="28703C1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0)  {</w:t>
      </w:r>
    </w:p>
    <w:p w14:paraId="74BDE99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AND (</w:t>
      </w:r>
      <w:proofErr w:type="spellStart"/>
      <w:r w:rsidRPr="00505B81">
        <w:rPr>
          <w:lang w:val="en-US"/>
        </w:rPr>
        <w:t>p.person_id</w:t>
      </w:r>
      <w:proofErr w:type="spellEnd"/>
      <w:r w:rsidRPr="00505B81">
        <w:rPr>
          <w:lang w:val="en-US"/>
        </w:rPr>
        <w:t xml:space="preserve"> = $id";</w:t>
      </w:r>
    </w:p>
    <w:p w14:paraId="34B7184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 else {</w:t>
      </w:r>
    </w:p>
    <w:p w14:paraId="6F2B2E2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OR </w:t>
      </w:r>
      <w:proofErr w:type="spellStart"/>
      <w:r w:rsidRPr="00505B81">
        <w:rPr>
          <w:lang w:val="en-US"/>
        </w:rPr>
        <w:t>p.person_id</w:t>
      </w:r>
      <w:proofErr w:type="spellEnd"/>
      <w:r w:rsidRPr="00505B81">
        <w:rPr>
          <w:lang w:val="en-US"/>
        </w:rPr>
        <w:t xml:space="preserve"> = $id";</w:t>
      </w:r>
    </w:p>
    <w:p w14:paraId="6695E67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FB6E6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($c == </w:t>
      </w:r>
      <w:proofErr w:type="spellStart"/>
      <w:r w:rsidRPr="00505B81">
        <w:rPr>
          <w:lang w:val="en-US"/>
        </w:rPr>
        <w:t>sizeof</w:t>
      </w:r>
      <w:proofErr w:type="spellEnd"/>
      <w:r w:rsidRPr="00505B81">
        <w:rPr>
          <w:lang w:val="en-US"/>
        </w:rPr>
        <w:t xml:space="preserve">($recipients) - 1)  {  // not </w:t>
      </w:r>
      <w:proofErr w:type="spellStart"/>
      <w:r w:rsidRPr="00505B81">
        <w:rPr>
          <w:lang w:val="en-US"/>
        </w:rPr>
        <w:t>elseif</w:t>
      </w:r>
      <w:proofErr w:type="spellEnd"/>
      <w:r w:rsidRPr="00505B81">
        <w:rPr>
          <w:lang w:val="en-US"/>
        </w:rPr>
        <w:t>, size(array) could be 1</w:t>
      </w:r>
    </w:p>
    <w:p w14:paraId="46A8433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")";</w:t>
      </w:r>
    </w:p>
    <w:p w14:paraId="4027F8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88211B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0EF845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B58B3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proofErr w:type="gram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 xml:space="preserve"> .=</w:t>
      </w:r>
      <w:proofErr w:type="gramEnd"/>
      <w:r w:rsidRPr="00505B81">
        <w:rPr>
          <w:lang w:val="en-US"/>
        </w:rPr>
        <w:t xml:space="preserve"> " GROUP BY </w:t>
      </w:r>
      <w:proofErr w:type="spellStart"/>
      <w:r w:rsidRPr="00505B81">
        <w:rPr>
          <w:lang w:val="en-US"/>
        </w:rPr>
        <w:t>p.person_id</w:t>
      </w:r>
      <w:proofErr w:type="spellEnd"/>
      <w:r w:rsidRPr="00505B81">
        <w:rPr>
          <w:lang w:val="en-US"/>
        </w:rPr>
        <w:t xml:space="preserve"> ORDER BY </w:t>
      </w:r>
      <w:proofErr w:type="spellStart"/>
      <w:r w:rsidRPr="00505B81">
        <w:rPr>
          <w:lang w:val="en-US"/>
        </w:rPr>
        <w:t>p.person_id</w:t>
      </w:r>
      <w:proofErr w:type="spellEnd"/>
      <w:r w:rsidRPr="00505B81">
        <w:rPr>
          <w:lang w:val="en-US"/>
        </w:rPr>
        <w:t>;";</w:t>
      </w:r>
    </w:p>
    <w:p w14:paraId="02A9EB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</w:t>
      </w:r>
      <w:proofErr w:type="spell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>;</w:t>
      </w:r>
    </w:p>
    <w:p w14:paraId="4BC92F1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0020174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$result =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query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$con, $</w:t>
      </w:r>
      <w:proofErr w:type="spellStart"/>
      <w:r w:rsidRPr="00505B81">
        <w:rPr>
          <w:lang w:val="en-US"/>
        </w:rPr>
        <w:t>sql</w:t>
      </w:r>
      <w:proofErr w:type="spellEnd"/>
      <w:r w:rsidRPr="00505B81">
        <w:rPr>
          <w:lang w:val="en-US"/>
        </w:rPr>
        <w:t>);</w:t>
      </w:r>
    </w:p>
    <w:p w14:paraId="6A2965F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{</w:t>
      </w:r>
    </w:p>
    <w:p w14:paraId="513A966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 xml:space="preserve">"An Error occurred while getting the </w:t>
      </w:r>
      <w:proofErr w:type="spellStart"/>
      <w:r w:rsidRPr="00505B81">
        <w:rPr>
          <w:lang w:val="en-US"/>
        </w:rPr>
        <w:t>Mailinglists</w:t>
      </w:r>
      <w:proofErr w:type="spellEnd"/>
      <w:r w:rsidRPr="00505B81">
        <w:rPr>
          <w:lang w:val="en-US"/>
        </w:rPr>
        <w:t>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error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 xml:space="preserve">$con) . </w:t>
      </w:r>
      <w:r>
        <w:t>"'");</w:t>
      </w:r>
    </w:p>
    <w:p w14:paraId="4FA86FBD" w14:textId="77777777" w:rsidR="00505B81" w:rsidRDefault="00505B81" w:rsidP="00505B81">
      <w:r>
        <w:tab/>
      </w:r>
      <w:r>
        <w:tab/>
        <w:t>}</w:t>
      </w:r>
    </w:p>
    <w:p w14:paraId="0BD397B4" w14:textId="77777777" w:rsidR="00505B81" w:rsidRDefault="00505B81" w:rsidP="00505B81">
      <w:r>
        <w:tab/>
      </w:r>
      <w:r>
        <w:tab/>
      </w:r>
    </w:p>
    <w:p w14:paraId="4F6F9966" w14:textId="77777777" w:rsidR="00505B81" w:rsidRDefault="00505B81" w:rsidP="00505B81">
      <w:r>
        <w:tab/>
      </w:r>
      <w:r>
        <w:tab/>
        <w:t>$</w:t>
      </w:r>
      <w:proofErr w:type="spellStart"/>
      <w:r>
        <w:t>output</w:t>
      </w:r>
      <w:proofErr w:type="spellEnd"/>
      <w:r>
        <w:t xml:space="preserve"> = "\</w:t>
      </w:r>
      <w:proofErr w:type="spellStart"/>
      <w:r>
        <w:t>tFolgende</w:t>
      </w:r>
      <w:proofErr w:type="spellEnd"/>
      <w:r>
        <w:t xml:space="preserve"> E-Mails wurden versendet:</w:t>
      </w:r>
      <w:proofErr w:type="gramStart"/>
      <w:r>
        <w:t>";</w:t>
      </w:r>
      <w:proofErr w:type="gramEnd"/>
    </w:p>
    <w:p w14:paraId="075CC310" w14:textId="77777777" w:rsidR="00505B81" w:rsidRDefault="00505B81" w:rsidP="00505B81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mysqli_num_rows</w:t>
      </w:r>
      <w:proofErr w:type="spellEnd"/>
      <w:r>
        <w:t>($</w:t>
      </w:r>
      <w:proofErr w:type="spellStart"/>
      <w:r>
        <w:t>result</w:t>
      </w:r>
      <w:proofErr w:type="spellEnd"/>
      <w:r>
        <w:t>) == 0)  {</w:t>
      </w:r>
    </w:p>
    <w:p w14:paraId="0CB3EA99" w14:textId="77777777" w:rsidR="00505B81" w:rsidRDefault="00505B81" w:rsidP="00505B81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[] = "Es wurden keine Mails versendet, da es keine zu den Eingaben passende Einträge gab!";</w:t>
      </w:r>
    </w:p>
    <w:p w14:paraId="6D3BA262" w14:textId="77777777" w:rsidR="00505B81" w:rsidRDefault="00505B81" w:rsidP="00505B81">
      <w:pPr>
        <w:rPr>
          <w:lang w:val="en-US"/>
        </w:rPr>
      </w:pPr>
      <w:r>
        <w:tab/>
      </w:r>
      <w:r>
        <w:tab/>
      </w:r>
      <w:proofErr w:type="gramStart"/>
      <w:r w:rsidRPr="00505B81">
        <w:rPr>
          <w:lang w:val="en-US"/>
        </w:rPr>
        <w:t>}  else</w:t>
      </w:r>
      <w:proofErr w:type="gramEnd"/>
      <w:r w:rsidRPr="00505B81">
        <w:rPr>
          <w:lang w:val="en-US"/>
        </w:rPr>
        <w:t xml:space="preserve"> {</w:t>
      </w:r>
    </w:p>
    <w:p w14:paraId="1D3291EC" w14:textId="77777777" w:rsidR="00505B81" w:rsidRPr="00505B81" w:rsidRDefault="00505B81" w:rsidP="00505B81">
      <w:pPr>
        <w:rPr>
          <w:lang w:val="en-US"/>
        </w:rPr>
      </w:pPr>
    </w:p>
    <w:p w14:paraId="23D1694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(!empty($mailing))  {</w:t>
      </w:r>
    </w:p>
    <w:p w14:paraId="33C0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spellStart"/>
      <w:r w:rsidRPr="00505B81">
        <w:rPr>
          <w:lang w:val="en-US"/>
        </w:rPr>
        <w:t>tmp_result</w:t>
      </w:r>
      <w:proofErr w:type="spellEnd"/>
      <w:r w:rsidRPr="00505B81">
        <w:rPr>
          <w:lang w:val="en-US"/>
        </w:rPr>
        <w:t xml:space="preserve"> =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query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 xml:space="preserve">$con, "SELECT </w:t>
      </w:r>
      <w:proofErr w:type="spellStart"/>
      <w:r w:rsidRPr="00505B81">
        <w:rPr>
          <w:lang w:val="en-US"/>
        </w:rPr>
        <w:t>l.mailinglist_name</w:t>
      </w:r>
      <w:proofErr w:type="spellEnd"/>
      <w:r w:rsidRPr="00505B81">
        <w:rPr>
          <w:lang w:val="en-US"/>
        </w:rPr>
        <w:t xml:space="preserve"> FROM `</w:t>
      </w:r>
      <w:proofErr w:type="spellStart"/>
      <w:r w:rsidRPr="00505B81">
        <w:rPr>
          <w:lang w:val="en-US"/>
        </w:rPr>
        <w:t>mailinglists</w:t>
      </w:r>
      <w:proofErr w:type="spellEnd"/>
      <w:r w:rsidRPr="00505B81">
        <w:rPr>
          <w:lang w:val="en-US"/>
        </w:rPr>
        <w:t xml:space="preserve">` l WHERE </w:t>
      </w:r>
      <w:proofErr w:type="spellStart"/>
      <w:r w:rsidRPr="00505B81">
        <w:rPr>
          <w:lang w:val="en-US"/>
        </w:rPr>
        <w:t>l.mailinglist_id</w:t>
      </w:r>
      <w:proofErr w:type="spellEnd"/>
      <w:r w:rsidRPr="00505B81">
        <w:rPr>
          <w:lang w:val="en-US"/>
        </w:rPr>
        <w:t xml:space="preserve"> = $mailing");</w:t>
      </w:r>
    </w:p>
    <w:p w14:paraId="0B6C30F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$list = </w:t>
      </w:r>
      <w:proofErr w:type="spellStart"/>
      <w:r w:rsidRPr="00505B81">
        <w:rPr>
          <w:lang w:val="en-US"/>
        </w:rPr>
        <w:t>mysqli_fetch_</w:t>
      </w:r>
      <w:proofErr w:type="gramStart"/>
      <w:r w:rsidRPr="00505B81">
        <w:rPr>
          <w:lang w:val="en-US"/>
        </w:rPr>
        <w:t>assoc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</w:t>
      </w:r>
      <w:proofErr w:type="spellStart"/>
      <w:r w:rsidRPr="00505B81">
        <w:rPr>
          <w:lang w:val="en-US"/>
        </w:rPr>
        <w:t>tmp_result</w:t>
      </w:r>
      <w:proofErr w:type="spellEnd"/>
      <w:r w:rsidRPr="00505B81">
        <w:rPr>
          <w:lang w:val="en-US"/>
        </w:rPr>
        <w:t>)['</w:t>
      </w:r>
      <w:proofErr w:type="spellStart"/>
      <w:r w:rsidRPr="00505B81">
        <w:rPr>
          <w:lang w:val="en-US"/>
        </w:rPr>
        <w:t>mailinglist_name</w:t>
      </w:r>
      <w:proofErr w:type="spellEnd"/>
      <w:r w:rsidRPr="00505B81">
        <w:rPr>
          <w:lang w:val="en-US"/>
        </w:rPr>
        <w:t>'];</w:t>
      </w:r>
    </w:p>
    <w:p w14:paraId="509E4E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6436E3E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28D33A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</w:t>
      </w:r>
      <w:proofErr w:type="spellStart"/>
      <w:r w:rsidRPr="00505B81">
        <w:rPr>
          <w:lang w:val="en-US"/>
        </w:rPr>
        <w:t>mysqli_fetch_assoc</w:t>
      </w:r>
      <w:proofErr w:type="spellEnd"/>
      <w:r w:rsidRPr="00505B81">
        <w:rPr>
          <w:lang w:val="en-US"/>
        </w:rPr>
        <w:t>($result))  {</w:t>
      </w:r>
    </w:p>
    <w:p w14:paraId="4A7F5D3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person_name</w:t>
      </w:r>
      <w:proofErr w:type="spellEnd"/>
      <w:r w:rsidRPr="00505B81">
        <w:rPr>
          <w:lang w:val="en-US"/>
        </w:rPr>
        <w:t>'];</w:t>
      </w:r>
    </w:p>
    <w:p w14:paraId="1328A4D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person_mail</w:t>
      </w:r>
      <w:proofErr w:type="spellEnd"/>
      <w:r w:rsidRPr="00505B81">
        <w:rPr>
          <w:lang w:val="en-US"/>
        </w:rPr>
        <w:t>'];</w:t>
      </w:r>
    </w:p>
    <w:p w14:paraId="194857A6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empty</w:t>
      </w:r>
      <w:proofErr w:type="spellEnd"/>
      <w:r>
        <w:t>($</w:t>
      </w:r>
      <w:proofErr w:type="spellStart"/>
      <w:r>
        <w:t>reason</w:t>
      </w:r>
      <w:proofErr w:type="spellEnd"/>
      <w:r>
        <w:t>))  {</w:t>
      </w:r>
    </w:p>
    <w:p w14:paraId="07572DBC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reason</w:t>
      </w:r>
      <w:proofErr w:type="spellEnd"/>
      <w:r>
        <w:t xml:space="preserve"> = "Sie erhalten diese E-Mail, da Sie "</w:t>
      </w:r>
      <w:proofErr w:type="gramStart"/>
      <w:r>
        <w:t>.(</w:t>
      </w:r>
      <w:proofErr w:type="gramEnd"/>
      <w:r>
        <w:t>!</w:t>
      </w:r>
      <w:proofErr w:type="spellStart"/>
      <w:r>
        <w:t>empty</w:t>
      </w:r>
      <w:proofErr w:type="spellEnd"/>
      <w:r>
        <w:t>($</w:t>
      </w:r>
      <w:proofErr w:type="spellStart"/>
      <w:r>
        <w:t>member</w:t>
      </w:r>
      <w:proofErr w:type="spellEnd"/>
      <w:r>
        <w:t>) ? "&lt;u&gt;".($</w:t>
      </w:r>
      <w:proofErr w:type="spellStart"/>
      <w:r>
        <w:t>member</w:t>
      </w:r>
      <w:proofErr w:type="spellEnd"/>
      <w:r>
        <w:t xml:space="preserve"> == '</w:t>
      </w:r>
      <w:proofErr w:type="spellStart"/>
      <w:r>
        <w:t>nonMember</w:t>
      </w:r>
      <w:proofErr w:type="spellEnd"/>
      <w:r>
        <w:t>' ? "k" : "")."ein Mitglied eines Vereins&lt;/u&gt;</w:t>
      </w:r>
      <w:proofErr w:type="gramStart"/>
      <w:r>
        <w:t>" :</w:t>
      </w:r>
      <w:proofErr w:type="gramEnd"/>
      <w:r>
        <w:t xml:space="preserve"> "").(!</w:t>
      </w:r>
      <w:proofErr w:type="spellStart"/>
      <w:r>
        <w:t>empty</w:t>
      </w:r>
      <w:proofErr w:type="spellEnd"/>
      <w:r>
        <w:t>($</w:t>
      </w:r>
      <w:proofErr w:type="spellStart"/>
      <w:r>
        <w:t>member</w:t>
      </w:r>
      <w:proofErr w:type="spellEnd"/>
      <w:r>
        <w:t>) &amp;&amp; !</w:t>
      </w:r>
      <w:proofErr w:type="spellStart"/>
      <w:r>
        <w:t>empty</w:t>
      </w:r>
      <w:proofErr w:type="spellEnd"/>
      <w:r>
        <w:t>($</w:t>
      </w:r>
      <w:proofErr w:type="spellStart"/>
      <w:r>
        <w:t>mailing</w:t>
      </w:r>
      <w:proofErr w:type="spellEnd"/>
      <w:r>
        <w:t>) ? " &lt;b&gt;"</w:t>
      </w:r>
      <w:proofErr w:type="gramStart"/>
      <w:r>
        <w:t>.(</w:t>
      </w:r>
      <w:proofErr w:type="gramEnd"/>
      <w:r>
        <w:t>$</w:t>
      </w:r>
      <w:proofErr w:type="spellStart"/>
      <w:r>
        <w:t>both</w:t>
      </w:r>
      <w:proofErr w:type="spellEnd"/>
      <w:r>
        <w:t xml:space="preserve"> || </w:t>
      </w:r>
      <w:proofErr w:type="spellStart"/>
      <w:r>
        <w:t>empty</w:t>
      </w:r>
      <w:proofErr w:type="spellEnd"/>
      <w:r>
        <w:t>($</w:t>
      </w:r>
      <w:proofErr w:type="spellStart"/>
      <w:r>
        <w:t>member</w:t>
      </w:r>
      <w:proofErr w:type="spellEnd"/>
      <w:r>
        <w:t xml:space="preserve">) ? "und" : "oder")."&lt;/b&gt; </w:t>
      </w:r>
      <w:proofErr w:type="gramStart"/>
      <w:r>
        <w:t>" :</w:t>
      </w:r>
      <w:proofErr w:type="gramEnd"/>
      <w:r>
        <w:t xml:space="preserve"> "").(!</w:t>
      </w:r>
      <w:proofErr w:type="spellStart"/>
      <w:r>
        <w:t>empty</w:t>
      </w:r>
      <w:proofErr w:type="spellEnd"/>
      <w:r>
        <w:t>($</w:t>
      </w:r>
      <w:proofErr w:type="spellStart"/>
      <w:r>
        <w:t>mailing</w:t>
      </w:r>
      <w:proofErr w:type="spellEnd"/>
      <w:r>
        <w:t>) ? "&lt;u&gt;im Mail-Verteiler für '&lt;b&gt;$</w:t>
      </w:r>
      <w:proofErr w:type="spellStart"/>
      <w:r>
        <w:t>list</w:t>
      </w:r>
      <w:proofErr w:type="spellEnd"/>
      <w:r>
        <w:t>&lt;/b&gt;'&lt;/u&gt; sind</w:t>
      </w:r>
      <w:proofErr w:type="gramStart"/>
      <w:r>
        <w:t>" :</w:t>
      </w:r>
      <w:proofErr w:type="gramEnd"/>
      <w:r>
        <w:t xml:space="preserve"> " sind").".";  // easy String </w:t>
      </w:r>
      <w:proofErr w:type="spellStart"/>
      <w:r>
        <w:t>concatenation</w:t>
      </w:r>
      <w:proofErr w:type="spellEnd"/>
    </w:p>
    <w:p w14:paraId="36824224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}</w:t>
      </w:r>
    </w:p>
    <w:p w14:paraId="3E30257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581902A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output .=</w:t>
      </w:r>
      <w:proofErr w:type="gramEnd"/>
      <w:r w:rsidRPr="00505B81">
        <w:rPr>
          <w:lang w:val="en-US"/>
        </w:rPr>
        <w:t xml:space="preserve"> "\t&lt;</w:t>
      </w:r>
      <w:proofErr w:type="spellStart"/>
      <w:r w:rsidRPr="00505B81">
        <w:rPr>
          <w:lang w:val="en-US"/>
        </w:rPr>
        <w:t>hr</w:t>
      </w:r>
      <w:proofErr w:type="spellEnd"/>
      <w:r w:rsidRPr="00505B81">
        <w:rPr>
          <w:lang w:val="en-US"/>
        </w:rPr>
        <w:t xml:space="preserve"> /&gt;&lt;code&gt;Mail-To: $mail&lt;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/&gt;Subject: $subject&lt;/code&gt;&lt;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/&gt;Hallo $name!&lt;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/&gt;$reason&lt;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/&gt;".nl2br($body)."&lt;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</w:t>
      </w:r>
      <w:proofErr w:type="spellStart"/>
      <w:r w:rsidRPr="00505B81">
        <w:rPr>
          <w:lang w:val="en-US"/>
        </w:rPr>
        <w:t>Ihr</w:t>
      </w:r>
      <w:proofErr w:type="spellEnd"/>
      <w:r w:rsidRPr="00505B81">
        <w:rPr>
          <w:lang w:val="en-US"/>
        </w:rPr>
        <w:t xml:space="preserve"> DFB</w:t>
      </w:r>
      <w:proofErr w:type="gramStart"/>
      <w:r w:rsidRPr="00505B81">
        <w:rPr>
          <w:lang w:val="en-US"/>
        </w:rPr>
        <w:t>!\</w:t>
      </w:r>
      <w:proofErr w:type="gramEnd"/>
      <w:r w:rsidRPr="00505B81">
        <w:rPr>
          <w:lang w:val="en-US"/>
        </w:rPr>
        <w:t>n";</w:t>
      </w:r>
    </w:p>
    <w:p w14:paraId="528830D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DC57B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$success = true;</w:t>
      </w:r>
    </w:p>
    <w:p w14:paraId="2C1E97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CAB46E4" w14:textId="77777777" w:rsidR="00505B81" w:rsidRPr="00505B81" w:rsidRDefault="00505B81" w:rsidP="00505B81">
      <w:pPr>
        <w:rPr>
          <w:lang w:val="en-US"/>
        </w:rPr>
      </w:pPr>
    </w:p>
    <w:p w14:paraId="41CB5F0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3209BDA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ABE74C8" w14:textId="77777777" w:rsidR="00505B81" w:rsidRPr="00505B81" w:rsidRDefault="00505B81" w:rsidP="00505B81">
      <w:pPr>
        <w:rPr>
          <w:lang w:val="en-US"/>
        </w:rPr>
      </w:pPr>
    </w:p>
    <w:p w14:paraId="3792FBD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if(</w:t>
      </w:r>
      <w:proofErr w:type="gramEnd"/>
      <w:r w:rsidRPr="00505B81">
        <w:rPr>
          <w:lang w:val="en-US"/>
        </w:rPr>
        <w:t>!$success) {</w:t>
      </w:r>
      <w:r w:rsidRPr="00505B81">
        <w:rPr>
          <w:lang w:val="en-US"/>
        </w:rPr>
        <w:tab/>
      </w:r>
    </w:p>
    <w:p w14:paraId="1CD34E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 xml:space="preserve">$result =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query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 xml:space="preserve">$con, "SELECT </w:t>
      </w:r>
      <w:proofErr w:type="spellStart"/>
      <w:r w:rsidRPr="00505B81">
        <w:rPr>
          <w:lang w:val="en-US"/>
        </w:rPr>
        <w:t>mailinglist_id</w:t>
      </w:r>
      <w:proofErr w:type="spellEnd"/>
      <w:r w:rsidRPr="00505B81">
        <w:rPr>
          <w:lang w:val="en-US"/>
        </w:rPr>
        <w:t xml:space="preserve">, </w:t>
      </w:r>
      <w:proofErr w:type="spellStart"/>
      <w:r w:rsidRPr="00505B81">
        <w:rPr>
          <w:lang w:val="en-US"/>
        </w:rPr>
        <w:t>mailinglist_name</w:t>
      </w:r>
      <w:proofErr w:type="spellEnd"/>
      <w:r w:rsidRPr="00505B81">
        <w:rPr>
          <w:lang w:val="en-US"/>
        </w:rPr>
        <w:t xml:space="preserve"> FROM </w:t>
      </w:r>
      <w:proofErr w:type="spellStart"/>
      <w:r w:rsidRPr="00505B81">
        <w:rPr>
          <w:lang w:val="en-US"/>
        </w:rPr>
        <w:t>mailinglists</w:t>
      </w:r>
      <w:proofErr w:type="spellEnd"/>
      <w:r w:rsidRPr="00505B81">
        <w:rPr>
          <w:lang w:val="en-US"/>
        </w:rPr>
        <w:t>");</w:t>
      </w:r>
    </w:p>
    <w:p w14:paraId="717C37D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4576827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 xml:space="preserve">"An Error occurred while getting the </w:t>
      </w:r>
      <w:proofErr w:type="spellStart"/>
      <w:r w:rsidRPr="00505B81">
        <w:rPr>
          <w:lang w:val="en-US"/>
        </w:rPr>
        <w:t>Mailinglists</w:t>
      </w:r>
      <w:proofErr w:type="spellEnd"/>
      <w:r w:rsidRPr="00505B81">
        <w:rPr>
          <w:lang w:val="en-US"/>
        </w:rPr>
        <w:t>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error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$con) . "'");</w:t>
      </w:r>
    </w:p>
    <w:p w14:paraId="6E7860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B20DACF" w14:textId="77777777" w:rsidR="00505B81" w:rsidRPr="00505B81" w:rsidRDefault="00505B81" w:rsidP="00505B81">
      <w:pPr>
        <w:rPr>
          <w:lang w:val="en-US"/>
        </w:rPr>
      </w:pPr>
    </w:p>
    <w:p w14:paraId="5676FF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$list = "";</w:t>
      </w:r>
    </w:p>
    <w:p w14:paraId="2E3A9C4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</w:t>
      </w:r>
      <w:proofErr w:type="spellStart"/>
      <w:r w:rsidRPr="00505B81">
        <w:rPr>
          <w:lang w:val="en-US"/>
        </w:rPr>
        <w:t>mysqli_fetch_assoc</w:t>
      </w:r>
      <w:proofErr w:type="spellEnd"/>
      <w:r w:rsidRPr="00505B81">
        <w:rPr>
          <w:lang w:val="en-US"/>
        </w:rPr>
        <w:t>($result))  {</w:t>
      </w:r>
    </w:p>
    <w:p w14:paraId="198B591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mailinglist_id</w:t>
      </w:r>
      <w:proofErr w:type="spellEnd"/>
      <w:r w:rsidRPr="00505B81">
        <w:rPr>
          <w:lang w:val="en-US"/>
        </w:rPr>
        <w:t>'];</w:t>
      </w:r>
    </w:p>
    <w:p w14:paraId="11E5B1C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mailinglist_name</w:t>
      </w:r>
      <w:proofErr w:type="spellEnd"/>
      <w:r w:rsidRPr="00505B81">
        <w:rPr>
          <w:lang w:val="en-US"/>
        </w:rPr>
        <w:t>'];</w:t>
      </w:r>
    </w:p>
    <w:p w14:paraId="33E1104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list .=</w:t>
      </w:r>
      <w:proofErr w:type="gramEnd"/>
      <w:r w:rsidRPr="00505B81">
        <w:rPr>
          <w:lang w:val="en-US"/>
        </w:rPr>
        <w:t xml:space="preserve"> "\t\t\t\t&lt;input type='radio' name='mailing' id='$id' value='$id' ".(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($_POST['mailing']) &amp;&amp; $_POST['mailing'] == $id ? '</w:t>
      </w:r>
      <w:proofErr w:type="gramStart"/>
      <w:r w:rsidRPr="00505B81">
        <w:rPr>
          <w:lang w:val="en-US"/>
        </w:rPr>
        <w:t>checked' :</w:t>
      </w:r>
      <w:proofErr w:type="gramEnd"/>
      <w:r w:rsidRPr="00505B81">
        <w:rPr>
          <w:lang w:val="en-US"/>
        </w:rPr>
        <w:t xml:space="preserve"> '')."&gt;&lt;label for='$id'&gt;$name&lt;/label&gt;&lt;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/&gt;\n";</w:t>
      </w:r>
    </w:p>
    <w:p w14:paraId="5C3970F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22AFAE64" w14:textId="77777777" w:rsidR="00505B81" w:rsidRPr="00505B81" w:rsidRDefault="00505B81" w:rsidP="00505B81">
      <w:pPr>
        <w:rPr>
          <w:lang w:val="en-US"/>
        </w:rPr>
      </w:pPr>
    </w:p>
    <w:p w14:paraId="48C1F31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 xml:space="preserve">$result =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query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 xml:space="preserve">$con, "SELECT </w:t>
      </w:r>
      <w:proofErr w:type="spellStart"/>
      <w:r w:rsidRPr="00505B81">
        <w:rPr>
          <w:lang w:val="en-US"/>
        </w:rPr>
        <w:t>person_id</w:t>
      </w:r>
      <w:proofErr w:type="spellEnd"/>
      <w:r w:rsidRPr="00505B81">
        <w:rPr>
          <w:lang w:val="en-US"/>
        </w:rPr>
        <w:t xml:space="preserve">, </w:t>
      </w:r>
      <w:proofErr w:type="spellStart"/>
      <w:r w:rsidRPr="00505B81">
        <w:rPr>
          <w:lang w:val="en-US"/>
        </w:rPr>
        <w:t>person_name</w:t>
      </w:r>
      <w:proofErr w:type="spellEnd"/>
      <w:r w:rsidRPr="00505B81">
        <w:rPr>
          <w:lang w:val="en-US"/>
        </w:rPr>
        <w:t xml:space="preserve">, </w:t>
      </w:r>
      <w:proofErr w:type="spellStart"/>
      <w:r w:rsidRPr="00505B81">
        <w:rPr>
          <w:lang w:val="en-US"/>
        </w:rPr>
        <w:t>person_mail</w:t>
      </w:r>
      <w:proofErr w:type="spellEnd"/>
      <w:r w:rsidRPr="00505B81">
        <w:rPr>
          <w:lang w:val="en-US"/>
        </w:rPr>
        <w:t xml:space="preserve"> FROM </w:t>
      </w:r>
      <w:proofErr w:type="spellStart"/>
      <w:r w:rsidRPr="00505B81">
        <w:rPr>
          <w:lang w:val="en-US"/>
        </w:rPr>
        <w:t>newsletter_members</w:t>
      </w:r>
      <w:proofErr w:type="spellEnd"/>
      <w:r w:rsidRPr="00505B81">
        <w:rPr>
          <w:lang w:val="en-US"/>
        </w:rPr>
        <w:t>");</w:t>
      </w:r>
    </w:p>
    <w:p w14:paraId="5396AA9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(!$result)  {</w:t>
      </w:r>
    </w:p>
    <w:p w14:paraId="561C484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die(</w:t>
      </w:r>
      <w:proofErr w:type="gramEnd"/>
      <w:r w:rsidRPr="00505B81">
        <w:rPr>
          <w:lang w:val="en-US"/>
        </w:rPr>
        <w:t xml:space="preserve">"An Error occurred while getting the </w:t>
      </w:r>
      <w:proofErr w:type="spellStart"/>
      <w:r w:rsidRPr="00505B81">
        <w:rPr>
          <w:lang w:val="en-US"/>
        </w:rPr>
        <w:t>newsletter_members</w:t>
      </w:r>
      <w:proofErr w:type="spellEnd"/>
      <w:r w:rsidRPr="00505B81">
        <w:rPr>
          <w:lang w:val="en-US"/>
        </w:rPr>
        <w:t>. Error: '</w:t>
      </w:r>
      <w:proofErr w:type="gramStart"/>
      <w:r w:rsidRPr="00505B81">
        <w:rPr>
          <w:lang w:val="en-US"/>
        </w:rPr>
        <w:t>" .</w:t>
      </w:r>
      <w:proofErr w:type="gram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error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$con) . "'");</w:t>
      </w:r>
    </w:p>
    <w:p w14:paraId="160D1C8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00BB631" w14:textId="77777777" w:rsidR="00505B81" w:rsidRPr="00505B81" w:rsidRDefault="00505B81" w:rsidP="00505B81">
      <w:pPr>
        <w:rPr>
          <w:lang w:val="en-US"/>
        </w:rPr>
      </w:pPr>
    </w:p>
    <w:p w14:paraId="2C593F2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>$people = "";</w:t>
      </w:r>
    </w:p>
    <w:p w14:paraId="76D8B4B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while</w:t>
      </w:r>
      <w:proofErr w:type="gramEnd"/>
      <w:r w:rsidRPr="00505B81">
        <w:rPr>
          <w:lang w:val="en-US"/>
        </w:rPr>
        <w:t xml:space="preserve"> ($row = </w:t>
      </w:r>
      <w:proofErr w:type="spellStart"/>
      <w:r w:rsidRPr="00505B81">
        <w:rPr>
          <w:lang w:val="en-US"/>
        </w:rPr>
        <w:t>mysqli_fetch_assoc</w:t>
      </w:r>
      <w:proofErr w:type="spellEnd"/>
      <w:r w:rsidRPr="00505B81">
        <w:rPr>
          <w:lang w:val="en-US"/>
        </w:rPr>
        <w:t>($result))  {</w:t>
      </w:r>
    </w:p>
    <w:p w14:paraId="729928B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$id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person_id</w:t>
      </w:r>
      <w:proofErr w:type="spellEnd"/>
      <w:r w:rsidRPr="00505B81">
        <w:rPr>
          <w:lang w:val="en-US"/>
        </w:rPr>
        <w:t>'];</w:t>
      </w:r>
    </w:p>
    <w:p w14:paraId="78BAFD4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$name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person_name</w:t>
      </w:r>
      <w:proofErr w:type="spellEnd"/>
      <w:r w:rsidRPr="00505B81">
        <w:rPr>
          <w:lang w:val="en-US"/>
        </w:rPr>
        <w:t>'];</w:t>
      </w:r>
    </w:p>
    <w:p w14:paraId="38931A5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$mail = $</w:t>
      </w:r>
      <w:proofErr w:type="gramStart"/>
      <w:r w:rsidRPr="00505B81">
        <w:rPr>
          <w:lang w:val="en-US"/>
        </w:rPr>
        <w:t>row[</w:t>
      </w:r>
      <w:proofErr w:type="gramEnd"/>
      <w:r w:rsidRPr="00505B81">
        <w:rPr>
          <w:lang w:val="en-US"/>
        </w:rPr>
        <w:t>'</w:t>
      </w:r>
      <w:proofErr w:type="spellStart"/>
      <w:r w:rsidRPr="00505B81">
        <w:rPr>
          <w:lang w:val="en-US"/>
        </w:rPr>
        <w:t>person_mail</w:t>
      </w:r>
      <w:proofErr w:type="spellEnd"/>
      <w:r w:rsidRPr="00505B81">
        <w:rPr>
          <w:lang w:val="en-US"/>
        </w:rPr>
        <w:t>'];</w:t>
      </w:r>
    </w:p>
    <w:p w14:paraId="7E66EA4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$</w:t>
      </w:r>
      <w:proofErr w:type="gramStart"/>
      <w:r w:rsidRPr="00505B81">
        <w:rPr>
          <w:lang w:val="en-US"/>
        </w:rPr>
        <w:t>people .=</w:t>
      </w:r>
      <w:proofErr w:type="gramEnd"/>
      <w:r w:rsidRPr="00505B81">
        <w:rPr>
          <w:lang w:val="en-US"/>
        </w:rPr>
        <w:t xml:space="preserve"> "\t\t\t&lt;option value='$id' ".(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 xml:space="preserve">($_POST['recipients']) &amp;&amp; </w:t>
      </w:r>
      <w:proofErr w:type="spellStart"/>
      <w:r w:rsidRPr="00505B81">
        <w:rPr>
          <w:lang w:val="en-US"/>
        </w:rPr>
        <w:t>in_array</w:t>
      </w:r>
      <w:proofErr w:type="spellEnd"/>
      <w:r w:rsidRPr="00505B81">
        <w:rPr>
          <w:lang w:val="en-US"/>
        </w:rPr>
        <w:t>($id, $_POST['recipients']) ? '</w:t>
      </w:r>
      <w:proofErr w:type="gramStart"/>
      <w:r w:rsidRPr="00505B81">
        <w:rPr>
          <w:lang w:val="en-US"/>
        </w:rPr>
        <w:t>selected' :</w:t>
      </w:r>
      <w:proofErr w:type="gramEnd"/>
      <w:r w:rsidRPr="00505B81">
        <w:rPr>
          <w:lang w:val="en-US"/>
        </w:rPr>
        <w:t xml:space="preserve"> '')."&gt;$name &amp;</w:t>
      </w:r>
      <w:proofErr w:type="spellStart"/>
      <w:r w:rsidRPr="00505B81">
        <w:rPr>
          <w:lang w:val="en-US"/>
        </w:rPr>
        <w:t>lt</w:t>
      </w:r>
      <w:proofErr w:type="spellEnd"/>
      <w:proofErr w:type="gramStart"/>
      <w:r w:rsidRPr="00505B81">
        <w:rPr>
          <w:lang w:val="en-US"/>
        </w:rPr>
        <w:t>;$</w:t>
      </w:r>
      <w:proofErr w:type="spellStart"/>
      <w:proofErr w:type="gramEnd"/>
      <w:r w:rsidRPr="00505B81">
        <w:rPr>
          <w:lang w:val="en-US"/>
        </w:rPr>
        <w:t>mail&amp;gt</w:t>
      </w:r>
      <w:proofErr w:type="spellEnd"/>
      <w:r w:rsidRPr="00505B81">
        <w:rPr>
          <w:lang w:val="en-US"/>
        </w:rPr>
        <w:t>;&lt;/option&gt;\n";</w:t>
      </w:r>
    </w:p>
    <w:p w14:paraId="4D3587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}</w:t>
      </w:r>
    </w:p>
    <w:p w14:paraId="1992483E" w14:textId="77777777" w:rsidR="00505B81" w:rsidRPr="00505B81" w:rsidRDefault="00505B81" w:rsidP="00505B81">
      <w:pPr>
        <w:rPr>
          <w:lang w:val="en-US"/>
        </w:rPr>
      </w:pPr>
    </w:p>
    <w:p w14:paraId="1BEA29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spellStart"/>
      <w:r w:rsidRPr="00505B81">
        <w:rPr>
          <w:lang w:val="en-US"/>
        </w:rPr>
        <w:t>mysqli_free_</w:t>
      </w:r>
      <w:proofErr w:type="gramStart"/>
      <w:r w:rsidRPr="00505B81">
        <w:rPr>
          <w:lang w:val="en-US"/>
        </w:rPr>
        <w:t>result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$result);</w:t>
      </w:r>
    </w:p>
    <w:p w14:paraId="0147B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spellStart"/>
      <w:r w:rsidRPr="00505B81">
        <w:rPr>
          <w:lang w:val="en-US"/>
        </w:rPr>
        <w:t>mysqli_</w:t>
      </w:r>
      <w:proofErr w:type="gramStart"/>
      <w:r w:rsidRPr="00505B81">
        <w:rPr>
          <w:lang w:val="en-US"/>
        </w:rPr>
        <w:t>close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$con);</w:t>
      </w:r>
    </w:p>
    <w:p w14:paraId="37A7D3B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3C72B3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174EEA82" w14:textId="77777777" w:rsidR="00505B81" w:rsidRPr="00505B81" w:rsidRDefault="00505B81" w:rsidP="00505B81">
      <w:pPr>
        <w:rPr>
          <w:lang w:val="en-US"/>
        </w:rPr>
      </w:pPr>
    </w:p>
    <w:p w14:paraId="498737D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html</w:t>
      </w:r>
      <w:proofErr w:type="gramEnd"/>
      <w:r w:rsidRPr="00505B81">
        <w:rPr>
          <w:lang w:val="en-US"/>
        </w:rPr>
        <w:t>&gt;</w:t>
      </w:r>
    </w:p>
    <w:p w14:paraId="63754EC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head</w:t>
      </w:r>
      <w:proofErr w:type="gramEnd"/>
      <w:r w:rsidRPr="00505B81">
        <w:rPr>
          <w:lang w:val="en-US"/>
        </w:rPr>
        <w:t>&gt;</w:t>
      </w:r>
    </w:p>
    <w:p w14:paraId="265BF9D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meta</w:t>
      </w:r>
      <w:proofErr w:type="gramEnd"/>
      <w:r w:rsidRPr="00505B81">
        <w:rPr>
          <w:lang w:val="en-US"/>
        </w:rPr>
        <w:t xml:space="preserve"> charset="UTF-8"&gt;</w:t>
      </w:r>
    </w:p>
    <w:p w14:paraId="318B9261" w14:textId="77777777" w:rsidR="00505B81" w:rsidRDefault="00505B81" w:rsidP="00505B81"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title</w:t>
      </w:r>
      <w:proofErr w:type="gramEnd"/>
      <w:r w:rsidRPr="00505B81">
        <w:rPr>
          <w:lang w:val="en-US"/>
        </w:rPr>
        <w:t>&gt;&lt;?</w:t>
      </w:r>
      <w:proofErr w:type="spellStart"/>
      <w:r w:rsidRPr="00505B81">
        <w:rPr>
          <w:lang w:val="en-US"/>
        </w:rPr>
        <w:t>php</w:t>
      </w:r>
      <w:proofErr w:type="spellEnd"/>
      <w:r w:rsidRPr="00505B81">
        <w:rPr>
          <w:lang w:val="en-US"/>
        </w:rPr>
        <w:t xml:space="preserve"> echo($success ? </w:t>
      </w:r>
      <w:r>
        <w:t xml:space="preserve">"Mails erfolgreich versendet! | </w:t>
      </w:r>
      <w:proofErr w:type="gramStart"/>
      <w:r>
        <w:t>" :</w:t>
      </w:r>
      <w:proofErr w:type="gramEnd"/>
      <w:r>
        <w:t xml:space="preserve"> ""); ?&gt;</w:t>
      </w:r>
      <w:proofErr w:type="spellStart"/>
      <w:r>
        <w:t>Vereinsmailer</w:t>
      </w:r>
      <w:proofErr w:type="spellEnd"/>
      <w:r>
        <w:t xml:space="preserve"> | DFB&lt;/title&gt;</w:t>
      </w:r>
    </w:p>
    <w:p w14:paraId="527B69B4" w14:textId="77777777" w:rsidR="00505B81" w:rsidRPr="00505B81" w:rsidRDefault="00505B81" w:rsidP="00505B81">
      <w:pPr>
        <w:rPr>
          <w:lang w:val="en-US"/>
        </w:rPr>
      </w:pPr>
      <w:r>
        <w:tab/>
      </w: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style</w:t>
      </w:r>
      <w:proofErr w:type="gramEnd"/>
      <w:r w:rsidRPr="00505B81">
        <w:rPr>
          <w:lang w:val="en-US"/>
        </w:rPr>
        <w:t>&gt;</w:t>
      </w:r>
    </w:p>
    <w:p w14:paraId="63930FC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h1{</w:t>
      </w:r>
      <w:proofErr w:type="gramEnd"/>
    </w:p>
    <w:p w14:paraId="1BD0588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center;</w:t>
      </w:r>
    </w:p>
    <w:p w14:paraId="22DFE3D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35px;</w:t>
      </w:r>
    </w:p>
    <w:p w14:paraId="02358C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B58DDB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h3{</w:t>
      </w:r>
      <w:proofErr w:type="gramEnd"/>
    </w:p>
    <w:p w14:paraId="7B3F283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25px;</w:t>
      </w:r>
    </w:p>
    <w:p w14:paraId="40F7F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margin-bottom</w:t>
      </w:r>
      <w:proofErr w:type="gramEnd"/>
      <w:r w:rsidRPr="00505B81">
        <w:rPr>
          <w:lang w:val="en-US"/>
        </w:rPr>
        <w:t>: 10px;</w:t>
      </w:r>
    </w:p>
    <w:p w14:paraId="04C551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20D6423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h5{</w:t>
      </w:r>
      <w:proofErr w:type="gramEnd"/>
    </w:p>
    <w:p w14:paraId="56B760C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0px;</w:t>
      </w:r>
    </w:p>
    <w:p w14:paraId="54092EA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7F4F8D8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select{</w:t>
      </w:r>
      <w:proofErr w:type="gramEnd"/>
    </w:p>
    <w:p w14:paraId="29F4DA6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margin-top</w:t>
      </w:r>
      <w:proofErr w:type="gramEnd"/>
      <w:r w:rsidRPr="00505B81">
        <w:rPr>
          <w:lang w:val="en-US"/>
        </w:rPr>
        <w:t>: 10px;</w:t>
      </w:r>
    </w:p>
    <w:p w14:paraId="316C10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19B6E38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spellStart"/>
      <w:proofErr w:type="gramStart"/>
      <w:r w:rsidRPr="00505B81">
        <w:rPr>
          <w:lang w:val="en-US"/>
        </w:rPr>
        <w:t>th</w:t>
      </w:r>
      <w:proofErr w:type="spellEnd"/>
      <w:r w:rsidRPr="00505B81">
        <w:rPr>
          <w:lang w:val="en-US"/>
        </w:rPr>
        <w:t xml:space="preserve">  {</w:t>
      </w:r>
      <w:proofErr w:type="gramEnd"/>
    </w:p>
    <w:p w14:paraId="18445C5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text-</w:t>
      </w:r>
      <w:proofErr w:type="gramEnd"/>
      <w:r w:rsidRPr="00505B81">
        <w:rPr>
          <w:lang w:val="en-US"/>
        </w:rPr>
        <w:t>align: right;</w:t>
      </w:r>
    </w:p>
    <w:p w14:paraId="119706F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padding-right</w:t>
      </w:r>
      <w:proofErr w:type="gramEnd"/>
      <w:r w:rsidRPr="00505B81">
        <w:rPr>
          <w:lang w:val="en-US"/>
        </w:rPr>
        <w:t>: 5px;</w:t>
      </w:r>
    </w:p>
    <w:p w14:paraId="69F3F7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4F5D1B1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spellStart"/>
      <w:proofErr w:type="gramStart"/>
      <w:r w:rsidRPr="00505B81">
        <w:rPr>
          <w:lang w:val="en-US"/>
        </w:rPr>
        <w:t>span#</w:t>
      </w:r>
      <w:proofErr w:type="gramEnd"/>
      <w:r w:rsidRPr="00505B81">
        <w:rPr>
          <w:lang w:val="en-US"/>
        </w:rPr>
        <w:t>required</w:t>
      </w:r>
      <w:proofErr w:type="spellEnd"/>
      <w:r w:rsidRPr="00505B81">
        <w:rPr>
          <w:lang w:val="en-US"/>
        </w:rPr>
        <w:t xml:space="preserve">, </w:t>
      </w:r>
      <w:proofErr w:type="spellStart"/>
      <w:r w:rsidRPr="00505B81">
        <w:rPr>
          <w:lang w:val="en-US"/>
        </w:rPr>
        <w:t>div#error</w:t>
      </w:r>
      <w:proofErr w:type="spellEnd"/>
      <w:r w:rsidRPr="00505B81">
        <w:rPr>
          <w:lang w:val="en-US"/>
        </w:rPr>
        <w:t xml:space="preserve">  {</w:t>
      </w:r>
    </w:p>
    <w:p w14:paraId="41E5E4C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color</w:t>
      </w:r>
      <w:proofErr w:type="gramEnd"/>
      <w:r w:rsidRPr="00505B81">
        <w:rPr>
          <w:lang w:val="en-US"/>
        </w:rPr>
        <w:t>: #ff0000;</w:t>
      </w:r>
    </w:p>
    <w:p w14:paraId="2B8582F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BFD7F0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 xml:space="preserve">, option, select, input, </w:t>
      </w:r>
      <w:proofErr w:type="spellStart"/>
      <w:r w:rsidRPr="00505B81">
        <w:rPr>
          <w:lang w:val="en-US"/>
        </w:rPr>
        <w:t>textarea</w:t>
      </w:r>
      <w:proofErr w:type="spellEnd"/>
      <w:r w:rsidRPr="00505B81">
        <w:rPr>
          <w:lang w:val="en-US"/>
        </w:rPr>
        <w:t xml:space="preserve"> {</w:t>
      </w:r>
    </w:p>
    <w:p w14:paraId="06FE950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font-family</w:t>
      </w:r>
      <w:proofErr w:type="gramEnd"/>
      <w:r w:rsidRPr="00505B81">
        <w:rPr>
          <w:lang w:val="en-US"/>
        </w:rPr>
        <w:t>: Arial;</w:t>
      </w:r>
    </w:p>
    <w:p w14:paraId="6FA7AF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font-size</w:t>
      </w:r>
      <w:proofErr w:type="gramEnd"/>
      <w:r w:rsidRPr="00505B81">
        <w:rPr>
          <w:lang w:val="en-US"/>
        </w:rPr>
        <w:t>: 15px;</w:t>
      </w:r>
    </w:p>
    <w:p w14:paraId="0EF5E4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0A506F9F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&lt;/style&gt;</w:t>
      </w:r>
    </w:p>
    <w:p w14:paraId="4AD6E1A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&lt;/head&gt;</w:t>
      </w:r>
    </w:p>
    <w:p w14:paraId="309BBB0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&lt;</w:t>
      </w:r>
      <w:proofErr w:type="gramStart"/>
      <w:r w:rsidRPr="00505B81">
        <w:rPr>
          <w:lang w:val="en-US"/>
        </w:rPr>
        <w:t>body</w:t>
      </w:r>
      <w:proofErr w:type="gramEnd"/>
      <w:r w:rsidRPr="00505B81">
        <w:rPr>
          <w:lang w:val="en-US"/>
        </w:rPr>
        <w:t>&gt;</w:t>
      </w:r>
    </w:p>
    <w:p w14:paraId="6162E2F1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</w:t>
      </w:r>
      <w:proofErr w:type="spellStart"/>
      <w:r w:rsidRPr="00505B81">
        <w:rPr>
          <w:lang w:val="en-US"/>
        </w:rPr>
        <w:t>php</w:t>
      </w:r>
      <w:proofErr w:type="spellEnd"/>
      <w:proofErr w:type="gramEnd"/>
    </w:p>
    <w:p w14:paraId="29A92ADE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(!$success)  {  // Cheap Trick</w:t>
      </w:r>
    </w:p>
    <w:p w14:paraId="59DE4F0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408AAB3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lastRenderedPageBreak/>
        <w:tab/>
        <w:t xml:space="preserve">&lt;div style="margin-left: 25%; margin-right: </w:t>
      </w:r>
      <w:proofErr w:type="gramStart"/>
      <w:r w:rsidRPr="00505B81">
        <w:rPr>
          <w:lang w:val="en-US"/>
        </w:rPr>
        <w:t>25%</w:t>
      </w:r>
      <w:proofErr w:type="gramEnd"/>
      <w:r w:rsidRPr="00505B81">
        <w:rPr>
          <w:lang w:val="en-US"/>
        </w:rPr>
        <w:t>;"&gt;</w:t>
      </w:r>
    </w:p>
    <w:p w14:paraId="22D7377F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&lt;h1&gt;</w:t>
      </w:r>
      <w:proofErr w:type="spellStart"/>
      <w:r>
        <w:t>Spammail</w:t>
      </w:r>
      <w:proofErr w:type="spellEnd"/>
      <w:r>
        <w:t xml:space="preserve"> verschicken hier!!&lt;/h1&gt;</w:t>
      </w:r>
    </w:p>
    <w:p w14:paraId="3578C6CC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</w:t>
      </w:r>
      <w:proofErr w:type="spellStart"/>
      <w:r w:rsidRPr="00505B81">
        <w:rPr>
          <w:lang w:val="en-US"/>
        </w:rPr>
        <w:t>php</w:t>
      </w:r>
      <w:proofErr w:type="spellEnd"/>
      <w:proofErr w:type="gramEnd"/>
    </w:p>
    <w:p w14:paraId="756F5AC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if</w:t>
      </w:r>
      <w:proofErr w:type="gramEnd"/>
      <w:r w:rsidRPr="00505B81">
        <w:rPr>
          <w:lang w:val="en-US"/>
        </w:rPr>
        <w:t xml:space="preserve"> 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($errors)){</w:t>
      </w:r>
    </w:p>
    <w:p w14:paraId="4BFA2F8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"&lt;div id='error'&gt;&lt;</w:t>
      </w:r>
      <w:proofErr w:type="spellStart"/>
      <w:r w:rsidRPr="00505B81">
        <w:rPr>
          <w:lang w:val="en-US"/>
        </w:rPr>
        <w:t>ul</w:t>
      </w:r>
      <w:proofErr w:type="spellEnd"/>
      <w:r w:rsidRPr="00505B81">
        <w:rPr>
          <w:lang w:val="en-US"/>
        </w:rPr>
        <w:t>&gt;";</w:t>
      </w:r>
    </w:p>
    <w:p w14:paraId="57FE208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spellStart"/>
      <w:proofErr w:type="gramStart"/>
      <w:r w:rsidRPr="00505B81">
        <w:rPr>
          <w:lang w:val="en-US"/>
        </w:rPr>
        <w:t>foreach</w:t>
      </w:r>
      <w:proofErr w:type="spellEnd"/>
      <w:r w:rsidRPr="00505B81">
        <w:rPr>
          <w:lang w:val="en-US"/>
        </w:rPr>
        <w:t>(</w:t>
      </w:r>
      <w:proofErr w:type="gramEnd"/>
      <w:r w:rsidRPr="00505B81">
        <w:rPr>
          <w:lang w:val="en-US"/>
        </w:rPr>
        <w:t>$errors as $err) {</w:t>
      </w:r>
    </w:p>
    <w:p w14:paraId="4B33277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"&lt;li&gt;".$err ."&lt;/li&gt;";</w:t>
      </w:r>
    </w:p>
    <w:p w14:paraId="047D2E0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515BDF2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"&lt;/</w:t>
      </w:r>
      <w:proofErr w:type="spellStart"/>
      <w:r w:rsidRPr="00505B81">
        <w:rPr>
          <w:lang w:val="en-US"/>
        </w:rPr>
        <w:t>ul</w:t>
      </w:r>
      <w:proofErr w:type="spellEnd"/>
      <w:r w:rsidRPr="00505B81">
        <w:rPr>
          <w:lang w:val="en-US"/>
        </w:rPr>
        <w:t>&gt;&lt;/div&gt;";</w:t>
      </w:r>
    </w:p>
    <w:p w14:paraId="4C8C5A0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}</w:t>
      </w:r>
    </w:p>
    <w:p w14:paraId="3F673C6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</w:p>
    <w:p w14:paraId="7684FE2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&lt;form method="POST"&gt;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717FE7B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for="subject"&gt;</w:t>
      </w:r>
      <w:proofErr w:type="spellStart"/>
      <w:proofErr w:type="gramStart"/>
      <w:r w:rsidRPr="00505B81">
        <w:rPr>
          <w:lang w:val="en-US"/>
        </w:rPr>
        <w:t>Betreff</w:t>
      </w:r>
      <w:proofErr w:type="spellEnd"/>
      <w:r w:rsidRPr="00505B81">
        <w:rPr>
          <w:lang w:val="en-US"/>
        </w:rPr>
        <w:t>:</w:t>
      </w:r>
      <w:proofErr w:type="gramEnd"/>
      <w:r w:rsidRPr="00505B81">
        <w:rPr>
          <w:lang w:val="en-US"/>
        </w:rPr>
        <w:t>&lt;span id="required"&gt;*&lt;/span&gt;&lt;/label&gt;&lt;/h3&gt;</w:t>
      </w:r>
    </w:p>
    <w:p w14:paraId="1E8A918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id="subject" name="subject" style="width: 100%" value="&lt;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 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($_POST['subject'])?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'subject'] : ""); ?&gt;" placeholder="</w:t>
      </w:r>
      <w:proofErr w:type="spellStart"/>
      <w:r w:rsidRPr="00505B81">
        <w:rPr>
          <w:lang w:val="en-US"/>
        </w:rPr>
        <w:t>Neue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Spammail</w:t>
      </w:r>
      <w:proofErr w:type="spellEnd"/>
      <w:r w:rsidRPr="00505B81">
        <w:rPr>
          <w:lang w:val="en-US"/>
        </w:rPr>
        <w:t>"&gt;&lt;/input&gt;</w:t>
      </w:r>
    </w:p>
    <w:p w14:paraId="44FD772E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4AD1EDB6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&lt;h3&gt;&lt;label for="body"&gt;</w:t>
      </w:r>
      <w:proofErr w:type="gramStart"/>
      <w:r w:rsidRPr="00505B81">
        <w:rPr>
          <w:lang w:val="en-US"/>
        </w:rPr>
        <w:t>Text:</w:t>
      </w:r>
      <w:proofErr w:type="gramEnd"/>
      <w:r w:rsidRPr="00505B81">
        <w:rPr>
          <w:lang w:val="en-US"/>
        </w:rPr>
        <w:t>&lt;span id="required"&gt;*&lt;/span&gt;&lt;/label&gt;&lt;/h3&gt;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72993C53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spellStart"/>
      <w:r w:rsidRPr="00505B81">
        <w:rPr>
          <w:lang w:val="en-US"/>
        </w:rPr>
        <w:t>textarea</w:t>
      </w:r>
      <w:proofErr w:type="spellEnd"/>
      <w:r w:rsidRPr="00505B81">
        <w:rPr>
          <w:lang w:val="en-US"/>
        </w:rPr>
        <w:t xml:space="preserve"> id="body" name="body" style="width: 100%; resize: vertical;" rows="10" placeholder="</w:t>
      </w:r>
      <w:proofErr w:type="spellStart"/>
      <w:r w:rsidRPr="00505B81">
        <w:rPr>
          <w:lang w:val="en-US"/>
        </w:rPr>
        <w:t>Deine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Infos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über</w:t>
      </w:r>
      <w:proofErr w:type="spellEnd"/>
      <w:r w:rsidRPr="00505B81">
        <w:rPr>
          <w:lang w:val="en-US"/>
        </w:rPr>
        <w:t xml:space="preserve"> (</w:t>
      </w:r>
      <w:proofErr w:type="spellStart"/>
      <w:r w:rsidRPr="00505B81">
        <w:rPr>
          <w:lang w:val="en-US"/>
        </w:rPr>
        <w:t>ir</w:t>
      </w:r>
      <w:proofErr w:type="spellEnd"/>
      <w:proofErr w:type="gramStart"/>
      <w:r w:rsidRPr="00505B81">
        <w:rPr>
          <w:lang w:val="en-US"/>
        </w:rPr>
        <w:t>)</w:t>
      </w:r>
      <w:proofErr w:type="spellStart"/>
      <w:r w:rsidRPr="00505B81">
        <w:rPr>
          <w:lang w:val="en-US"/>
        </w:rPr>
        <w:t>relevante</w:t>
      </w:r>
      <w:proofErr w:type="spellEnd"/>
      <w:proofErr w:type="gram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Fußballinformationen</w:t>
      </w:r>
      <w:proofErr w:type="spellEnd"/>
      <w:r w:rsidRPr="00505B81">
        <w:rPr>
          <w:lang w:val="en-US"/>
        </w:rPr>
        <w:t>"&gt;&lt;?</w:t>
      </w:r>
      <w:proofErr w:type="spellStart"/>
      <w:r w:rsidRPr="00505B81">
        <w:rPr>
          <w:lang w:val="en-US"/>
        </w:rPr>
        <w:t>php</w:t>
      </w:r>
      <w:proofErr w:type="spellEnd"/>
      <w:r w:rsidRPr="00505B81">
        <w:rPr>
          <w:lang w:val="en-US"/>
        </w:rPr>
        <w:t xml:space="preserve"> echo 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($_POST['body'])? $_</w:t>
      </w:r>
      <w:proofErr w:type="gramStart"/>
      <w:r w:rsidRPr="00505B81">
        <w:rPr>
          <w:lang w:val="en-US"/>
        </w:rPr>
        <w:t>POST[</w:t>
      </w:r>
      <w:proofErr w:type="gramEnd"/>
      <w:r w:rsidRPr="00505B81">
        <w:rPr>
          <w:lang w:val="en-US"/>
        </w:rPr>
        <w:t>'body'] : ""); ?&gt;&lt;/</w:t>
      </w:r>
      <w:proofErr w:type="spellStart"/>
      <w:r w:rsidRPr="00505B81">
        <w:rPr>
          <w:lang w:val="en-US"/>
        </w:rPr>
        <w:t>textarea</w:t>
      </w:r>
      <w:proofErr w:type="spellEnd"/>
      <w:r w:rsidRPr="00505B81">
        <w:rPr>
          <w:lang w:val="en-US"/>
        </w:rPr>
        <w:t>&gt;</w:t>
      </w:r>
    </w:p>
    <w:p w14:paraId="7BAC3ADA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195AC36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style="float: left"&gt;</w:t>
      </w:r>
    </w:p>
    <w:p w14:paraId="4A06B97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</w:t>
      </w:r>
      <w:proofErr w:type="spellStart"/>
      <w:r w:rsidRPr="00505B81">
        <w:rPr>
          <w:lang w:val="en-US"/>
        </w:rPr>
        <w:t>Wähle</w:t>
      </w:r>
      <w:proofErr w:type="spellEnd"/>
      <w:r w:rsidRPr="00505B81">
        <w:rPr>
          <w:lang w:val="en-US"/>
        </w:rPr>
        <w:t xml:space="preserve"> </w:t>
      </w:r>
      <w:proofErr w:type="spellStart"/>
      <w:r w:rsidRPr="00505B81">
        <w:rPr>
          <w:lang w:val="en-US"/>
        </w:rPr>
        <w:t>eine</w:t>
      </w:r>
      <w:proofErr w:type="spellEnd"/>
      <w:r w:rsidRPr="00505B81">
        <w:rPr>
          <w:lang w:val="en-US"/>
        </w:rPr>
        <w:t xml:space="preserve"> </w:t>
      </w:r>
      <w:proofErr w:type="spellStart"/>
      <w:proofErr w:type="gramStart"/>
      <w:r w:rsidRPr="00505B81">
        <w:rPr>
          <w:lang w:val="en-US"/>
        </w:rPr>
        <w:t>Vordefinition</w:t>
      </w:r>
      <w:proofErr w:type="spellEnd"/>
      <w:r w:rsidRPr="00505B81">
        <w:rPr>
          <w:lang w:val="en-US"/>
        </w:rPr>
        <w:t>:</w:t>
      </w:r>
      <w:proofErr w:type="gramEnd"/>
      <w:r w:rsidRPr="00505B81">
        <w:rPr>
          <w:lang w:val="en-US"/>
        </w:rPr>
        <w:t>&lt;span id="required"&gt;*&lt;/span&gt;&lt;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/&gt;&lt;/h3&gt;</w:t>
      </w:r>
    </w:p>
    <w:p w14:paraId="7F05871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&lt;h4&gt;</w:t>
      </w:r>
      <w:proofErr w:type="spellStart"/>
      <w:r w:rsidRPr="00505B81">
        <w:rPr>
          <w:lang w:val="en-US"/>
        </w:rPr>
        <w:t>Vereinsmitglied</w:t>
      </w:r>
      <w:proofErr w:type="spellEnd"/>
      <w:proofErr w:type="gramStart"/>
      <w:r w:rsidRPr="00505B81">
        <w:rPr>
          <w:lang w:val="en-US"/>
        </w:rPr>
        <w:t>?:</w:t>
      </w:r>
      <w:proofErr w:type="gramEnd"/>
      <w:r w:rsidRPr="00505B81">
        <w:rPr>
          <w:lang w:val="en-US"/>
        </w:rPr>
        <w:t>&lt;/h4&gt;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121C18B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id="all" name="member" value="all" 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 xml:space="preserve">($_POST['member']) &amp;&amp; $_POST['member'] == 'all'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5AEC96C4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&lt;label for="all"&gt;An </w:t>
      </w:r>
      <w:proofErr w:type="spellStart"/>
      <w:r w:rsidRPr="00505B81">
        <w:rPr>
          <w:lang w:val="en-US"/>
        </w:rPr>
        <w:t>Alle</w:t>
      </w:r>
      <w:proofErr w:type="spellEnd"/>
      <w:r w:rsidRPr="00505B81">
        <w:rPr>
          <w:lang w:val="en-US"/>
        </w:rPr>
        <w:t>&lt;/label&gt;&lt;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</w:t>
      </w:r>
    </w:p>
    <w:p w14:paraId="4160D43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id="member" name="member" value="member" 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 xml:space="preserve">($_POST['member']) &amp;&amp; $_POST['member'] == 'member' ? </w:t>
      </w:r>
      <w:proofErr w:type="gramStart"/>
      <w:r w:rsidRPr="00505B81">
        <w:rPr>
          <w:lang w:val="en-US"/>
        </w:rPr>
        <w:t>'checked' :</w:t>
      </w:r>
      <w:proofErr w:type="gramEnd"/>
      <w:r w:rsidRPr="00505B81">
        <w:rPr>
          <w:lang w:val="en-US"/>
        </w:rPr>
        <w:t xml:space="preserve"> ''); ?&gt;&gt;</w:t>
      </w:r>
    </w:p>
    <w:p w14:paraId="3AB9205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&lt;label for="member"&gt;An </w:t>
      </w:r>
      <w:proofErr w:type="spellStart"/>
      <w:r w:rsidRPr="00505B81">
        <w:rPr>
          <w:lang w:val="en-US"/>
        </w:rPr>
        <w:t>Vereinsmitglieder</w:t>
      </w:r>
      <w:proofErr w:type="spellEnd"/>
      <w:r w:rsidRPr="00505B81">
        <w:rPr>
          <w:lang w:val="en-US"/>
        </w:rPr>
        <w:t>&lt;/label&gt;&lt;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</w:t>
      </w:r>
    </w:p>
    <w:p w14:paraId="6B1B4AFA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type="radio" id="</w:t>
      </w:r>
      <w:proofErr w:type="spellStart"/>
      <w:r w:rsidRPr="00505B81">
        <w:rPr>
          <w:lang w:val="en-US"/>
        </w:rPr>
        <w:t>nonMember</w:t>
      </w:r>
      <w:proofErr w:type="spellEnd"/>
      <w:r w:rsidRPr="00505B81">
        <w:rPr>
          <w:lang w:val="en-US"/>
        </w:rPr>
        <w:t>" name="member" value="</w:t>
      </w:r>
      <w:proofErr w:type="spellStart"/>
      <w:r w:rsidRPr="00505B81">
        <w:rPr>
          <w:lang w:val="en-US"/>
        </w:rPr>
        <w:t>nonMember</w:t>
      </w:r>
      <w:proofErr w:type="spellEnd"/>
      <w:r w:rsidRPr="00505B81">
        <w:rPr>
          <w:lang w:val="en-US"/>
        </w:rPr>
        <w:t>" 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($_POST['member']) &amp;&amp; $_POST['member'] == '</w:t>
      </w:r>
      <w:proofErr w:type="spellStart"/>
      <w:r w:rsidRPr="00505B81">
        <w:rPr>
          <w:lang w:val="en-US"/>
        </w:rPr>
        <w:t>nonMember</w:t>
      </w:r>
      <w:proofErr w:type="spellEnd"/>
      <w:r w:rsidRPr="00505B81">
        <w:rPr>
          <w:lang w:val="en-US"/>
        </w:rPr>
        <w:t xml:space="preserve">' ? </w:t>
      </w:r>
      <w:proofErr w:type="gramStart"/>
      <w:r>
        <w:t>'</w:t>
      </w:r>
      <w:proofErr w:type="spellStart"/>
      <w:r>
        <w:t>checked</w:t>
      </w:r>
      <w:proofErr w:type="spellEnd"/>
      <w:r>
        <w:t>' :</w:t>
      </w:r>
      <w:proofErr w:type="gramEnd"/>
      <w:r>
        <w:t xml:space="preserve"> ''); ?&gt;&gt;</w:t>
      </w:r>
    </w:p>
    <w:p w14:paraId="111845B2" w14:textId="77777777" w:rsidR="00505B81" w:rsidRDefault="00505B81" w:rsidP="00505B81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nonMember</w:t>
      </w:r>
      <w:proofErr w:type="spellEnd"/>
      <w:r>
        <w:t>"&gt;An Nicht-Vereinsmitglieder&lt;/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B366E4A" w14:textId="77777777" w:rsidR="00505B81" w:rsidRDefault="00505B81" w:rsidP="00505B81">
      <w:r>
        <w:tab/>
      </w:r>
      <w:r>
        <w:tab/>
      </w:r>
      <w:r>
        <w:tab/>
      </w:r>
      <w:r>
        <w:tab/>
      </w:r>
    </w:p>
    <w:p w14:paraId="223208AB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&lt;h4&gt;</w:t>
      </w:r>
      <w:proofErr w:type="spellStart"/>
      <w:r w:rsidRPr="00505B81">
        <w:rPr>
          <w:lang w:val="en-US"/>
        </w:rPr>
        <w:t>Mailinglist</w:t>
      </w:r>
      <w:proofErr w:type="spellEnd"/>
      <w:proofErr w:type="gramStart"/>
      <w:r w:rsidRPr="00505B81">
        <w:rPr>
          <w:lang w:val="en-US"/>
        </w:rPr>
        <w:t>?:</w:t>
      </w:r>
      <w:proofErr w:type="gramEnd"/>
      <w:r w:rsidRPr="00505B81">
        <w:rPr>
          <w:lang w:val="en-US"/>
        </w:rPr>
        <w:t>&lt;/h4&gt;</w:t>
      </w:r>
    </w:p>
    <w:p w14:paraId="74833E4B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</w:t>
      </w:r>
      <w:proofErr w:type="spellStart"/>
      <w:r w:rsidRPr="00505B81">
        <w:rPr>
          <w:lang w:val="en-US"/>
        </w:rPr>
        <w:t>php</w:t>
      </w:r>
      <w:proofErr w:type="spellEnd"/>
      <w:proofErr w:type="gramEnd"/>
    </w:p>
    <w:p w14:paraId="69F9A999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$list;</w:t>
      </w:r>
    </w:p>
    <w:p w14:paraId="29EC313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?&gt;</w:t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spellStart"/>
      <w:r w:rsidRPr="00505B81">
        <w:rPr>
          <w:lang w:val="en-US"/>
        </w:rPr>
        <w:t>br</w:t>
      </w:r>
      <w:proofErr w:type="spellEnd"/>
      <w:r w:rsidRPr="00505B81">
        <w:rPr>
          <w:lang w:val="en-US"/>
        </w:rPr>
        <w:t xml:space="preserve"> /&gt;</w:t>
      </w:r>
    </w:p>
    <w:p w14:paraId="6528F4A1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</w:p>
    <w:p w14:paraId="6F3DA2A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&lt;h3&gt;</w:t>
      </w:r>
      <w:proofErr w:type="gramStart"/>
      <w:r w:rsidRPr="00505B81">
        <w:rPr>
          <w:lang w:val="en-US"/>
        </w:rPr>
        <w:t>Option:</w:t>
      </w:r>
      <w:proofErr w:type="gramEnd"/>
      <w:r w:rsidRPr="00505B81">
        <w:rPr>
          <w:lang w:val="en-US"/>
        </w:rPr>
        <w:t>&lt;/h3&gt;</w:t>
      </w:r>
    </w:p>
    <w:p w14:paraId="2A9686B0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&lt;input type="checkbox" id="option" name="both" value="option" 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 xml:space="preserve">($_POST['both']) ? </w:t>
      </w:r>
      <w:proofErr w:type="gramStart"/>
      <w:r>
        <w:t>'</w:t>
      </w:r>
      <w:proofErr w:type="spellStart"/>
      <w:r>
        <w:t>checked</w:t>
      </w:r>
      <w:proofErr w:type="spellEnd"/>
      <w:r>
        <w:t>' :</w:t>
      </w:r>
      <w:proofErr w:type="gramEnd"/>
      <w:r>
        <w:t xml:space="preserve"> ''); ?&gt;&gt;</w:t>
      </w:r>
    </w:p>
    <w:p w14:paraId="6BB9DE7C" w14:textId="77777777" w:rsidR="00505B81" w:rsidRDefault="00505B81" w:rsidP="00505B81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option</w:t>
      </w:r>
      <w:proofErr w:type="spellEnd"/>
      <w:r>
        <w:t>"&gt;Sollen die Empfänger beide Vordefinitionen erfüllen</w:t>
      </w:r>
      <w:proofErr w:type="gramStart"/>
      <w:r>
        <w:t>?&lt;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4991F00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14728D5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&lt;div style="text-align: right; float: right"&gt;</w:t>
      </w:r>
    </w:p>
    <w:p w14:paraId="71F62115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>
        <w:t>&lt;h3&gt;...oder wähle die Empfänger selbst:</w:t>
      </w:r>
      <w:proofErr w:type="gramStart"/>
      <w:r>
        <w:t>&lt;span</w:t>
      </w:r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required</w:t>
      </w:r>
      <w:proofErr w:type="spellEnd"/>
      <w:r>
        <w:t>"&gt;*&lt;/span&gt;&lt;/h3&gt;</w:t>
      </w:r>
    </w:p>
    <w:p w14:paraId="0A601B31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5B81">
        <w:rPr>
          <w:lang w:val="en-US"/>
        </w:rPr>
        <w:t>&lt;select name="</w:t>
      </w:r>
      <w:proofErr w:type="gramStart"/>
      <w:r w:rsidRPr="00505B81">
        <w:rPr>
          <w:lang w:val="en-US"/>
        </w:rPr>
        <w:t>recipients[</w:t>
      </w:r>
      <w:proofErr w:type="gramEnd"/>
      <w:r w:rsidRPr="00505B81">
        <w:rPr>
          <w:lang w:val="en-US"/>
        </w:rPr>
        <w:t>]" size="7" multiple&gt;</w:t>
      </w:r>
    </w:p>
    <w:p w14:paraId="23FFE452" w14:textId="77777777" w:rsidR="00505B81" w:rsidRDefault="00505B81" w:rsidP="00505B81"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&lt;option value="select" &lt;</w:t>
      </w:r>
      <w:proofErr w:type="gramStart"/>
      <w:r w:rsidRPr="00505B81">
        <w:rPr>
          <w:lang w:val="en-US"/>
        </w:rPr>
        <w:t>?</w:t>
      </w:r>
      <w:proofErr w:type="spellStart"/>
      <w:r w:rsidRPr="00505B81">
        <w:rPr>
          <w:lang w:val="en-US"/>
        </w:rPr>
        <w:t>php</w:t>
      </w:r>
      <w:proofErr w:type="spellEnd"/>
      <w:proofErr w:type="gramEnd"/>
      <w:r w:rsidRPr="00505B81">
        <w:rPr>
          <w:lang w:val="en-US"/>
        </w:rPr>
        <w:t xml:space="preserve"> echo (!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>($_POST['recipients']) || (</w:t>
      </w:r>
      <w:proofErr w:type="spellStart"/>
      <w:r w:rsidRPr="00505B81">
        <w:rPr>
          <w:lang w:val="en-US"/>
        </w:rPr>
        <w:t>isset</w:t>
      </w:r>
      <w:proofErr w:type="spellEnd"/>
      <w:r w:rsidRPr="00505B81">
        <w:rPr>
          <w:lang w:val="en-US"/>
        </w:rPr>
        <w:t xml:space="preserve">($_POST['recipients']) &amp;&amp; </w:t>
      </w:r>
      <w:proofErr w:type="spellStart"/>
      <w:r w:rsidRPr="00505B81">
        <w:rPr>
          <w:lang w:val="en-US"/>
        </w:rPr>
        <w:t>in_array</w:t>
      </w:r>
      <w:proofErr w:type="spellEnd"/>
      <w:r w:rsidRPr="00505B81">
        <w:rPr>
          <w:lang w:val="en-US"/>
        </w:rPr>
        <w:t xml:space="preserve">('select', $_POST['recipients'])) ? </w:t>
      </w:r>
      <w:proofErr w:type="gramStart"/>
      <w:r>
        <w:t>'</w:t>
      </w:r>
      <w:proofErr w:type="spellStart"/>
      <w:r>
        <w:t>selected</w:t>
      </w:r>
      <w:proofErr w:type="spellEnd"/>
      <w:r>
        <w:t>' :</w:t>
      </w:r>
      <w:proofErr w:type="gramEnd"/>
      <w:r>
        <w:t xml:space="preserve"> ''); ?&gt;&gt;Bitte Auswählen:&lt;/</w:t>
      </w:r>
      <w:proofErr w:type="spellStart"/>
      <w:r>
        <w:t>option</w:t>
      </w:r>
      <w:proofErr w:type="spellEnd"/>
      <w:r>
        <w:t>&gt;</w:t>
      </w:r>
    </w:p>
    <w:p w14:paraId="2AE6D623" w14:textId="77777777" w:rsidR="00505B81" w:rsidRDefault="00505B81" w:rsidP="00505B81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74B1C6F7" w14:textId="77777777" w:rsidR="00505B81" w:rsidRDefault="00505B81" w:rsidP="00505B81">
      <w:r>
        <w:tab/>
      </w:r>
      <w:r>
        <w:tab/>
      </w:r>
      <w:r>
        <w:tab/>
      </w:r>
      <w:r>
        <w:tab/>
      </w:r>
      <w:r>
        <w:tab/>
        <w:t>echo $</w:t>
      </w:r>
      <w:proofErr w:type="spellStart"/>
      <w:r>
        <w:t>people</w:t>
      </w:r>
      <w:proofErr w:type="spellEnd"/>
      <w:r>
        <w:t>;</w:t>
      </w:r>
    </w:p>
    <w:p w14:paraId="632AF228" w14:textId="77777777" w:rsidR="00505B81" w:rsidRDefault="00505B81" w:rsidP="00505B81">
      <w:r>
        <w:t>?&gt;</w:t>
      </w:r>
    </w:p>
    <w:p w14:paraId="0198CF43" w14:textId="77777777" w:rsidR="00505B81" w:rsidRDefault="00505B81" w:rsidP="00505B81">
      <w:r>
        <w:tab/>
      </w:r>
      <w:r>
        <w:tab/>
      </w:r>
      <w:r>
        <w:tab/>
      </w:r>
      <w:r>
        <w:tab/>
        <w:t>&lt;/</w:t>
      </w:r>
      <w:proofErr w:type="spellStart"/>
      <w:r>
        <w:t>select</w:t>
      </w:r>
      <w:proofErr w:type="spellEnd"/>
      <w:r>
        <w:t>&gt;</w:t>
      </w:r>
    </w:p>
    <w:p w14:paraId="5E53F1F0" w14:textId="77777777" w:rsidR="00505B81" w:rsidRDefault="00505B81" w:rsidP="00505B81">
      <w:r>
        <w:tab/>
      </w:r>
      <w:r>
        <w:tab/>
      </w:r>
      <w:r>
        <w:tab/>
      </w:r>
      <w:r>
        <w:tab/>
        <w:t>&lt;h5&gt;Halte 'Strg' gedrückt zur Mehrfachauswahl&lt;/h5&gt;</w:t>
      </w:r>
    </w:p>
    <w:p w14:paraId="557571A8" w14:textId="77777777" w:rsidR="00505B81" w:rsidRPr="00505B81" w:rsidRDefault="00505B81" w:rsidP="00505B81">
      <w:pPr>
        <w:rPr>
          <w:lang w:val="en-US"/>
        </w:rPr>
      </w:pPr>
      <w:r>
        <w:tab/>
      </w:r>
      <w:r>
        <w:tab/>
      </w:r>
      <w:r>
        <w:tab/>
      </w:r>
      <w:r w:rsidRPr="00505B81">
        <w:rPr>
          <w:lang w:val="en-US"/>
        </w:rPr>
        <w:t>&lt;/div&gt;</w:t>
      </w:r>
    </w:p>
    <w:p w14:paraId="15962DCC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 xml:space="preserve">&lt;div style="clear: both; padding-top: </w:t>
      </w:r>
      <w:proofErr w:type="gramStart"/>
      <w:r w:rsidRPr="00505B81">
        <w:rPr>
          <w:lang w:val="en-US"/>
        </w:rPr>
        <w:t>15px;</w:t>
      </w:r>
      <w:proofErr w:type="gramEnd"/>
      <w:r w:rsidRPr="00505B81">
        <w:rPr>
          <w:lang w:val="en-US"/>
        </w:rPr>
        <w:t>"&gt;</w:t>
      </w:r>
    </w:p>
    <w:p w14:paraId="3D67B6F0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</w:t>
      </w:r>
      <w:proofErr w:type="gramStart"/>
      <w:r w:rsidRPr="00505B81">
        <w:rPr>
          <w:lang w:val="en-US"/>
        </w:rPr>
        <w:t>center</w:t>
      </w:r>
      <w:proofErr w:type="gramEnd"/>
      <w:r w:rsidRPr="00505B81">
        <w:rPr>
          <w:lang w:val="en-US"/>
        </w:rPr>
        <w:t xml:space="preserve">&gt;&lt;input name="submit" type="submit" value="Mails </w:t>
      </w:r>
      <w:proofErr w:type="spellStart"/>
      <w:r w:rsidRPr="00505B81">
        <w:rPr>
          <w:lang w:val="en-US"/>
        </w:rPr>
        <w:t>verschicken</w:t>
      </w:r>
      <w:proofErr w:type="spellEnd"/>
      <w:r w:rsidRPr="00505B81">
        <w:rPr>
          <w:lang w:val="en-US"/>
        </w:rPr>
        <w:t>" /&gt;&lt;/center&gt;</w:t>
      </w:r>
    </w:p>
    <w:p w14:paraId="4EE1E822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</w:r>
      <w:r w:rsidRPr="00505B81">
        <w:rPr>
          <w:lang w:val="en-US"/>
        </w:rPr>
        <w:tab/>
        <w:t>&lt;/div&gt;</w:t>
      </w:r>
    </w:p>
    <w:p w14:paraId="4B933D1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r w:rsidRPr="00505B81">
        <w:rPr>
          <w:lang w:val="en-US"/>
        </w:rPr>
        <w:tab/>
        <w:t>&lt;/form&gt;</w:t>
      </w:r>
    </w:p>
    <w:p w14:paraId="6A9C566D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  <w:t>&lt;/div&gt;</w:t>
      </w:r>
    </w:p>
    <w:p w14:paraId="0AAC8C16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&lt;?</w:t>
      </w:r>
      <w:proofErr w:type="spellStart"/>
      <w:r w:rsidRPr="00505B81">
        <w:rPr>
          <w:lang w:val="en-US"/>
        </w:rPr>
        <w:t>php</w:t>
      </w:r>
      <w:proofErr w:type="spellEnd"/>
      <w:proofErr w:type="gramEnd"/>
    </w:p>
    <w:p w14:paraId="1886DE78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>}</w:t>
      </w:r>
    </w:p>
    <w:p w14:paraId="09115719" w14:textId="77777777" w:rsidR="00505B81" w:rsidRPr="00505B81" w:rsidRDefault="00505B81" w:rsidP="00505B81">
      <w:pPr>
        <w:rPr>
          <w:lang w:val="en-US"/>
        </w:rPr>
      </w:pPr>
      <w:proofErr w:type="gramStart"/>
      <w:r w:rsidRPr="00505B81">
        <w:rPr>
          <w:lang w:val="en-US"/>
        </w:rPr>
        <w:t>else{</w:t>
      </w:r>
      <w:proofErr w:type="gramEnd"/>
    </w:p>
    <w:p w14:paraId="794701B7" w14:textId="77777777" w:rsidR="00505B81" w:rsidRPr="00505B81" w:rsidRDefault="00505B81" w:rsidP="00505B81">
      <w:pPr>
        <w:rPr>
          <w:lang w:val="en-US"/>
        </w:rPr>
      </w:pPr>
      <w:r w:rsidRPr="00505B81">
        <w:rPr>
          <w:lang w:val="en-US"/>
        </w:rPr>
        <w:tab/>
      </w:r>
      <w:proofErr w:type="gramStart"/>
      <w:r w:rsidRPr="00505B81">
        <w:rPr>
          <w:lang w:val="en-US"/>
        </w:rPr>
        <w:t>echo</w:t>
      </w:r>
      <w:proofErr w:type="gramEnd"/>
      <w:r w:rsidRPr="00505B81">
        <w:rPr>
          <w:lang w:val="en-US"/>
        </w:rPr>
        <w:t xml:space="preserve"> $output;</w:t>
      </w:r>
    </w:p>
    <w:p w14:paraId="3419CD0E" w14:textId="77777777" w:rsidR="00505B81" w:rsidRDefault="00505B81" w:rsidP="00505B81">
      <w:r>
        <w:t>}</w:t>
      </w:r>
    </w:p>
    <w:p w14:paraId="5CDC6A6D" w14:textId="77777777" w:rsidR="00505B81" w:rsidRDefault="00505B81" w:rsidP="00505B81">
      <w:r>
        <w:t>?&gt;</w:t>
      </w:r>
    </w:p>
    <w:p w14:paraId="0EEBB75C" w14:textId="77777777" w:rsidR="00505B81" w:rsidRDefault="00505B81" w:rsidP="00505B81">
      <w:r>
        <w:t>&lt;/</w:t>
      </w:r>
      <w:proofErr w:type="spellStart"/>
      <w:r>
        <w:t>body</w:t>
      </w:r>
      <w:proofErr w:type="spellEnd"/>
      <w:r>
        <w:t>&gt;</w:t>
      </w:r>
    </w:p>
    <w:p w14:paraId="30D598C8" w14:textId="14C6B14A" w:rsidR="00FE50F8" w:rsidRPr="007270BC" w:rsidRDefault="00505B81" w:rsidP="00505B81">
      <w:r>
        <w:t>&lt;/</w:t>
      </w:r>
      <w:proofErr w:type="spellStart"/>
      <w:r>
        <w:t>html</w:t>
      </w:r>
      <w:proofErr w:type="spellEnd"/>
      <w:r>
        <w:t>&gt;</w:t>
      </w:r>
    </w:p>
    <w:sectPr w:rsidR="00FE50F8" w:rsidRPr="007270BC" w:rsidSect="009533F0">
      <w:headerReference w:type="first" r:id="rId29"/>
      <w:footerReference w:type="first" r:id="rId3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0B3403" w:rsidRDefault="000B3403">
      <w:r>
        <w:separator/>
      </w:r>
    </w:p>
  </w:endnote>
  <w:endnote w:type="continuationSeparator" w:id="0">
    <w:p w14:paraId="30D598D2" w14:textId="77777777" w:rsidR="000B3403" w:rsidRDefault="000B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0B3403" w:rsidRPr="005061E0" w:rsidRDefault="000B3403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493A5F"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493A5F">
      <w:rPr>
        <w:rStyle w:val="Seitenzahl"/>
        <w:noProof/>
      </w:rPr>
      <w:t>28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0B3403" w:rsidRDefault="000B3403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0B3403" w:rsidRPr="005061E0" w:rsidRDefault="000B3403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493A5F">
      <w:rPr>
        <w:noProof/>
      </w:rPr>
      <w:t>07.11.2018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493A5F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0B3403" w:rsidRDefault="000B3403">
      <w:r>
        <w:separator/>
      </w:r>
    </w:p>
  </w:footnote>
  <w:footnote w:type="continuationSeparator" w:id="0">
    <w:p w14:paraId="30D598D0" w14:textId="77777777" w:rsidR="000B3403" w:rsidRDefault="000B3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330DEE70" w:rsidR="000B3403" w:rsidRPr="005061E0" w:rsidRDefault="000B3403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15DF4082" w:rsidR="000B3403" w:rsidRPr="005061E0" w:rsidRDefault="000B3403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1</w:t>
    </w:r>
  </w:p>
  <w:p w14:paraId="30D598D6" w14:textId="786224E6" w:rsidR="000B3403" w:rsidRPr="00A8537B" w:rsidRDefault="000B3403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14FE"/>
    <w:rsid w:val="000040AF"/>
    <w:rsid w:val="00004362"/>
    <w:rsid w:val="00027A67"/>
    <w:rsid w:val="00034F91"/>
    <w:rsid w:val="000469B9"/>
    <w:rsid w:val="00072ACE"/>
    <w:rsid w:val="00093648"/>
    <w:rsid w:val="00095B69"/>
    <w:rsid w:val="000A6191"/>
    <w:rsid w:val="000B3403"/>
    <w:rsid w:val="000D27ED"/>
    <w:rsid w:val="000E290A"/>
    <w:rsid w:val="001321D6"/>
    <w:rsid w:val="001532F0"/>
    <w:rsid w:val="001538E1"/>
    <w:rsid w:val="00166874"/>
    <w:rsid w:val="00170087"/>
    <w:rsid w:val="001B7F40"/>
    <w:rsid w:val="002051AE"/>
    <w:rsid w:val="00226437"/>
    <w:rsid w:val="0025113C"/>
    <w:rsid w:val="00262FE8"/>
    <w:rsid w:val="00273076"/>
    <w:rsid w:val="002A0D9D"/>
    <w:rsid w:val="002A42E1"/>
    <w:rsid w:val="002B2CFC"/>
    <w:rsid w:val="002C14D6"/>
    <w:rsid w:val="002C3786"/>
    <w:rsid w:val="002D47E5"/>
    <w:rsid w:val="002D73ED"/>
    <w:rsid w:val="002E0658"/>
    <w:rsid w:val="00302B36"/>
    <w:rsid w:val="0030382F"/>
    <w:rsid w:val="00342E36"/>
    <w:rsid w:val="00351BF7"/>
    <w:rsid w:val="00352A10"/>
    <w:rsid w:val="0037349F"/>
    <w:rsid w:val="00377450"/>
    <w:rsid w:val="00390D9D"/>
    <w:rsid w:val="003A0FC5"/>
    <w:rsid w:val="003A1EF5"/>
    <w:rsid w:val="003B3C11"/>
    <w:rsid w:val="003B644E"/>
    <w:rsid w:val="00402AD1"/>
    <w:rsid w:val="004124C1"/>
    <w:rsid w:val="00417948"/>
    <w:rsid w:val="00424C12"/>
    <w:rsid w:val="00425900"/>
    <w:rsid w:val="00463B6F"/>
    <w:rsid w:val="0046650B"/>
    <w:rsid w:val="0046673E"/>
    <w:rsid w:val="004849A4"/>
    <w:rsid w:val="00485212"/>
    <w:rsid w:val="00493A5F"/>
    <w:rsid w:val="004A00E1"/>
    <w:rsid w:val="004D3816"/>
    <w:rsid w:val="004F7709"/>
    <w:rsid w:val="00505B81"/>
    <w:rsid w:val="005061E0"/>
    <w:rsid w:val="00516683"/>
    <w:rsid w:val="00521789"/>
    <w:rsid w:val="005257F9"/>
    <w:rsid w:val="005349FA"/>
    <w:rsid w:val="00541B96"/>
    <w:rsid w:val="005529CF"/>
    <w:rsid w:val="00567970"/>
    <w:rsid w:val="005769B5"/>
    <w:rsid w:val="005810DF"/>
    <w:rsid w:val="005A0D8C"/>
    <w:rsid w:val="00622C7B"/>
    <w:rsid w:val="006530BA"/>
    <w:rsid w:val="00671B9A"/>
    <w:rsid w:val="0068624E"/>
    <w:rsid w:val="006F47E7"/>
    <w:rsid w:val="007270BC"/>
    <w:rsid w:val="00727A63"/>
    <w:rsid w:val="00730411"/>
    <w:rsid w:val="00731E31"/>
    <w:rsid w:val="00754F0C"/>
    <w:rsid w:val="00755413"/>
    <w:rsid w:val="0076608D"/>
    <w:rsid w:val="007A7F44"/>
    <w:rsid w:val="007C201F"/>
    <w:rsid w:val="007E2AD3"/>
    <w:rsid w:val="008078AF"/>
    <w:rsid w:val="00812F46"/>
    <w:rsid w:val="00820BA5"/>
    <w:rsid w:val="00827D63"/>
    <w:rsid w:val="0083038E"/>
    <w:rsid w:val="00842BAB"/>
    <w:rsid w:val="0089235B"/>
    <w:rsid w:val="008A266F"/>
    <w:rsid w:val="008D308C"/>
    <w:rsid w:val="008F4B84"/>
    <w:rsid w:val="009177AD"/>
    <w:rsid w:val="009533F0"/>
    <w:rsid w:val="00955576"/>
    <w:rsid w:val="009869D9"/>
    <w:rsid w:val="009A0E1A"/>
    <w:rsid w:val="009A4AAD"/>
    <w:rsid w:val="009B7A70"/>
    <w:rsid w:val="009C7C30"/>
    <w:rsid w:val="009E6F16"/>
    <w:rsid w:val="009F4274"/>
    <w:rsid w:val="00A64C41"/>
    <w:rsid w:val="00A72945"/>
    <w:rsid w:val="00A8537B"/>
    <w:rsid w:val="00A954C0"/>
    <w:rsid w:val="00AB1F59"/>
    <w:rsid w:val="00AB2203"/>
    <w:rsid w:val="00AE59DA"/>
    <w:rsid w:val="00AE5BAC"/>
    <w:rsid w:val="00AE65C0"/>
    <w:rsid w:val="00AF4B6A"/>
    <w:rsid w:val="00B074D3"/>
    <w:rsid w:val="00B31765"/>
    <w:rsid w:val="00B70C94"/>
    <w:rsid w:val="00B95AC7"/>
    <w:rsid w:val="00BF4E74"/>
    <w:rsid w:val="00C310E0"/>
    <w:rsid w:val="00C45579"/>
    <w:rsid w:val="00C71733"/>
    <w:rsid w:val="00C827B5"/>
    <w:rsid w:val="00C921BF"/>
    <w:rsid w:val="00CB0E4E"/>
    <w:rsid w:val="00CD4859"/>
    <w:rsid w:val="00CE5CD7"/>
    <w:rsid w:val="00D016A6"/>
    <w:rsid w:val="00D16AAB"/>
    <w:rsid w:val="00D3135A"/>
    <w:rsid w:val="00D43CA8"/>
    <w:rsid w:val="00D47B9C"/>
    <w:rsid w:val="00D500F7"/>
    <w:rsid w:val="00D95920"/>
    <w:rsid w:val="00DA520F"/>
    <w:rsid w:val="00DB2F9F"/>
    <w:rsid w:val="00E27A51"/>
    <w:rsid w:val="00E3344A"/>
    <w:rsid w:val="00E3729B"/>
    <w:rsid w:val="00E559EB"/>
    <w:rsid w:val="00E658B3"/>
    <w:rsid w:val="00E7030C"/>
    <w:rsid w:val="00E83AA8"/>
    <w:rsid w:val="00EC2C69"/>
    <w:rsid w:val="00EC582B"/>
    <w:rsid w:val="00EF3060"/>
    <w:rsid w:val="00EF6E14"/>
    <w:rsid w:val="00EF7B82"/>
    <w:rsid w:val="00F975F0"/>
    <w:rsid w:val="00FA0DE2"/>
    <w:rsid w:val="00FB21A0"/>
    <w:rsid w:val="00FC123B"/>
    <w:rsid w:val="00FD39EB"/>
    <w:rsid w:val="00FE50F8"/>
    <w:rsid w:val="00F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AnyaW/dbs2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CEBED-BD95-40DC-A2A4-9BD1E1D9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69D7E753.dotm</Template>
  <TotalTime>0</TotalTime>
  <Pages>30</Pages>
  <Words>4208</Words>
  <Characters>33872</Characters>
  <Application>Microsoft Office Word</Application>
  <DocSecurity>0</DocSecurity>
  <Lines>282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38004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Gerling;Anja Wimmer;Daniel Gabl</dc:creator>
  <cp:lastModifiedBy>Daniel Gabl</cp:lastModifiedBy>
  <cp:revision>93</cp:revision>
  <cp:lastPrinted>2018-11-07T19:35:00Z</cp:lastPrinted>
  <dcterms:created xsi:type="dcterms:W3CDTF">2018-11-07T12:21:00Z</dcterms:created>
  <dcterms:modified xsi:type="dcterms:W3CDTF">2018-11-07T19:36:00Z</dcterms:modified>
</cp:coreProperties>
</file>